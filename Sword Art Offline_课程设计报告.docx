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F8" w:rsidRPr="0044363A" w:rsidRDefault="0044363A">
      <w:pPr>
        <w:pStyle w:val="a3"/>
      </w:pPr>
      <w:r>
        <w:rPr>
          <w:lang w:val="zh-CN"/>
        </w:rPr>
        <w:t>S</w:t>
      </w:r>
      <w:r>
        <w:t>word Art Offline_</w:t>
      </w:r>
      <w:r>
        <w:rPr>
          <w:rFonts w:hint="eastAsia"/>
        </w:rPr>
        <w:t>课程设计报告</w:t>
      </w:r>
    </w:p>
    <w:p w:rsidR="0044363A" w:rsidRDefault="0044363A" w:rsidP="003F7FDF">
      <w:pPr>
        <w:pStyle w:val="1"/>
      </w:pPr>
      <w:r>
        <w:rPr>
          <w:lang w:val="zh-CN"/>
        </w:rPr>
        <w:t>组员个人信息</w:t>
      </w:r>
    </w:p>
    <w:tbl>
      <w:tblPr>
        <w:tblStyle w:val="afd"/>
        <w:tblW w:w="0" w:type="auto"/>
        <w:tblLook w:val="04A0" w:firstRow="1" w:lastRow="0" w:firstColumn="1" w:lastColumn="0" w:noHBand="0" w:noVBand="1"/>
      </w:tblPr>
      <w:tblGrid>
        <w:gridCol w:w="1737"/>
        <w:gridCol w:w="1093"/>
        <w:gridCol w:w="2059"/>
        <w:gridCol w:w="2885"/>
        <w:gridCol w:w="1576"/>
      </w:tblGrid>
      <w:tr w:rsidR="0044363A" w:rsidTr="003F7FDF">
        <w:trPr>
          <w:trHeight w:val="476"/>
        </w:trPr>
        <w:tc>
          <w:tcPr>
            <w:tcW w:w="1737" w:type="dxa"/>
          </w:tcPr>
          <w:p w:rsidR="0044363A" w:rsidRDefault="0044363A" w:rsidP="003F7FDF">
            <w:pPr>
              <w:jc w:val="center"/>
            </w:pPr>
            <w:r>
              <w:rPr>
                <w:rFonts w:hint="eastAsia"/>
              </w:rPr>
              <w:t>学号</w:t>
            </w:r>
          </w:p>
        </w:tc>
        <w:tc>
          <w:tcPr>
            <w:tcW w:w="1093" w:type="dxa"/>
          </w:tcPr>
          <w:p w:rsidR="0044363A" w:rsidRDefault="0044363A" w:rsidP="003F7FDF">
            <w:pPr>
              <w:jc w:val="center"/>
            </w:pPr>
            <w:r>
              <w:rPr>
                <w:rFonts w:hint="eastAsia"/>
              </w:rPr>
              <w:t>姓名</w:t>
            </w:r>
          </w:p>
        </w:tc>
        <w:tc>
          <w:tcPr>
            <w:tcW w:w="2059" w:type="dxa"/>
          </w:tcPr>
          <w:p w:rsidR="0044363A" w:rsidRDefault="003F7FDF" w:rsidP="003F7FDF">
            <w:pPr>
              <w:jc w:val="center"/>
            </w:pPr>
            <w:r>
              <w:rPr>
                <w:rFonts w:hint="eastAsia"/>
              </w:rPr>
              <w:t>手机号</w:t>
            </w:r>
          </w:p>
        </w:tc>
        <w:tc>
          <w:tcPr>
            <w:tcW w:w="2885" w:type="dxa"/>
          </w:tcPr>
          <w:p w:rsidR="0044363A" w:rsidRDefault="003F7FDF" w:rsidP="003F7FDF">
            <w:pPr>
              <w:jc w:val="center"/>
            </w:pPr>
            <w:r>
              <w:rPr>
                <w:rFonts w:hint="eastAsia"/>
              </w:rPr>
              <w:t>邮箱</w:t>
            </w:r>
          </w:p>
        </w:tc>
        <w:tc>
          <w:tcPr>
            <w:tcW w:w="1576" w:type="dxa"/>
          </w:tcPr>
          <w:p w:rsidR="0044363A" w:rsidRDefault="0044363A" w:rsidP="003F7FDF">
            <w:pPr>
              <w:jc w:val="center"/>
            </w:pPr>
            <w:r>
              <w:rPr>
                <w:rFonts w:hint="eastAsia"/>
              </w:rPr>
              <w:t>院系</w:t>
            </w:r>
          </w:p>
        </w:tc>
      </w:tr>
      <w:tr w:rsidR="0044363A" w:rsidTr="003F7FDF">
        <w:trPr>
          <w:trHeight w:val="413"/>
        </w:trPr>
        <w:tc>
          <w:tcPr>
            <w:tcW w:w="1737" w:type="dxa"/>
          </w:tcPr>
          <w:p w:rsidR="0044363A" w:rsidRDefault="0044363A" w:rsidP="003F7FDF">
            <w:pPr>
              <w:jc w:val="center"/>
            </w:pPr>
            <w:r>
              <w:rPr>
                <w:rFonts w:hint="eastAsia"/>
              </w:rPr>
              <w:t>141270010</w:t>
            </w:r>
          </w:p>
        </w:tc>
        <w:tc>
          <w:tcPr>
            <w:tcW w:w="1093" w:type="dxa"/>
          </w:tcPr>
          <w:p w:rsidR="0044363A" w:rsidRDefault="003F7FDF" w:rsidP="003F7FDF">
            <w:pPr>
              <w:jc w:val="center"/>
            </w:pPr>
            <w:r>
              <w:rPr>
                <w:rFonts w:hint="eastAsia"/>
              </w:rPr>
              <w:t>吉也</w:t>
            </w:r>
          </w:p>
        </w:tc>
        <w:tc>
          <w:tcPr>
            <w:tcW w:w="2059" w:type="dxa"/>
          </w:tcPr>
          <w:p w:rsidR="0044363A" w:rsidRDefault="00CA0A08" w:rsidP="003F7FDF">
            <w:pPr>
              <w:jc w:val="center"/>
            </w:pPr>
            <w:r w:rsidRPr="00CA0A08">
              <w:t>13022593119</w:t>
            </w:r>
          </w:p>
        </w:tc>
        <w:tc>
          <w:tcPr>
            <w:tcW w:w="2885" w:type="dxa"/>
          </w:tcPr>
          <w:p w:rsidR="0044363A" w:rsidRDefault="00CA0A08" w:rsidP="003F7FDF">
            <w:pPr>
              <w:jc w:val="center"/>
            </w:pPr>
            <w:r w:rsidRPr="00CA0A08">
              <w:t>2731036958</w:t>
            </w:r>
            <w:r>
              <w:t>@qq.com</w:t>
            </w:r>
          </w:p>
        </w:tc>
        <w:tc>
          <w:tcPr>
            <w:tcW w:w="1576" w:type="dxa"/>
          </w:tcPr>
          <w:p w:rsidR="0044363A" w:rsidRDefault="003F7FDF" w:rsidP="003F7FDF">
            <w:pPr>
              <w:jc w:val="center"/>
            </w:pPr>
            <w:r>
              <w:rPr>
                <w:rFonts w:hint="eastAsia"/>
              </w:rPr>
              <w:t>工程管理学院</w:t>
            </w:r>
          </w:p>
        </w:tc>
      </w:tr>
      <w:tr w:rsidR="0044363A" w:rsidTr="003F7FDF">
        <w:trPr>
          <w:trHeight w:val="419"/>
        </w:trPr>
        <w:tc>
          <w:tcPr>
            <w:tcW w:w="1737" w:type="dxa"/>
          </w:tcPr>
          <w:p w:rsidR="0044363A" w:rsidRDefault="0044363A" w:rsidP="003F7FDF">
            <w:pPr>
              <w:jc w:val="center"/>
            </w:pPr>
            <w:r>
              <w:rPr>
                <w:rFonts w:hint="eastAsia"/>
              </w:rPr>
              <w:t>141279010</w:t>
            </w:r>
          </w:p>
        </w:tc>
        <w:tc>
          <w:tcPr>
            <w:tcW w:w="1093" w:type="dxa"/>
          </w:tcPr>
          <w:p w:rsidR="0044363A" w:rsidRDefault="003F7FDF" w:rsidP="003F7FDF">
            <w:pPr>
              <w:jc w:val="center"/>
            </w:pPr>
            <w:r>
              <w:rPr>
                <w:rFonts w:hint="eastAsia"/>
              </w:rPr>
              <w:t>胡子韬</w:t>
            </w:r>
          </w:p>
        </w:tc>
        <w:tc>
          <w:tcPr>
            <w:tcW w:w="2059" w:type="dxa"/>
          </w:tcPr>
          <w:p w:rsidR="0044363A" w:rsidRDefault="00F279CA" w:rsidP="00F279CA">
            <w:pPr>
              <w:jc w:val="center"/>
            </w:pPr>
            <w:r w:rsidRPr="00F279CA">
              <w:t>18351885813</w:t>
            </w:r>
          </w:p>
        </w:tc>
        <w:tc>
          <w:tcPr>
            <w:tcW w:w="2885" w:type="dxa"/>
          </w:tcPr>
          <w:p w:rsidR="0044363A" w:rsidRDefault="00F279CA" w:rsidP="003F7FDF">
            <w:pPr>
              <w:jc w:val="center"/>
            </w:pPr>
            <w:r w:rsidRPr="00F279CA">
              <w:t>hzt58@qq.com</w:t>
            </w:r>
          </w:p>
        </w:tc>
        <w:tc>
          <w:tcPr>
            <w:tcW w:w="1576" w:type="dxa"/>
          </w:tcPr>
          <w:p w:rsidR="0044363A" w:rsidRDefault="003F7FDF" w:rsidP="003F7FDF">
            <w:pPr>
              <w:jc w:val="center"/>
            </w:pPr>
            <w:r>
              <w:rPr>
                <w:rFonts w:hint="eastAsia"/>
              </w:rPr>
              <w:t>工程管理学院</w:t>
            </w:r>
          </w:p>
        </w:tc>
      </w:tr>
      <w:tr w:rsidR="0044363A" w:rsidTr="003F7FDF">
        <w:trPr>
          <w:trHeight w:val="411"/>
        </w:trPr>
        <w:tc>
          <w:tcPr>
            <w:tcW w:w="1737" w:type="dxa"/>
          </w:tcPr>
          <w:p w:rsidR="0044363A" w:rsidRDefault="0044363A" w:rsidP="003F7FDF">
            <w:pPr>
              <w:jc w:val="center"/>
            </w:pPr>
            <w:r>
              <w:rPr>
                <w:rFonts w:hint="eastAsia"/>
              </w:rPr>
              <w:t>141270013</w:t>
            </w:r>
          </w:p>
        </w:tc>
        <w:tc>
          <w:tcPr>
            <w:tcW w:w="1093" w:type="dxa"/>
          </w:tcPr>
          <w:p w:rsidR="0044363A" w:rsidRDefault="003F7FDF" w:rsidP="003F7FDF">
            <w:pPr>
              <w:jc w:val="center"/>
            </w:pPr>
            <w:r>
              <w:rPr>
                <w:rFonts w:hint="eastAsia"/>
              </w:rPr>
              <w:t>雷天赫</w:t>
            </w:r>
          </w:p>
        </w:tc>
        <w:tc>
          <w:tcPr>
            <w:tcW w:w="2059" w:type="dxa"/>
          </w:tcPr>
          <w:p w:rsidR="0044363A" w:rsidRDefault="003F7FDF" w:rsidP="003F7FDF">
            <w:pPr>
              <w:jc w:val="center"/>
            </w:pPr>
            <w:r>
              <w:rPr>
                <w:rFonts w:hint="eastAsia"/>
              </w:rPr>
              <w:t>18362918221</w:t>
            </w:r>
          </w:p>
        </w:tc>
        <w:tc>
          <w:tcPr>
            <w:tcW w:w="2885" w:type="dxa"/>
          </w:tcPr>
          <w:p w:rsidR="0044363A" w:rsidRDefault="003F7FDF" w:rsidP="003F7FDF">
            <w:pPr>
              <w:jc w:val="center"/>
            </w:pPr>
            <w:r>
              <w:rPr>
                <w:rFonts w:hint="eastAsia"/>
              </w:rPr>
              <w:t>141270013@smail</w:t>
            </w:r>
            <w:r>
              <w:t>.nju.edu.cn</w:t>
            </w:r>
          </w:p>
        </w:tc>
        <w:tc>
          <w:tcPr>
            <w:tcW w:w="1576" w:type="dxa"/>
          </w:tcPr>
          <w:p w:rsidR="0044363A" w:rsidRDefault="003F7FDF" w:rsidP="003F7FDF">
            <w:pPr>
              <w:jc w:val="center"/>
            </w:pPr>
            <w:r>
              <w:rPr>
                <w:rFonts w:hint="eastAsia"/>
              </w:rPr>
              <w:t>工程管理学院</w:t>
            </w:r>
          </w:p>
        </w:tc>
      </w:tr>
    </w:tbl>
    <w:p w:rsidR="0044363A" w:rsidRPr="0044363A" w:rsidRDefault="0044363A" w:rsidP="003F7FDF"/>
    <w:p w:rsidR="0044363A" w:rsidRDefault="0044363A" w:rsidP="0044363A">
      <w:pPr>
        <w:pStyle w:val="1"/>
      </w:pPr>
      <w:r>
        <w:rPr>
          <w:rFonts w:hint="eastAsia"/>
          <w:lang w:val="zh-CN"/>
        </w:rPr>
        <w:t>程序功能及组员分工</w:t>
      </w:r>
    </w:p>
    <w:p w:rsidR="0044363A" w:rsidRDefault="003F7FDF">
      <w:r w:rsidRPr="003F7FDF">
        <w:rPr>
          <w:rFonts w:hint="eastAsia"/>
        </w:rPr>
        <w:t>Inspired</w:t>
      </w:r>
      <w:r w:rsidRPr="003F7FDF">
        <w:t xml:space="preserve"> by anime Sword Art </w:t>
      </w:r>
      <w:r>
        <w:t>Online. We intend to rebuild the fantastic virtual world in 2D.</w:t>
      </w:r>
    </w:p>
    <w:p w:rsidR="003F7FDF" w:rsidRDefault="003F7FDF">
      <w:r>
        <w:t>This game is</w:t>
      </w:r>
      <w:r>
        <w:rPr>
          <w:rFonts w:hint="eastAsia"/>
        </w:rPr>
        <w:t xml:space="preserve"> built in respect for the </w:t>
      </w:r>
      <w:r w:rsidR="00FE6565">
        <w:t xml:space="preserve">limitless </w:t>
      </w:r>
      <w:r>
        <w:rPr>
          <w:rFonts w:hint="eastAsia"/>
        </w:rPr>
        <w:t>virtual reality world</w:t>
      </w:r>
      <w:r w:rsidR="00FE6565">
        <w:t xml:space="preserve"> composed by </w:t>
      </w:r>
      <w:r w:rsidR="00FE6565" w:rsidRPr="00FE6565">
        <w:t>Heathcliff</w:t>
      </w:r>
      <w:r w:rsidR="00FE6565">
        <w:t>.</w:t>
      </w:r>
    </w:p>
    <w:p w:rsidR="008D7FFB" w:rsidRDefault="008D7FFB">
      <w:r>
        <w:rPr>
          <w:rFonts w:hint="eastAsia"/>
        </w:rPr>
        <w:t>功能预期：</w:t>
      </w:r>
    </w:p>
    <w:p w:rsidR="008D7FFB" w:rsidRDefault="008D7FFB" w:rsidP="008D7FFB">
      <w:pPr>
        <w:ind w:firstLineChars="200" w:firstLine="440"/>
      </w:pPr>
      <w:r>
        <w:t>基于</w:t>
      </w:r>
      <w:r>
        <w:t>SAO</w:t>
      </w:r>
      <w:r>
        <w:t>（刀剑神域）理念的火柴人（动作</w:t>
      </w:r>
      <w:r>
        <w:t>XD</w:t>
      </w:r>
      <w:r>
        <w:t>）角色扮演</w:t>
      </w:r>
      <w:r>
        <w:rPr>
          <w:rFonts w:hint="eastAsia"/>
        </w:rPr>
        <w:t>类游戏</w:t>
      </w:r>
      <w:r w:rsidR="000A37D2">
        <w:rPr>
          <w:rFonts w:hint="eastAsia"/>
        </w:rPr>
        <w:t>（</w:t>
      </w:r>
      <w:r w:rsidR="000A37D2">
        <w:rPr>
          <w:rFonts w:hint="eastAsia"/>
        </w:rPr>
        <w:t>RPG</w:t>
      </w:r>
      <w:r w:rsidR="000A37D2">
        <w:rPr>
          <w:rFonts w:hint="eastAsia"/>
        </w:rPr>
        <w:t>）</w:t>
      </w:r>
      <w:r w:rsidRPr="008D7FFB">
        <w:rPr>
          <w:rFonts w:hint="eastAsia"/>
        </w:rPr>
        <w:t xml:space="preserve"> </w:t>
      </w:r>
    </w:p>
    <w:p w:rsidR="006A3246" w:rsidRPr="008D7FFB" w:rsidRDefault="006A3246" w:rsidP="008D7FFB">
      <w:pPr>
        <w:ind w:firstLineChars="200" w:firstLine="440"/>
      </w:pPr>
      <w:r>
        <w:t>游戏</w:t>
      </w:r>
      <w:r w:rsidR="006C49A8">
        <w:rPr>
          <w:rFonts w:hint="eastAsia"/>
        </w:rPr>
        <w:t>目前实现了</w:t>
      </w:r>
      <w:r>
        <w:t>unlimited</w:t>
      </w:r>
      <w:r>
        <w:t>模式</w:t>
      </w:r>
      <w:r w:rsidR="000A37D2">
        <w:rPr>
          <w:rFonts w:hint="eastAsia"/>
        </w:rPr>
        <w:t>，其中包含基本战斗、基本移动、不同地图间的移动</w:t>
      </w:r>
    </w:p>
    <w:p w:rsidR="008D7FFB" w:rsidRDefault="008D7FFB" w:rsidP="008D7FFB">
      <w:pPr>
        <w:ind w:firstLineChars="200" w:firstLine="440"/>
      </w:pPr>
      <w:r>
        <w:rPr>
          <w:rFonts w:hint="eastAsia"/>
        </w:rPr>
        <w:t>画面流畅，代码结构清晰，</w:t>
      </w:r>
      <w:r>
        <w:t>少</w:t>
      </w:r>
      <w:r>
        <w:t>BUG</w:t>
      </w:r>
    </w:p>
    <w:p w:rsidR="00FE6565" w:rsidRDefault="00FE6565">
      <w:r>
        <w:t>关键词：</w:t>
      </w:r>
    </w:p>
    <w:p w:rsidR="00FE6565" w:rsidRPr="003F7FDF" w:rsidRDefault="00FE6565" w:rsidP="00FE6565">
      <w:pPr>
        <w:ind w:firstLineChars="200" w:firstLine="440"/>
      </w:pPr>
      <w:r>
        <w:t>SAO</w:t>
      </w:r>
      <w:r>
        <w:rPr>
          <w:rFonts w:hint="eastAsia"/>
        </w:rPr>
        <w:t>、桐人、</w:t>
      </w:r>
      <w:r w:rsidR="00CA0A08">
        <w:rPr>
          <w:rFonts w:hint="eastAsia"/>
        </w:rPr>
        <w:t>横版、</w:t>
      </w:r>
      <w:r>
        <w:rPr>
          <w:rFonts w:hint="eastAsia"/>
        </w:rPr>
        <w:t>火柴人、</w:t>
      </w:r>
      <w:r>
        <w:rPr>
          <w:rFonts w:hint="eastAsia"/>
        </w:rPr>
        <w:t>RPG</w:t>
      </w:r>
      <w:r>
        <w:rPr>
          <w:rFonts w:hint="eastAsia"/>
        </w:rPr>
        <w:t>、同人游戏</w:t>
      </w:r>
    </w:p>
    <w:p w:rsidR="003F7FDF" w:rsidRDefault="00FE6565">
      <w:r>
        <w:rPr>
          <w:rFonts w:hint="eastAsia"/>
        </w:rPr>
        <w:t>我们的分工：</w:t>
      </w:r>
    </w:p>
    <w:p w:rsidR="00FE6565" w:rsidRDefault="00FE6565" w:rsidP="00FE6565">
      <w:pPr>
        <w:ind w:firstLineChars="200" w:firstLine="440"/>
      </w:pPr>
      <w:r>
        <w:rPr>
          <w:rFonts w:hint="eastAsia"/>
        </w:rPr>
        <w:t>吉也：美术总监——在动漫的基础上力图还原主角动作及技能（</w:t>
      </w:r>
      <w:r w:rsidR="006A3246">
        <w:rPr>
          <w:rFonts w:hint="eastAsia"/>
        </w:rPr>
        <w:t>以</w:t>
      </w:r>
      <w:r>
        <w:rPr>
          <w:rFonts w:hint="eastAsia"/>
        </w:rPr>
        <w:t>火柴人形式）</w:t>
      </w:r>
    </w:p>
    <w:p w:rsidR="00FE6565" w:rsidRDefault="00FE6565" w:rsidP="00FE6565">
      <w:pPr>
        <w:ind w:firstLineChars="200" w:firstLine="440"/>
      </w:pPr>
      <w:r>
        <w:t>胡子韬：美术编辑</w:t>
      </w:r>
      <w:r>
        <w:rPr>
          <w:rFonts w:hint="eastAsia"/>
        </w:rPr>
        <w:t>——设计敌人动作</w:t>
      </w:r>
      <w:r w:rsidR="006A3246">
        <w:rPr>
          <w:rFonts w:hint="eastAsia"/>
        </w:rPr>
        <w:t>（同上）</w:t>
      </w:r>
      <w:r>
        <w:rPr>
          <w:rFonts w:hint="eastAsia"/>
        </w:rPr>
        <w:t>，还原地图背景</w:t>
      </w:r>
    </w:p>
    <w:p w:rsidR="00FE6565" w:rsidRDefault="00FE6565" w:rsidP="00FE6565">
      <w:pPr>
        <w:ind w:firstLineChars="200" w:firstLine="440"/>
      </w:pPr>
      <w:r>
        <w:t>雷天赫：程序猿</w:t>
      </w:r>
      <w:r>
        <w:rPr>
          <w:rFonts w:hint="eastAsia"/>
        </w:rPr>
        <w:t>——代码</w:t>
      </w:r>
      <w:r w:rsidR="008D7FFB">
        <w:rPr>
          <w:rFonts w:hint="eastAsia"/>
        </w:rPr>
        <w:t>编写</w:t>
      </w:r>
    </w:p>
    <w:p w:rsidR="00FE6565" w:rsidRDefault="00FE6565" w:rsidP="00FE6565">
      <w:pPr>
        <w:pStyle w:val="1"/>
      </w:pPr>
      <w:r>
        <w:rPr>
          <w:rFonts w:hint="eastAsia"/>
          <w:lang w:val="zh-CN"/>
        </w:rPr>
        <w:lastRenderedPageBreak/>
        <w:t>程序框架图</w:t>
      </w:r>
    </w:p>
    <w:p w:rsidR="00FE6565" w:rsidRPr="003F7FDF" w:rsidRDefault="00FE6565" w:rsidP="00FE6565">
      <w:pPr>
        <w:ind w:firstLineChars="200" w:firstLine="440"/>
      </w:pPr>
    </w:p>
    <w:p w:rsidR="008D7FFB" w:rsidRDefault="002D1A91" w:rsidP="00FE6565">
      <w:pPr>
        <w:widowControl w:val="0"/>
        <w:spacing w:after="0" w:line="240" w:lineRule="auto"/>
        <w:ind w:left="360"/>
        <w:jc w:val="both"/>
      </w:pPr>
      <w:r>
        <w:rPr>
          <w:noProof/>
        </w:rPr>
        <mc:AlternateContent>
          <mc:Choice Requires="wps">
            <w:drawing>
              <wp:anchor distT="45720" distB="45720" distL="114300" distR="114300" simplePos="0" relativeHeight="251659264" behindDoc="0" locked="0" layoutInCell="1" allowOverlap="1" wp14:anchorId="73C67BB7" wp14:editId="20850D73">
                <wp:simplePos x="0" y="0"/>
                <wp:positionH relativeFrom="margin">
                  <wp:align>center</wp:align>
                </wp:positionH>
                <wp:positionV relativeFrom="paragraph">
                  <wp:posOffset>1905</wp:posOffset>
                </wp:positionV>
                <wp:extent cx="891540" cy="449580"/>
                <wp:effectExtent l="0" t="0" r="22860" b="266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49580"/>
                        </a:xfrm>
                        <a:prstGeom prst="rect">
                          <a:avLst/>
                        </a:prstGeom>
                        <a:solidFill>
                          <a:srgbClr val="FFFFFF"/>
                        </a:solidFill>
                        <a:ln w="9525">
                          <a:solidFill>
                            <a:srgbClr val="000000"/>
                          </a:solidFill>
                          <a:miter lim="800000"/>
                          <a:headEnd/>
                          <a:tailEnd/>
                        </a:ln>
                      </wps:spPr>
                      <wps:txbx>
                        <w:txbxContent>
                          <w:p w:rsidR="00541D03" w:rsidRPr="002D1A91" w:rsidRDefault="00541D03">
                            <w:pPr>
                              <w:rPr>
                                <w:sz w:val="40"/>
                                <w:szCs w:val="40"/>
                              </w:rPr>
                            </w:pPr>
                            <w:r>
                              <w:rPr>
                                <w:sz w:val="40"/>
                                <w:szCs w:val="40"/>
                              </w:rPr>
                              <w:t>m</w:t>
                            </w:r>
                            <w:r w:rsidRPr="002D1A91">
                              <w:rPr>
                                <w:sz w:val="40"/>
                                <w:szCs w:val="40"/>
                              </w:rPr>
                              <w:t>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67BB7" id="_x0000_t202" coordsize="21600,21600" o:spt="202" path="m,l,21600r21600,l21600,xe">
                <v:stroke joinstyle="miter"/>
                <v:path gradientshapeok="t" o:connecttype="rect"/>
              </v:shapetype>
              <v:shape id="文本框 2" o:spid="_x0000_s1026" type="#_x0000_t202" style="position:absolute;left:0;text-align:left;margin-left:0;margin-top:.15pt;width:70.2pt;height:35.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">
                <v:textbox>
                  <w:txbxContent>
                    <w:p w:rsidR="00541D03" w:rsidRPr="002D1A91" w:rsidRDefault="00541D03">
                      <w:pPr>
                        <w:rPr>
                          <w:sz w:val="40"/>
                          <w:szCs w:val="40"/>
                        </w:rPr>
                      </w:pPr>
                      <w:r>
                        <w:rPr>
                          <w:sz w:val="40"/>
                          <w:szCs w:val="40"/>
                        </w:rPr>
                        <w:t>m</w:t>
                      </w:r>
                      <w:r w:rsidRPr="002D1A91">
                        <w:rPr>
                          <w:sz w:val="40"/>
                          <w:szCs w:val="40"/>
                        </w:rPr>
                        <w:t>ain()</w:t>
                      </w:r>
                    </w:p>
                  </w:txbxContent>
                </v:textbox>
                <w10:wrap type="square" anchorx="margin"/>
              </v:shape>
            </w:pict>
          </mc:Fallback>
        </mc:AlternateContent>
      </w:r>
    </w:p>
    <w:p w:rsidR="008D7FFB" w:rsidRDefault="008D7FFB" w:rsidP="00FE6565">
      <w:pPr>
        <w:widowControl w:val="0"/>
        <w:spacing w:after="0" w:line="240" w:lineRule="auto"/>
        <w:ind w:left="360"/>
        <w:jc w:val="both"/>
      </w:pPr>
    </w:p>
    <w:p w:rsidR="008D7FFB" w:rsidRDefault="002D1A91" w:rsidP="00FE6565">
      <w:pPr>
        <w:widowControl w:val="0"/>
        <w:spacing w:after="0" w:line="240" w:lineRule="auto"/>
        <w:ind w:left="360"/>
        <w:jc w:val="both"/>
      </w:pPr>
      <w:r>
        <w:rPr>
          <w:noProof/>
        </w:rPr>
        <mc:AlternateContent>
          <mc:Choice Requires="wps">
            <w:drawing>
              <wp:anchor distT="0" distB="0" distL="114300" distR="114300" simplePos="0" relativeHeight="251662336" behindDoc="0" locked="0" layoutInCell="1" allowOverlap="1">
                <wp:simplePos x="0" y="0"/>
                <wp:positionH relativeFrom="column">
                  <wp:posOffset>2971800</wp:posOffset>
                </wp:positionH>
                <wp:positionV relativeFrom="paragraph">
                  <wp:posOffset>110490</wp:posOffset>
                </wp:positionV>
                <wp:extent cx="0" cy="243840"/>
                <wp:effectExtent l="76200" t="0" r="57150" b="60960"/>
                <wp:wrapNone/>
                <wp:docPr id="5" name="直接箭头连接符 5"/>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73F8EE" id="_x0000_t32" coordsize="21600,21600" o:spt="32" o:oned="t" path="m,l21600,21600e" filled="f">
                <v:path arrowok="t" fillok="f" o:connecttype="none"/>
                <o:lock v:ext="edit" shapetype="t"/>
              </v:shapetype>
              <v:shape id="直接箭头连接符 5" o:spid="_x0000_s1026" type="#_x0000_t32" style="position:absolute;left:0;text-align:left;margin-left:234pt;margin-top:8.7pt;width:0;height:1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" strokecolor="#f07f09 [3204]" strokeweight=".5pt">
                <v:stroke endarrow="block" joinstyle="miter"/>
              </v:shape>
            </w:pict>
          </mc:Fallback>
        </mc:AlternateContent>
      </w:r>
    </w:p>
    <w:p w:rsidR="00825CAB" w:rsidRDefault="00825CAB" w:rsidP="00FE6565">
      <w:pPr>
        <w:widowControl w:val="0"/>
        <w:spacing w:after="0" w:line="240" w:lineRule="auto"/>
        <w:ind w:left="360"/>
        <w:jc w:val="both"/>
      </w:pPr>
    </w:p>
    <w:p w:rsidR="00825CAB" w:rsidRDefault="002D1A91" w:rsidP="00FE6565">
      <w:pPr>
        <w:widowControl w:val="0"/>
        <w:spacing w:after="0" w:line="240" w:lineRule="auto"/>
        <w:ind w:left="360"/>
        <w:jc w:val="both"/>
      </w:pPr>
      <w:r>
        <w:rPr>
          <w:noProof/>
        </w:rPr>
        <mc:AlternateContent>
          <mc:Choice Requires="wps">
            <w:drawing>
              <wp:anchor distT="45720" distB="45720" distL="114300" distR="114300" simplePos="0" relativeHeight="251661312" behindDoc="0" locked="0" layoutInCell="1" allowOverlap="1" wp14:anchorId="71BDE6E9" wp14:editId="1D50648B">
                <wp:simplePos x="0" y="0"/>
                <wp:positionH relativeFrom="margin">
                  <wp:posOffset>2316480</wp:posOffset>
                </wp:positionH>
                <wp:positionV relativeFrom="paragraph">
                  <wp:posOffset>5715</wp:posOffset>
                </wp:positionV>
                <wp:extent cx="1264920" cy="289560"/>
                <wp:effectExtent l="0" t="0" r="11430" b="1524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89560"/>
                        </a:xfrm>
                        <a:prstGeom prst="rect">
                          <a:avLst/>
                        </a:prstGeom>
                        <a:solidFill>
                          <a:srgbClr val="FFFFFF"/>
                        </a:solidFill>
                        <a:ln w="9525">
                          <a:solidFill>
                            <a:srgbClr val="000000"/>
                          </a:solidFill>
                          <a:miter lim="800000"/>
                          <a:headEnd/>
                          <a:tailEnd/>
                        </a:ln>
                      </wps:spPr>
                      <wps:txbx>
                        <w:txbxContent>
                          <w:p w:rsidR="00541D03" w:rsidRDefault="00541D03" w:rsidP="002D1A91">
                            <w:pPr>
                              <w:jc w:val="center"/>
                            </w:pPr>
                            <w:r>
                              <w:t>welcomeInit()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E6E9" id="_x0000_s1027" type="#_x0000_t202" style="position:absolute;left:0;text-align:left;margin-left:182.4pt;margin-top:.45pt;width:99.6pt;height:2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">
                <v:textbox>
                  <w:txbxContent>
                    <w:p w:rsidR="00541D03" w:rsidRDefault="00541D03" w:rsidP="002D1A91">
                      <w:pPr>
                        <w:jc w:val="center"/>
                      </w:pPr>
                      <w:r>
                        <w:t>welcomeInit()</w:t>
                      </w:r>
                    </w:p>
                  </w:txbxContent>
                </v:textbox>
                <w10:wrap type="square" anchorx="margin"/>
              </v:shape>
            </w:pict>
          </mc:Fallback>
        </mc:AlternateContent>
      </w:r>
    </w:p>
    <w:p w:rsidR="00825CAB" w:rsidRDefault="002D1A91" w:rsidP="00FE6565">
      <w:pPr>
        <w:widowControl w:val="0"/>
        <w:spacing w:after="0" w:line="240" w:lineRule="auto"/>
        <w:ind w:left="360"/>
        <w:jc w:val="both"/>
      </w:pPr>
      <w:r>
        <w:rPr>
          <w:noProof/>
        </w:rPr>
        <mc:AlternateContent>
          <mc:Choice Requires="wps">
            <w:drawing>
              <wp:anchor distT="0" distB="0" distL="114300" distR="114300" simplePos="0" relativeHeight="251675648" behindDoc="0" locked="0" layoutInCell="1" allowOverlap="1">
                <wp:simplePos x="0" y="0"/>
                <wp:positionH relativeFrom="column">
                  <wp:posOffset>3543300</wp:posOffset>
                </wp:positionH>
                <wp:positionV relativeFrom="paragraph">
                  <wp:posOffset>132080</wp:posOffset>
                </wp:positionV>
                <wp:extent cx="1120140" cy="403860"/>
                <wp:effectExtent l="0" t="0" r="60960" b="72390"/>
                <wp:wrapNone/>
                <wp:docPr id="14" name="直接箭头连接符 14"/>
                <wp:cNvGraphicFramePr/>
                <a:graphic xmlns:a="http://schemas.openxmlformats.org/drawingml/2006/main">
                  <a:graphicData uri="http://schemas.microsoft.com/office/word/2010/wordprocessingShape">
                    <wps:wsp>
                      <wps:cNvCnPr/>
                      <wps:spPr>
                        <a:xfrm>
                          <a:off x="0" y="0"/>
                          <a:ext cx="11201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A7641" id="直接箭头连接符 14" o:spid="_x0000_s1026" type="#_x0000_t32" style="position:absolute;left:0;text-align:left;margin-left:279pt;margin-top:10.4pt;width:88.2pt;height:3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" strokecolor="#f07f09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3169920</wp:posOffset>
                </wp:positionH>
                <wp:positionV relativeFrom="paragraph">
                  <wp:posOffset>139700</wp:posOffset>
                </wp:positionV>
                <wp:extent cx="373380" cy="365760"/>
                <wp:effectExtent l="0" t="0" r="64770" b="53340"/>
                <wp:wrapNone/>
                <wp:docPr id="13" name="直接箭头连接符 13"/>
                <wp:cNvGraphicFramePr/>
                <a:graphic xmlns:a="http://schemas.openxmlformats.org/drawingml/2006/main">
                  <a:graphicData uri="http://schemas.microsoft.com/office/word/2010/wordprocessingShape">
                    <wps:wsp>
                      <wps:cNvCnPr/>
                      <wps:spPr>
                        <a:xfrm>
                          <a:off x="0" y="0"/>
                          <a:ext cx="3733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42CDA" id="直接箭头连接符 13" o:spid="_x0000_s1026" type="#_x0000_t32" style="position:absolute;left:0;text-align:left;margin-left:249.6pt;margin-top:11pt;width:29.4pt;height:2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" strokecolor="#f07f09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2385060</wp:posOffset>
                </wp:positionH>
                <wp:positionV relativeFrom="paragraph">
                  <wp:posOffset>139700</wp:posOffset>
                </wp:positionV>
                <wp:extent cx="396240" cy="381000"/>
                <wp:effectExtent l="38100" t="0" r="22860" b="57150"/>
                <wp:wrapNone/>
                <wp:docPr id="12" name="直接箭头连接符 12"/>
                <wp:cNvGraphicFramePr/>
                <a:graphic xmlns:a="http://schemas.openxmlformats.org/drawingml/2006/main">
                  <a:graphicData uri="http://schemas.microsoft.com/office/word/2010/wordprocessingShape">
                    <wps:wsp>
                      <wps:cNvCnPr/>
                      <wps:spPr>
                        <a:xfrm flipH="1">
                          <a:off x="0" y="0"/>
                          <a:ext cx="39624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5C202" id="直接箭头连接符 12" o:spid="_x0000_s1026" type="#_x0000_t32" style="position:absolute;left:0;text-align:left;margin-left:187.8pt;margin-top:11pt;width:31.2pt;height:30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" strokecolor="#f07f09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1310640</wp:posOffset>
                </wp:positionH>
                <wp:positionV relativeFrom="paragraph">
                  <wp:posOffset>124460</wp:posOffset>
                </wp:positionV>
                <wp:extent cx="1043940" cy="388620"/>
                <wp:effectExtent l="38100" t="0" r="22860" b="68580"/>
                <wp:wrapNone/>
                <wp:docPr id="11" name="直接箭头连接符 11"/>
                <wp:cNvGraphicFramePr/>
                <a:graphic xmlns:a="http://schemas.openxmlformats.org/drawingml/2006/main">
                  <a:graphicData uri="http://schemas.microsoft.com/office/word/2010/wordprocessingShape">
                    <wps:wsp>
                      <wps:cNvCnPr/>
                      <wps:spPr>
                        <a:xfrm flipH="1">
                          <a:off x="0" y="0"/>
                          <a:ext cx="104394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BD77F" id="直接箭头连接符 11" o:spid="_x0000_s1026" type="#_x0000_t32" style="position:absolute;left:0;text-align:left;margin-left:103.2pt;margin-top:9.8pt;width:82.2pt;height:30.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" strokecolor="#f07f09 [3204]" strokeweight=".5pt">
                <v:stroke endarrow="block" joinstyle="miter"/>
              </v:shape>
            </w:pict>
          </mc:Fallback>
        </mc:AlternateContent>
      </w:r>
    </w:p>
    <w:p w:rsidR="00825CAB" w:rsidRDefault="00825CAB" w:rsidP="00FE6565">
      <w:pPr>
        <w:widowControl w:val="0"/>
        <w:spacing w:after="0" w:line="240" w:lineRule="auto"/>
        <w:ind w:left="360"/>
        <w:jc w:val="both"/>
      </w:pPr>
    </w:p>
    <w:p w:rsidR="00825CAB" w:rsidRDefault="00825CAB" w:rsidP="00FE6565">
      <w:pPr>
        <w:widowControl w:val="0"/>
        <w:spacing w:after="0" w:line="240" w:lineRule="auto"/>
        <w:ind w:left="360"/>
        <w:jc w:val="both"/>
      </w:pPr>
    </w:p>
    <w:p w:rsidR="00825CAB" w:rsidRDefault="002D1A91" w:rsidP="00FE6565">
      <w:pPr>
        <w:widowControl w:val="0"/>
        <w:spacing w:after="0" w:line="240" w:lineRule="auto"/>
        <w:ind w:left="360"/>
        <w:jc w:val="both"/>
      </w:pPr>
      <w:r>
        <w:rPr>
          <w:noProof/>
        </w:rPr>
        <mc:AlternateContent>
          <mc:Choice Requires="wps">
            <w:drawing>
              <wp:anchor distT="45720" distB="45720" distL="114300" distR="114300" simplePos="0" relativeHeight="251669504" behindDoc="0" locked="0" layoutInCell="1" allowOverlap="1" wp14:anchorId="1E77B99D" wp14:editId="72186E3C">
                <wp:simplePos x="0" y="0"/>
                <wp:positionH relativeFrom="column">
                  <wp:posOffset>4198620</wp:posOffset>
                </wp:positionH>
                <wp:positionV relativeFrom="paragraph">
                  <wp:posOffset>8890</wp:posOffset>
                </wp:positionV>
                <wp:extent cx="853440" cy="579120"/>
                <wp:effectExtent l="0" t="0" r="22860" b="1143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79120"/>
                        </a:xfrm>
                        <a:prstGeom prst="rect">
                          <a:avLst/>
                        </a:prstGeom>
                        <a:solidFill>
                          <a:srgbClr val="FFFFFF"/>
                        </a:solidFill>
                        <a:ln w="9525">
                          <a:solidFill>
                            <a:srgbClr val="000000"/>
                          </a:solidFill>
                          <a:miter lim="800000"/>
                          <a:headEnd/>
                          <a:tailEnd/>
                        </a:ln>
                      </wps:spPr>
                      <wps:txbx>
                        <w:txbxContent>
                          <w:p w:rsidR="00541D03" w:rsidRDefault="00541D03" w:rsidP="002D1A91">
                            <w:r>
                              <w:t>gameExit()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B99D" id="_x0000_s1028" type="#_x0000_t202" style="position:absolute;left:0;text-align:left;margin-left:330.6pt;margin-top:.7pt;width:67.2pt;height:45.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">
                <v:textbox>
                  <w:txbxContent>
                    <w:p w:rsidR="00541D03" w:rsidRDefault="00541D03" w:rsidP="002D1A91">
                      <w:r>
                        <w:t>gameExit()</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8952D2A" wp14:editId="6DF28344">
                <wp:simplePos x="0" y="0"/>
                <wp:positionH relativeFrom="column">
                  <wp:posOffset>3093720</wp:posOffset>
                </wp:positionH>
                <wp:positionV relativeFrom="paragraph">
                  <wp:posOffset>8890</wp:posOffset>
                </wp:positionV>
                <wp:extent cx="975360" cy="586740"/>
                <wp:effectExtent l="0" t="0" r="15240" b="2286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586740"/>
                        </a:xfrm>
                        <a:prstGeom prst="rect">
                          <a:avLst/>
                        </a:prstGeom>
                        <a:solidFill>
                          <a:srgbClr val="FFFFFF"/>
                        </a:solidFill>
                        <a:ln w="9525">
                          <a:solidFill>
                            <a:srgbClr val="000000"/>
                          </a:solidFill>
                          <a:miter lim="800000"/>
                          <a:headEnd/>
                          <a:tailEnd/>
                        </a:ln>
                      </wps:spPr>
                      <wps:txbx>
                        <w:txbxContent>
                          <w:p w:rsidR="00541D03" w:rsidRDefault="00541D03" w:rsidP="002D1A91">
                            <w:r>
                              <w:t>authorInfo ()</w:t>
                            </w:r>
                          </w:p>
                          <w:p w:rsidR="00541D03" w:rsidRDefault="00541D03" w:rsidP="002D1A91">
                            <w:r>
                              <w:t>(in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52D2A" id="_x0000_s1029" type="#_x0000_t202" style="position:absolute;left:0;text-align:left;margin-left:243.6pt;margin-top:.7pt;width:76.8pt;height:46.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">
                <v:textbox>
                  <w:txbxContent>
                    <w:p w:rsidR="00541D03" w:rsidRDefault="00541D03" w:rsidP="002D1A91">
                      <w:r>
                        <w:t>authorInfo ()</w:t>
                      </w:r>
                    </w:p>
                    <w:p w:rsidR="00541D03" w:rsidRDefault="00541D03" w:rsidP="002D1A91">
                      <w:r>
                        <w:t>(in plan)</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0BA2ADD5" wp14:editId="7AF38E08">
                <wp:simplePos x="0" y="0"/>
                <wp:positionH relativeFrom="margin">
                  <wp:posOffset>1950720</wp:posOffset>
                </wp:positionH>
                <wp:positionV relativeFrom="paragraph">
                  <wp:posOffset>8890</wp:posOffset>
                </wp:positionV>
                <wp:extent cx="853440" cy="594360"/>
                <wp:effectExtent l="0" t="0" r="22860" b="1524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94360"/>
                        </a:xfrm>
                        <a:prstGeom prst="rect">
                          <a:avLst/>
                        </a:prstGeom>
                        <a:solidFill>
                          <a:srgbClr val="FFFFFF"/>
                        </a:solidFill>
                        <a:ln w="9525">
                          <a:solidFill>
                            <a:srgbClr val="000000"/>
                          </a:solidFill>
                          <a:miter lim="800000"/>
                          <a:headEnd/>
                          <a:tailEnd/>
                        </a:ln>
                      </wps:spPr>
                      <wps:txbx>
                        <w:txbxContent>
                          <w:p w:rsidR="00541D03" w:rsidRDefault="00541D03" w:rsidP="002D1A91">
                            <w:r>
                              <w:t>SAOMode()</w:t>
                            </w:r>
                          </w:p>
                          <w:p w:rsidR="00541D03" w:rsidRDefault="00541D03" w:rsidP="002D1A91">
                            <w:r>
                              <w:t>(inplan)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2ADD5" id="_x0000_s1030" type="#_x0000_t202" style="position:absolute;left:0;text-align:left;margin-left:153.6pt;margin-top:.7pt;width:67.2pt;height:4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">
                <v:textbox>
                  <w:txbxContent>
                    <w:p w:rsidR="00541D03" w:rsidRDefault="00541D03" w:rsidP="002D1A91">
                      <w:r>
                        <w:t>SAOMode()</w:t>
                      </w:r>
                    </w:p>
                    <w:p w:rsidR="00541D03" w:rsidRDefault="00541D03" w:rsidP="002D1A91">
                      <w:r>
                        <w:t>(inplan)</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6C9CB7F3" wp14:editId="5349C69C">
                <wp:simplePos x="0" y="0"/>
                <wp:positionH relativeFrom="column">
                  <wp:posOffset>685800</wp:posOffset>
                </wp:positionH>
                <wp:positionV relativeFrom="paragraph">
                  <wp:posOffset>8890</wp:posOffset>
                </wp:positionV>
                <wp:extent cx="952500" cy="792480"/>
                <wp:effectExtent l="0" t="0" r="19050" b="2667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792480"/>
                        </a:xfrm>
                        <a:prstGeom prst="rect">
                          <a:avLst/>
                        </a:prstGeom>
                        <a:solidFill>
                          <a:srgbClr val="FFFFFF"/>
                        </a:solidFill>
                        <a:ln w="9525">
                          <a:solidFill>
                            <a:srgbClr val="000000"/>
                          </a:solidFill>
                          <a:miter lim="800000"/>
                          <a:headEnd/>
                          <a:tailEnd/>
                        </a:ln>
                      </wps:spPr>
                      <wps:txbx>
                        <w:txbxContent>
                          <w:p w:rsidR="00541D03" w:rsidRPr="002D1A91" w:rsidRDefault="00541D03">
                            <w:pPr>
                              <w:rPr>
                                <w:sz w:val="24"/>
                                <w:szCs w:val="24"/>
                              </w:rPr>
                            </w:pPr>
                            <w:r w:rsidRPr="002D1A91">
                              <w:rPr>
                                <w:sz w:val="24"/>
                                <w:szCs w:val="24"/>
                              </w:rPr>
                              <w:t>unlimitedMode()</w:t>
                            </w:r>
                          </w:p>
                          <w:p w:rsidR="00541D03" w:rsidRDefault="00541D03">
                            <w:r>
                              <w:t>(developing)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CB7F3" id="_x0000_s1031" type="#_x0000_t202" style="position:absolute;left:0;text-align:left;margin-left:54pt;margin-top:.7pt;width:75pt;height:6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">
                <v:textbox>
                  <w:txbxContent>
                    <w:p w:rsidR="00541D03" w:rsidRPr="002D1A91" w:rsidRDefault="00541D03">
                      <w:pPr>
                        <w:rPr>
                          <w:sz w:val="24"/>
                          <w:szCs w:val="24"/>
                        </w:rPr>
                      </w:pPr>
                      <w:r w:rsidRPr="002D1A91">
                        <w:rPr>
                          <w:sz w:val="24"/>
                          <w:szCs w:val="24"/>
                        </w:rPr>
                        <w:t>unlimitedMode()</w:t>
                      </w:r>
                    </w:p>
                    <w:p w:rsidR="00541D03" w:rsidRDefault="00541D03">
                      <w:r>
                        <w:t>(developing)</w:t>
                      </w:r>
                    </w:p>
                  </w:txbxContent>
                </v:textbox>
                <w10:wrap type="square"/>
              </v:shape>
            </w:pict>
          </mc:Fallback>
        </mc:AlternateContent>
      </w:r>
    </w:p>
    <w:p w:rsidR="00825CAB" w:rsidRDefault="00825CAB" w:rsidP="00FE6565">
      <w:pPr>
        <w:widowControl w:val="0"/>
        <w:spacing w:after="0" w:line="240" w:lineRule="auto"/>
        <w:ind w:left="360"/>
        <w:jc w:val="both"/>
      </w:pPr>
    </w:p>
    <w:p w:rsidR="00825CAB" w:rsidRDefault="00825CAB" w:rsidP="00FE6565">
      <w:pPr>
        <w:widowControl w:val="0"/>
        <w:spacing w:after="0" w:line="240" w:lineRule="auto"/>
        <w:ind w:left="360"/>
        <w:jc w:val="both"/>
      </w:pPr>
    </w:p>
    <w:p w:rsidR="00825CAB" w:rsidRDefault="00825CAB" w:rsidP="00FE6565">
      <w:pPr>
        <w:widowControl w:val="0"/>
        <w:spacing w:after="0" w:line="240" w:lineRule="auto"/>
        <w:ind w:left="360"/>
        <w:jc w:val="both"/>
      </w:pPr>
    </w:p>
    <w:p w:rsidR="00825CAB" w:rsidRDefault="00231B39" w:rsidP="00FE6565">
      <w:pPr>
        <w:widowControl w:val="0"/>
        <w:spacing w:after="0" w:line="240" w:lineRule="auto"/>
        <w:ind w:left="360"/>
        <w:jc w:val="both"/>
      </w:pPr>
      <w:r>
        <w:rPr>
          <w:noProof/>
        </w:rPr>
        <mc:AlternateContent>
          <mc:Choice Requires="wps">
            <w:drawing>
              <wp:anchor distT="0" distB="0" distL="114300" distR="114300" simplePos="0" relativeHeight="251678720" behindDoc="0" locked="0" layoutInCell="1" allowOverlap="1">
                <wp:simplePos x="0" y="0"/>
                <wp:positionH relativeFrom="column">
                  <wp:posOffset>1181100</wp:posOffset>
                </wp:positionH>
                <wp:positionV relativeFrom="paragraph">
                  <wp:posOffset>127000</wp:posOffset>
                </wp:positionV>
                <wp:extent cx="571500" cy="381000"/>
                <wp:effectExtent l="0" t="0" r="57150" b="57150"/>
                <wp:wrapNone/>
                <wp:docPr id="16" name="直接箭头连接符 16"/>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2A360" id="直接箭头连接符 16" o:spid="_x0000_s1026" type="#_x0000_t32" style="position:absolute;left:0;text-align:left;margin-left:93pt;margin-top:10pt;width:45pt;height:30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" strokecolor="#f07f09 [3204]" strokeweight=".5pt">
                <v:stroke endarrow="block" joinstyle="miter"/>
              </v:shape>
            </w:pict>
          </mc:Fallback>
        </mc:AlternateContent>
      </w:r>
    </w:p>
    <w:p w:rsidR="00825CAB" w:rsidRDefault="00825CAB" w:rsidP="00FE6565">
      <w:pPr>
        <w:widowControl w:val="0"/>
        <w:spacing w:after="0" w:line="240" w:lineRule="auto"/>
        <w:ind w:left="360"/>
        <w:jc w:val="both"/>
      </w:pPr>
    </w:p>
    <w:p w:rsidR="00825CAB" w:rsidRDefault="00231B39" w:rsidP="00FE6565">
      <w:pPr>
        <w:widowControl w:val="0"/>
        <w:spacing w:after="0" w:line="240" w:lineRule="auto"/>
        <w:ind w:left="360"/>
        <w:jc w:val="both"/>
      </w:pPr>
      <w:r>
        <w:rPr>
          <w:noProof/>
        </w:rPr>
        <mc:AlternateContent>
          <mc:Choice Requires="wps">
            <w:drawing>
              <wp:anchor distT="45720" distB="45720" distL="114300" distR="114300" simplePos="0" relativeHeight="251677696" behindDoc="0" locked="0" layoutInCell="1" allowOverlap="1" wp14:anchorId="4623E8BA" wp14:editId="6AA40467">
                <wp:simplePos x="0" y="0"/>
                <wp:positionH relativeFrom="column">
                  <wp:posOffset>693420</wp:posOffset>
                </wp:positionH>
                <wp:positionV relativeFrom="paragraph">
                  <wp:posOffset>159385</wp:posOffset>
                </wp:positionV>
                <wp:extent cx="2057400" cy="1493520"/>
                <wp:effectExtent l="0" t="0" r="19050" b="1143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93520"/>
                        </a:xfrm>
                        <a:prstGeom prst="rect">
                          <a:avLst/>
                        </a:prstGeom>
                        <a:solidFill>
                          <a:srgbClr val="FFFFFF"/>
                        </a:solidFill>
                        <a:ln w="9525">
                          <a:solidFill>
                            <a:srgbClr val="000000"/>
                          </a:solidFill>
                          <a:miter lim="800000"/>
                          <a:headEnd/>
                          <a:tailEnd/>
                        </a:ln>
                      </wps:spPr>
                      <wps:txbx>
                        <w:txbxContent>
                          <w:p w:rsidR="00541D03" w:rsidRDefault="00541D03">
                            <w:r>
                              <w:rPr>
                                <w:rFonts w:hint="eastAsia"/>
                              </w:rPr>
                              <w:t>游戏准备</w:t>
                            </w:r>
                            <w:r>
                              <w:t>：</w:t>
                            </w:r>
                          </w:p>
                          <w:p w:rsidR="00541D03" w:rsidRDefault="00541D03" w:rsidP="00231B39">
                            <w:pPr>
                              <w:pStyle w:val="afe"/>
                              <w:numPr>
                                <w:ilvl w:val="0"/>
                                <w:numId w:val="14"/>
                              </w:numPr>
                              <w:ind w:firstLineChars="0"/>
                            </w:pPr>
                            <w:r>
                              <w:rPr>
                                <w:rFonts w:hint="eastAsia"/>
                              </w:rPr>
                              <w:t>HP</w:t>
                            </w:r>
                            <w:r>
                              <w:t>_</w:t>
                            </w:r>
                            <w:r>
                              <w:rPr>
                                <w:rFonts w:hint="eastAsia"/>
                              </w:rPr>
                              <w:t>BAR</w:t>
                            </w:r>
                            <w:r>
                              <w:rPr>
                                <w:rFonts w:hint="eastAsia"/>
                              </w:rPr>
                              <w:t>、背景图片加载</w:t>
                            </w:r>
                          </w:p>
                          <w:p w:rsidR="00541D03" w:rsidRDefault="00541D03" w:rsidP="00231B39">
                            <w:pPr>
                              <w:pStyle w:val="afe"/>
                              <w:numPr>
                                <w:ilvl w:val="0"/>
                                <w:numId w:val="14"/>
                              </w:numPr>
                              <w:ind w:firstLineChars="0"/>
                            </w:pPr>
                            <w:r>
                              <w:t>Bgm</w:t>
                            </w:r>
                            <w:r>
                              <w:rPr>
                                <w:rFonts w:hint="eastAsia"/>
                              </w:rPr>
                              <w:t>播放</w:t>
                            </w:r>
                          </w:p>
                          <w:p w:rsidR="00541D03" w:rsidRDefault="00541D03" w:rsidP="00231B39">
                            <w:pPr>
                              <w:pStyle w:val="afe"/>
                              <w:numPr>
                                <w:ilvl w:val="0"/>
                                <w:numId w:val="14"/>
                              </w:numPr>
                              <w:ind w:firstLineChars="0"/>
                            </w:pPr>
                            <w:r>
                              <w:rPr>
                                <w:rFonts w:hint="eastAsia"/>
                              </w:rPr>
                              <w:t>开始批量绘图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3E8BA" id="_x0000_s1032" type="#_x0000_t202" style="position:absolute;left:0;text-align:left;margin-left:54.6pt;margin-top:12.55pt;width:162pt;height:117.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">
                <v:textbox>
                  <w:txbxContent>
                    <w:p w:rsidR="00541D03" w:rsidRDefault="00541D03">
                      <w:r>
                        <w:rPr>
                          <w:rFonts w:hint="eastAsia"/>
                        </w:rPr>
                        <w:t>游戏准备</w:t>
                      </w:r>
                      <w:r>
                        <w:t>：</w:t>
                      </w:r>
                    </w:p>
                    <w:p w:rsidR="00541D03" w:rsidRDefault="00541D03" w:rsidP="00231B39">
                      <w:pPr>
                        <w:pStyle w:val="afe"/>
                        <w:numPr>
                          <w:ilvl w:val="0"/>
                          <w:numId w:val="14"/>
                        </w:numPr>
                        <w:ind w:firstLineChars="0"/>
                      </w:pPr>
                      <w:r>
                        <w:rPr>
                          <w:rFonts w:hint="eastAsia"/>
                        </w:rPr>
                        <w:t>HP</w:t>
                      </w:r>
                      <w:r>
                        <w:t>_</w:t>
                      </w:r>
                      <w:r>
                        <w:rPr>
                          <w:rFonts w:hint="eastAsia"/>
                        </w:rPr>
                        <w:t>BAR</w:t>
                      </w:r>
                      <w:r>
                        <w:rPr>
                          <w:rFonts w:hint="eastAsia"/>
                        </w:rPr>
                        <w:t>、背景图片加载</w:t>
                      </w:r>
                    </w:p>
                    <w:p w:rsidR="00541D03" w:rsidRDefault="00541D03" w:rsidP="00231B39">
                      <w:pPr>
                        <w:pStyle w:val="afe"/>
                        <w:numPr>
                          <w:ilvl w:val="0"/>
                          <w:numId w:val="14"/>
                        </w:numPr>
                        <w:ind w:firstLineChars="0"/>
                      </w:pPr>
                      <w:r>
                        <w:t>Bgm</w:t>
                      </w:r>
                      <w:r>
                        <w:rPr>
                          <w:rFonts w:hint="eastAsia"/>
                        </w:rPr>
                        <w:t>播放</w:t>
                      </w:r>
                    </w:p>
                    <w:p w:rsidR="00541D03" w:rsidRDefault="00541D03" w:rsidP="00231B39">
                      <w:pPr>
                        <w:pStyle w:val="afe"/>
                        <w:numPr>
                          <w:ilvl w:val="0"/>
                          <w:numId w:val="14"/>
                        </w:numPr>
                        <w:ind w:firstLineChars="0"/>
                      </w:pPr>
                      <w:r>
                        <w:rPr>
                          <w:rFonts w:hint="eastAsia"/>
                        </w:rPr>
                        <w:t>开始批量绘图</w:t>
                      </w:r>
                    </w:p>
                  </w:txbxContent>
                </v:textbox>
                <w10:wrap type="square"/>
              </v:shape>
            </w:pict>
          </mc:Fallback>
        </mc:AlternateContent>
      </w:r>
    </w:p>
    <w:p w:rsidR="00825CAB" w:rsidRDefault="00825CAB" w:rsidP="00FE6565">
      <w:pPr>
        <w:widowControl w:val="0"/>
        <w:spacing w:after="0" w:line="240" w:lineRule="auto"/>
        <w:ind w:left="360"/>
        <w:jc w:val="both"/>
      </w:pPr>
    </w:p>
    <w:p w:rsidR="002D1A91" w:rsidRDefault="002D1A91" w:rsidP="00FE6565">
      <w:pPr>
        <w:widowControl w:val="0"/>
        <w:spacing w:after="0" w:line="240" w:lineRule="auto"/>
        <w:ind w:left="360"/>
        <w:jc w:val="both"/>
      </w:pPr>
    </w:p>
    <w:p w:rsidR="002D1A91" w:rsidRDefault="00231B39" w:rsidP="00FE6565">
      <w:pPr>
        <w:widowControl w:val="0"/>
        <w:spacing w:after="0" w:line="240" w:lineRule="auto"/>
        <w:ind w:left="360"/>
        <w:jc w:val="both"/>
      </w:pPr>
      <w:r>
        <w:rPr>
          <w:noProof/>
        </w:rPr>
        <mc:AlternateContent>
          <mc:Choice Requires="wps">
            <w:drawing>
              <wp:anchor distT="45720" distB="45720" distL="114300" distR="114300" simplePos="0" relativeHeight="251680768" behindDoc="0" locked="0" layoutInCell="1" allowOverlap="1" wp14:anchorId="19733E9B" wp14:editId="75359041">
                <wp:simplePos x="0" y="0"/>
                <wp:positionH relativeFrom="column">
                  <wp:posOffset>3512820</wp:posOffset>
                </wp:positionH>
                <wp:positionV relativeFrom="paragraph">
                  <wp:posOffset>165735</wp:posOffset>
                </wp:positionV>
                <wp:extent cx="1303020" cy="365760"/>
                <wp:effectExtent l="0" t="0" r="11430" b="1524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365760"/>
                        </a:xfrm>
                        <a:prstGeom prst="rect">
                          <a:avLst/>
                        </a:prstGeom>
                        <a:solidFill>
                          <a:srgbClr val="FFFFFF"/>
                        </a:solidFill>
                        <a:ln w="9525">
                          <a:solidFill>
                            <a:srgbClr val="000000"/>
                          </a:solidFill>
                          <a:miter lim="800000"/>
                          <a:headEnd/>
                          <a:tailEnd/>
                        </a:ln>
                      </wps:spPr>
                      <wps:txbx>
                        <w:txbxContent>
                          <w:p w:rsidR="00541D03" w:rsidRDefault="00541D03" w:rsidP="00231B39">
                            <w:pPr>
                              <w:jc w:val="center"/>
                            </w:pPr>
                            <w:r>
                              <w:rPr>
                                <w:rFonts w:hint="eastAsia"/>
                              </w:rPr>
                              <w:t>主循环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33E9B" id="_x0000_s1033" type="#_x0000_t202" style="position:absolute;left:0;text-align:left;margin-left:276.6pt;margin-top:13.05pt;width:102.6pt;height:28.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">
                <v:textbox>
                  <w:txbxContent>
                    <w:p w:rsidR="00541D03" w:rsidRDefault="00541D03" w:rsidP="00231B39">
                      <w:pPr>
                        <w:jc w:val="center"/>
                      </w:pPr>
                      <w:r>
                        <w:rPr>
                          <w:rFonts w:hint="eastAsia"/>
                        </w:rPr>
                        <w:t>主循环</w:t>
                      </w:r>
                    </w:p>
                  </w:txbxContent>
                </v:textbox>
                <w10:wrap type="square"/>
              </v:shape>
            </w:pict>
          </mc:Fallback>
        </mc:AlternateContent>
      </w:r>
    </w:p>
    <w:p w:rsidR="002D1A91" w:rsidRDefault="002D1A91" w:rsidP="00FE6565">
      <w:pPr>
        <w:widowControl w:val="0"/>
        <w:spacing w:after="0" w:line="240" w:lineRule="auto"/>
        <w:ind w:left="360"/>
        <w:jc w:val="both"/>
      </w:pPr>
    </w:p>
    <w:p w:rsidR="002D1A91" w:rsidRDefault="00231B39" w:rsidP="00FE6565">
      <w:pPr>
        <w:widowControl w:val="0"/>
        <w:spacing w:after="0" w:line="240" w:lineRule="auto"/>
        <w:ind w:left="360"/>
        <w:jc w:val="both"/>
      </w:pPr>
      <w:r>
        <w:rPr>
          <w:noProof/>
        </w:rPr>
        <mc:AlternateContent>
          <mc:Choice Requires="wps">
            <w:drawing>
              <wp:anchor distT="0" distB="0" distL="114300" distR="114300" simplePos="0" relativeHeight="251681792" behindDoc="0" locked="0" layoutInCell="1" allowOverlap="1">
                <wp:simplePos x="0" y="0"/>
                <wp:positionH relativeFrom="column">
                  <wp:posOffset>2758440</wp:posOffset>
                </wp:positionH>
                <wp:positionV relativeFrom="paragraph">
                  <wp:posOffset>7620</wp:posOffset>
                </wp:positionV>
                <wp:extent cx="723900" cy="15240"/>
                <wp:effectExtent l="0" t="57150" r="19050" b="99060"/>
                <wp:wrapNone/>
                <wp:docPr id="18" name="直接箭头连接符 18"/>
                <wp:cNvGraphicFramePr/>
                <a:graphic xmlns:a="http://schemas.openxmlformats.org/drawingml/2006/main">
                  <a:graphicData uri="http://schemas.microsoft.com/office/word/2010/wordprocessingShape">
                    <wps:wsp>
                      <wps:cNvCnPr/>
                      <wps:spPr>
                        <a:xfrm>
                          <a:off x="0" y="0"/>
                          <a:ext cx="7239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5219B" id="直接箭头连接符 18" o:spid="_x0000_s1026" type="#_x0000_t32" style="position:absolute;left:0;text-align:left;margin-left:217.2pt;margin-top:.6pt;width:57pt;height:1.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" strokecolor="#f07f09 [3204]" strokeweight=".5pt">
                <v:stroke endarrow="block" joinstyle="miter"/>
              </v:shape>
            </w:pict>
          </mc:Fallback>
        </mc:AlternateContent>
      </w:r>
    </w:p>
    <w:p w:rsidR="002D1A91" w:rsidRDefault="002D1A91" w:rsidP="00FE6565">
      <w:pPr>
        <w:widowControl w:val="0"/>
        <w:spacing w:after="0" w:line="240" w:lineRule="auto"/>
        <w:ind w:left="360"/>
        <w:jc w:val="both"/>
      </w:pPr>
    </w:p>
    <w:p w:rsidR="002D1A91" w:rsidRDefault="002D1A91" w:rsidP="00FE6565">
      <w:pPr>
        <w:widowControl w:val="0"/>
        <w:spacing w:after="0" w:line="240" w:lineRule="auto"/>
        <w:ind w:left="360"/>
        <w:jc w:val="both"/>
      </w:pPr>
    </w:p>
    <w:p w:rsidR="002D1A91" w:rsidRDefault="002D1A91" w:rsidP="00FE6565">
      <w:pPr>
        <w:widowControl w:val="0"/>
        <w:spacing w:after="0" w:line="240" w:lineRule="auto"/>
        <w:ind w:left="360"/>
        <w:jc w:val="both"/>
      </w:pPr>
    </w:p>
    <w:p w:rsidR="002D1A91" w:rsidRDefault="002D1A91" w:rsidP="00FE6565">
      <w:pPr>
        <w:widowControl w:val="0"/>
        <w:spacing w:after="0" w:line="240" w:lineRule="auto"/>
        <w:ind w:left="360"/>
        <w:jc w:val="both"/>
      </w:pPr>
    </w:p>
    <w:p w:rsidR="0004076F" w:rsidRDefault="0004076F" w:rsidP="0004076F">
      <w:pPr>
        <w:widowControl w:val="0"/>
        <w:spacing w:after="0" w:line="240" w:lineRule="auto"/>
        <w:ind w:firstLineChars="300" w:firstLine="660"/>
        <w:jc w:val="both"/>
      </w:pPr>
    </w:p>
    <w:p w:rsidR="002D1A91" w:rsidRDefault="00274BB6" w:rsidP="0004076F">
      <w:pPr>
        <w:widowControl w:val="0"/>
        <w:spacing w:after="0" w:line="240" w:lineRule="auto"/>
        <w:ind w:firstLineChars="300" w:firstLine="660"/>
        <w:jc w:val="both"/>
      </w:pPr>
      <w:r>
        <w:t>主循环内容：</w:t>
      </w:r>
    </w:p>
    <w:p w:rsidR="0004076F" w:rsidRDefault="0004076F" w:rsidP="00FE6565">
      <w:pPr>
        <w:widowControl w:val="0"/>
        <w:spacing w:after="0" w:line="240" w:lineRule="auto"/>
        <w:ind w:left="360"/>
        <w:jc w:val="both"/>
      </w:pPr>
      <w:r>
        <w:t>While</w:t>
      </w:r>
      <w:r>
        <w:t>（</w:t>
      </w:r>
      <w:r>
        <w:rPr>
          <w:rFonts w:hint="eastAsia"/>
        </w:rPr>
        <w:t>1</w:t>
      </w:r>
      <w:r>
        <w:rPr>
          <w:rFonts w:hint="eastAsia"/>
        </w:rPr>
        <w:t>）</w:t>
      </w:r>
    </w:p>
    <w:p w:rsidR="0004076F" w:rsidRDefault="0004076F" w:rsidP="00FE6565">
      <w:pPr>
        <w:widowControl w:val="0"/>
        <w:spacing w:after="0" w:line="240" w:lineRule="auto"/>
        <w:ind w:left="360"/>
        <w:jc w:val="both"/>
      </w:pPr>
      <w:r>
        <w:t>{</w:t>
      </w:r>
    </w:p>
    <w:p w:rsidR="00274BB6" w:rsidRDefault="00274BB6" w:rsidP="0004076F">
      <w:pPr>
        <w:widowControl w:val="0"/>
        <w:spacing w:after="0" w:line="240" w:lineRule="auto"/>
        <w:ind w:left="360" w:firstLine="348"/>
        <w:jc w:val="both"/>
      </w:pPr>
      <w:r>
        <w:rPr>
          <w:rFonts w:hint="eastAsia"/>
        </w:rPr>
        <w:t>1.</w:t>
      </w:r>
      <w:r>
        <w:t>玩家和敌人存活确认</w:t>
      </w:r>
    </w:p>
    <w:p w:rsidR="00274BB6" w:rsidRDefault="00274BB6" w:rsidP="00FE6565">
      <w:pPr>
        <w:widowControl w:val="0"/>
        <w:spacing w:after="0" w:line="240" w:lineRule="auto"/>
        <w:ind w:left="360"/>
        <w:jc w:val="both"/>
      </w:pPr>
    </w:p>
    <w:p w:rsidR="00274BB6" w:rsidRDefault="00274BB6" w:rsidP="0004076F">
      <w:pPr>
        <w:widowControl w:val="0"/>
        <w:spacing w:after="0" w:line="240" w:lineRule="auto"/>
        <w:ind w:left="360" w:firstLine="348"/>
        <w:jc w:val="both"/>
      </w:pPr>
      <w:r>
        <w:rPr>
          <w:rFonts w:hint="eastAsia"/>
        </w:rPr>
        <w:t>2.</w:t>
      </w:r>
      <w:r>
        <w:t>根据玩家位置判断背景移动</w:t>
      </w:r>
    </w:p>
    <w:p w:rsidR="00274BB6" w:rsidRDefault="00274BB6" w:rsidP="00FE6565">
      <w:pPr>
        <w:widowControl w:val="0"/>
        <w:spacing w:after="0" w:line="240" w:lineRule="auto"/>
        <w:ind w:left="360"/>
        <w:jc w:val="both"/>
      </w:pPr>
    </w:p>
    <w:p w:rsidR="00274BB6" w:rsidRDefault="00274BB6" w:rsidP="0004076F">
      <w:pPr>
        <w:widowControl w:val="0"/>
        <w:spacing w:after="0" w:line="240" w:lineRule="auto"/>
        <w:ind w:left="360" w:firstLine="348"/>
        <w:jc w:val="both"/>
      </w:pPr>
      <w:r>
        <w:t>3.</w:t>
      </w:r>
      <w:r>
        <w:t>检测键盘输入（</w:t>
      </w:r>
      <w:r>
        <w:rPr>
          <w:rFonts w:hint="eastAsia"/>
        </w:rPr>
        <w:t>_kbhit</w:t>
      </w:r>
      <w:r>
        <w:rPr>
          <w:rFonts w:hint="eastAsia"/>
        </w:rPr>
        <w:t>）</w:t>
      </w:r>
    </w:p>
    <w:p w:rsidR="00274BB6" w:rsidRDefault="00274BB6" w:rsidP="00274BB6">
      <w:pPr>
        <w:widowControl w:val="0"/>
        <w:spacing w:after="0" w:line="240" w:lineRule="auto"/>
        <w:ind w:firstLine="360"/>
        <w:jc w:val="both"/>
      </w:pPr>
    </w:p>
    <w:p w:rsidR="00274BB6" w:rsidRDefault="00274BB6" w:rsidP="0004076F">
      <w:pPr>
        <w:widowControl w:val="0"/>
        <w:spacing w:after="0" w:line="240" w:lineRule="auto"/>
        <w:ind w:left="708" w:firstLine="708"/>
        <w:jc w:val="both"/>
      </w:pPr>
      <w:r>
        <w:rPr>
          <w:noProof/>
        </w:rPr>
        <mc:AlternateContent>
          <mc:Choice Requires="wps">
            <w:drawing>
              <wp:anchor distT="0" distB="0" distL="114300" distR="114300" simplePos="0" relativeHeight="251682816" behindDoc="0" locked="0" layoutInCell="1" allowOverlap="1">
                <wp:simplePos x="0" y="0"/>
                <wp:positionH relativeFrom="column">
                  <wp:posOffset>632460</wp:posOffset>
                </wp:positionH>
                <wp:positionV relativeFrom="paragraph">
                  <wp:posOffset>90805</wp:posOffset>
                </wp:positionV>
                <wp:extent cx="213360" cy="1120140"/>
                <wp:effectExtent l="38100" t="0" r="15240" b="22860"/>
                <wp:wrapNone/>
                <wp:docPr id="20" name="左大括号 20"/>
                <wp:cNvGraphicFramePr/>
                <a:graphic xmlns:a="http://schemas.openxmlformats.org/drawingml/2006/main">
                  <a:graphicData uri="http://schemas.microsoft.com/office/word/2010/wordprocessingShape">
                    <wps:wsp>
                      <wps:cNvSpPr/>
                      <wps:spPr>
                        <a:xfrm>
                          <a:off x="0" y="0"/>
                          <a:ext cx="213360" cy="112014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875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0" o:spid="_x0000_s1026" type="#_x0000_t87" style="position:absolute;left:0;text-align:left;margin-left:49.8pt;margin-top:7.15pt;width:16.8pt;height:8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" adj="343" strokecolor="black [3200]" strokeweight=".5pt">
                <v:stroke joinstyle="miter"/>
              </v:shape>
            </w:pict>
          </mc:Fallback>
        </mc:AlternateContent>
      </w:r>
      <w:r>
        <w:t>J</w:t>
      </w:r>
      <w:r w:rsidR="006C49A8">
        <w:t>||K||L</w:t>
      </w:r>
      <w:r>
        <w:t>：技能</w:t>
      </w:r>
      <w:r>
        <w:t>flag</w:t>
      </w:r>
      <w:r>
        <w:t>立起。</w:t>
      </w:r>
    </w:p>
    <w:p w:rsidR="00274BB6" w:rsidRDefault="00274BB6" w:rsidP="00FE6565">
      <w:pPr>
        <w:widowControl w:val="0"/>
        <w:spacing w:after="0" w:line="240" w:lineRule="auto"/>
        <w:ind w:left="360"/>
        <w:jc w:val="both"/>
      </w:pPr>
    </w:p>
    <w:p w:rsidR="00274BB6" w:rsidRDefault="00274BB6" w:rsidP="0004076F">
      <w:pPr>
        <w:widowControl w:val="0"/>
        <w:spacing w:after="0" w:line="240" w:lineRule="auto"/>
        <w:ind w:left="1068" w:firstLine="348"/>
        <w:jc w:val="both"/>
      </w:pPr>
      <w:r>
        <w:t>A</w:t>
      </w:r>
      <w:r>
        <w:t>或</w:t>
      </w:r>
      <w:r>
        <w:t>D</w:t>
      </w:r>
      <w:r>
        <w:t>：移动</w:t>
      </w:r>
      <w:r>
        <w:t>flag</w:t>
      </w:r>
      <w:r>
        <w:t>立起；方向改变；移动一次；根据按键长短输出对应动作图片。</w:t>
      </w:r>
    </w:p>
    <w:p w:rsidR="00274BB6" w:rsidRDefault="006C49A8" w:rsidP="00FE6565">
      <w:pPr>
        <w:widowControl w:val="0"/>
        <w:spacing w:after="0" w:line="240" w:lineRule="auto"/>
        <w:ind w:left="360"/>
        <w:jc w:val="both"/>
      </w:pPr>
      <w:r>
        <w:tab/>
      </w:r>
      <w:r>
        <w:tab/>
        <w:t xml:space="preserve">W: </w:t>
      </w:r>
      <w:r>
        <w:rPr>
          <w:rFonts w:hint="eastAsia"/>
        </w:rPr>
        <w:t>检测人物位置决定是否传送，传送到哪，并加载新地图。</w:t>
      </w:r>
    </w:p>
    <w:p w:rsidR="00274BB6" w:rsidRDefault="00274BB6" w:rsidP="0004076F">
      <w:pPr>
        <w:widowControl w:val="0"/>
        <w:spacing w:after="0" w:line="240" w:lineRule="auto"/>
        <w:ind w:left="720" w:firstLine="696"/>
        <w:jc w:val="both"/>
      </w:pPr>
      <w:r>
        <w:rPr>
          <w:rFonts w:hint="eastAsia"/>
        </w:rPr>
        <w:t>SPACE</w:t>
      </w:r>
      <w:r>
        <w:rPr>
          <w:rFonts w:hint="eastAsia"/>
        </w:rPr>
        <w:t>：跳跃</w:t>
      </w:r>
      <w:r>
        <w:rPr>
          <w:rFonts w:hint="eastAsia"/>
        </w:rPr>
        <w:t>flag</w:t>
      </w:r>
      <w:r>
        <w:rPr>
          <w:rFonts w:hint="eastAsia"/>
        </w:rPr>
        <w:t>立起</w:t>
      </w:r>
    </w:p>
    <w:p w:rsidR="00274BB6" w:rsidRDefault="00274BB6" w:rsidP="0004076F">
      <w:pPr>
        <w:widowControl w:val="0"/>
        <w:spacing w:after="0" w:line="240" w:lineRule="auto"/>
        <w:ind w:left="1068" w:firstLine="348"/>
        <w:jc w:val="both"/>
      </w:pPr>
      <w:r>
        <w:lastRenderedPageBreak/>
        <w:t>ESC</w:t>
      </w:r>
      <w:r>
        <w:t>：</w:t>
      </w:r>
      <w:r>
        <w:t>gameExit</w:t>
      </w:r>
      <w:r>
        <w:rPr>
          <w:rFonts w:hint="eastAsia"/>
        </w:rPr>
        <w:t>()</w:t>
      </w:r>
    </w:p>
    <w:p w:rsidR="00274BB6" w:rsidRDefault="00274BB6" w:rsidP="00274BB6">
      <w:pPr>
        <w:widowControl w:val="0"/>
        <w:spacing w:after="0" w:line="240" w:lineRule="auto"/>
        <w:ind w:left="360" w:firstLine="348"/>
        <w:jc w:val="both"/>
      </w:pPr>
    </w:p>
    <w:p w:rsidR="00274BB6" w:rsidRDefault="00274BB6" w:rsidP="00274BB6">
      <w:pPr>
        <w:widowControl w:val="0"/>
        <w:spacing w:after="0" w:line="240" w:lineRule="auto"/>
        <w:ind w:left="360" w:firstLine="348"/>
        <w:jc w:val="both"/>
      </w:pPr>
    </w:p>
    <w:p w:rsidR="002D1A91" w:rsidRDefault="00274BB6" w:rsidP="0004076F">
      <w:pPr>
        <w:widowControl w:val="0"/>
        <w:spacing w:after="0" w:line="240" w:lineRule="auto"/>
        <w:ind w:left="360" w:firstLine="348"/>
        <w:jc w:val="both"/>
      </w:pPr>
      <w:r>
        <w:rPr>
          <w:rFonts w:hint="eastAsia"/>
        </w:rPr>
        <w:t>4.</w:t>
      </w:r>
      <w:r>
        <w:rPr>
          <w:rFonts w:hint="eastAsia"/>
        </w:rPr>
        <w:t>检测是否有跳跃</w:t>
      </w:r>
      <w:r>
        <w:rPr>
          <w:rFonts w:hint="eastAsia"/>
        </w:rPr>
        <w:t>flag</w:t>
      </w:r>
    </w:p>
    <w:p w:rsidR="002D1A91" w:rsidRDefault="00274BB6" w:rsidP="00FE6565">
      <w:pPr>
        <w:widowControl w:val="0"/>
        <w:spacing w:after="0" w:line="240" w:lineRule="auto"/>
        <w:ind w:left="360"/>
        <w:jc w:val="both"/>
      </w:pPr>
      <w:r>
        <w:rPr>
          <w:rFonts w:hint="eastAsia"/>
        </w:rPr>
        <w:tab/>
      </w:r>
      <w:r w:rsidR="0004076F">
        <w:tab/>
      </w:r>
      <w:r>
        <w:t>T</w:t>
      </w:r>
      <w:r>
        <w:rPr>
          <w:rFonts w:hint="eastAsia"/>
        </w:rPr>
        <w:t>rue</w:t>
      </w:r>
      <w:r>
        <w:rPr>
          <w:rFonts w:hint="eastAsia"/>
        </w:rPr>
        <w:t>：根据</w:t>
      </w:r>
      <w:r>
        <w:rPr>
          <w:rFonts w:hint="eastAsia"/>
        </w:rPr>
        <w:t>jumpstate</w:t>
      </w:r>
      <w:r>
        <w:rPr>
          <w:rFonts w:hint="eastAsia"/>
        </w:rPr>
        <w:t>做出纵向位移</w:t>
      </w:r>
    </w:p>
    <w:p w:rsidR="00274BB6" w:rsidRDefault="00274BB6" w:rsidP="00FE6565">
      <w:pPr>
        <w:widowControl w:val="0"/>
        <w:spacing w:after="0" w:line="240" w:lineRule="auto"/>
        <w:ind w:left="360"/>
        <w:jc w:val="both"/>
      </w:pPr>
      <w:r>
        <w:tab/>
      </w:r>
      <w:r w:rsidR="0004076F">
        <w:tab/>
      </w:r>
      <w:r>
        <w:t>False</w:t>
      </w:r>
      <w:r>
        <w:rPr>
          <w:rFonts w:hint="eastAsia"/>
        </w:rPr>
        <w:t>：无操作</w:t>
      </w:r>
    </w:p>
    <w:p w:rsidR="00274BB6" w:rsidRDefault="00274BB6" w:rsidP="0004076F">
      <w:pPr>
        <w:widowControl w:val="0"/>
        <w:spacing w:after="0" w:line="240" w:lineRule="auto"/>
        <w:ind w:left="360" w:firstLine="348"/>
        <w:jc w:val="both"/>
      </w:pPr>
      <w:r>
        <w:rPr>
          <w:rFonts w:hint="eastAsia"/>
        </w:rPr>
        <w:t>5.</w:t>
      </w:r>
      <w:r>
        <w:rPr>
          <w:rFonts w:hint="eastAsia"/>
        </w:rPr>
        <w:t>检测是否有技能</w:t>
      </w:r>
      <w:r>
        <w:rPr>
          <w:rFonts w:hint="eastAsia"/>
        </w:rPr>
        <w:t>flag</w:t>
      </w:r>
    </w:p>
    <w:p w:rsidR="00274BB6" w:rsidRDefault="0004076F" w:rsidP="00FE6565">
      <w:pPr>
        <w:widowControl w:val="0"/>
        <w:spacing w:after="0" w:line="240" w:lineRule="auto"/>
        <w:ind w:left="360"/>
        <w:jc w:val="both"/>
      </w:pPr>
      <w:r>
        <w:tab/>
      </w:r>
      <w:r w:rsidR="00274BB6">
        <w:tab/>
        <w:t>True</w:t>
      </w:r>
      <w:r w:rsidR="00274BB6">
        <w:t>：根据</w:t>
      </w:r>
      <w:r w:rsidR="00274BB6">
        <w:t>dir</w:t>
      </w:r>
      <w:r w:rsidR="00274BB6">
        <w:t>、</w:t>
      </w:r>
      <w:r w:rsidR="00274BB6">
        <w:t>skillType</w:t>
      </w:r>
      <w:r w:rsidR="00274BB6">
        <w:t>、</w:t>
      </w:r>
      <w:r w:rsidR="00274BB6">
        <w:t>combo</w:t>
      </w:r>
      <w:r>
        <w:t>、</w:t>
      </w:r>
      <w:r>
        <w:t>skillState</w:t>
      </w:r>
      <w:r>
        <w:t>判断输出的技能姿势和特效</w:t>
      </w:r>
    </w:p>
    <w:p w:rsidR="0004076F" w:rsidRDefault="0004076F" w:rsidP="00FE6565">
      <w:pPr>
        <w:widowControl w:val="0"/>
        <w:spacing w:after="0" w:line="240" w:lineRule="auto"/>
        <w:ind w:left="360"/>
        <w:jc w:val="both"/>
      </w:pPr>
      <w:r>
        <w:rPr>
          <w:rFonts w:hint="eastAsia"/>
        </w:rPr>
        <w:t xml:space="preserve">   </w:t>
      </w:r>
      <w:r>
        <w:rPr>
          <w:rFonts w:hint="eastAsia"/>
        </w:rPr>
        <w:tab/>
      </w:r>
      <w:r>
        <w:tab/>
        <w:t>F</w:t>
      </w:r>
      <w:r>
        <w:rPr>
          <w:rFonts w:hint="eastAsia"/>
        </w:rPr>
        <w:t>alse</w:t>
      </w:r>
      <w:r>
        <w:rPr>
          <w:rFonts w:hint="eastAsia"/>
        </w:rPr>
        <w:t>：无操作</w:t>
      </w:r>
    </w:p>
    <w:p w:rsidR="0004076F" w:rsidRDefault="0004076F" w:rsidP="0004076F">
      <w:pPr>
        <w:widowControl w:val="0"/>
        <w:spacing w:after="0" w:line="240" w:lineRule="auto"/>
        <w:ind w:left="360" w:firstLine="348"/>
        <w:jc w:val="both"/>
      </w:pPr>
      <w:r>
        <w:rPr>
          <w:rFonts w:hint="eastAsia"/>
        </w:rPr>
        <w:t>6.</w:t>
      </w:r>
      <w:r>
        <w:rPr>
          <w:rFonts w:hint="eastAsia"/>
        </w:rPr>
        <w:t>是否静止</w:t>
      </w:r>
    </w:p>
    <w:p w:rsidR="0004076F" w:rsidRDefault="0004076F" w:rsidP="00FE6565">
      <w:pPr>
        <w:widowControl w:val="0"/>
        <w:spacing w:after="0" w:line="240" w:lineRule="auto"/>
        <w:ind w:left="360"/>
        <w:jc w:val="both"/>
      </w:pPr>
      <w:r>
        <w:tab/>
      </w:r>
      <w:r>
        <w:tab/>
        <w:t>True</w:t>
      </w:r>
      <w:r>
        <w:t>：输出</w:t>
      </w:r>
      <w:r>
        <w:t>kirito</w:t>
      </w:r>
      <w:r>
        <w:t>静止姿势</w:t>
      </w:r>
    </w:p>
    <w:p w:rsidR="0004076F" w:rsidRDefault="0004076F" w:rsidP="00FE6565">
      <w:pPr>
        <w:widowControl w:val="0"/>
        <w:spacing w:after="0" w:line="240" w:lineRule="auto"/>
        <w:ind w:left="360"/>
        <w:jc w:val="both"/>
      </w:pPr>
      <w:r>
        <w:rPr>
          <w:rFonts w:hint="eastAsia"/>
        </w:rPr>
        <w:t xml:space="preserve">     </w:t>
      </w:r>
      <w:r>
        <w:tab/>
      </w:r>
      <w:r>
        <w:rPr>
          <w:rFonts w:hint="eastAsia"/>
        </w:rPr>
        <w:t xml:space="preserve"> </w:t>
      </w:r>
      <w:r>
        <w:rPr>
          <w:rFonts w:hint="eastAsia"/>
        </w:rPr>
        <w:tab/>
      </w:r>
      <w:r>
        <w:t>F</w:t>
      </w:r>
      <w:r>
        <w:rPr>
          <w:rFonts w:hint="eastAsia"/>
        </w:rPr>
        <w:t>alse</w:t>
      </w:r>
      <w:r>
        <w:rPr>
          <w:rFonts w:hint="eastAsia"/>
        </w:rPr>
        <w:t>：无操作</w:t>
      </w:r>
    </w:p>
    <w:p w:rsidR="002D1A91" w:rsidRDefault="0004076F" w:rsidP="00FE6565">
      <w:pPr>
        <w:widowControl w:val="0"/>
        <w:spacing w:after="0" w:line="240" w:lineRule="auto"/>
        <w:ind w:left="360"/>
        <w:jc w:val="both"/>
      </w:pPr>
      <w:r>
        <w:rPr>
          <w:rFonts w:hint="eastAsia"/>
        </w:rPr>
        <w:t xml:space="preserve">  </w:t>
      </w:r>
      <w:r>
        <w:rPr>
          <w:rFonts w:hint="eastAsia"/>
        </w:rPr>
        <w:tab/>
      </w:r>
      <w:r>
        <w:t>7.</w:t>
      </w:r>
      <w:r>
        <w:t>批量绘图输出</w:t>
      </w:r>
    </w:p>
    <w:p w:rsidR="0004076F" w:rsidRDefault="0004076F" w:rsidP="00FE6565">
      <w:pPr>
        <w:widowControl w:val="0"/>
        <w:spacing w:after="0" w:line="240" w:lineRule="auto"/>
        <w:ind w:left="360"/>
        <w:jc w:val="both"/>
      </w:pPr>
    </w:p>
    <w:p w:rsidR="0004076F" w:rsidRDefault="0004076F" w:rsidP="0004076F">
      <w:pPr>
        <w:widowControl w:val="0"/>
        <w:spacing w:after="0" w:line="240" w:lineRule="auto"/>
        <w:ind w:left="360" w:firstLineChars="158" w:firstLine="348"/>
        <w:jc w:val="both"/>
      </w:pPr>
      <w:r>
        <w:rPr>
          <w:rFonts w:hint="eastAsia"/>
        </w:rPr>
        <w:t>8.Sleep(</w:t>
      </w:r>
      <w:r>
        <w:t>10)</w:t>
      </w:r>
    </w:p>
    <w:p w:rsidR="0004076F" w:rsidRDefault="0004076F" w:rsidP="0004076F">
      <w:pPr>
        <w:widowControl w:val="0"/>
        <w:spacing w:after="0" w:line="240" w:lineRule="auto"/>
        <w:ind w:left="360" w:firstLineChars="158" w:firstLine="348"/>
        <w:jc w:val="both"/>
      </w:pPr>
    </w:p>
    <w:p w:rsidR="0004076F" w:rsidRDefault="0004076F" w:rsidP="0004076F">
      <w:pPr>
        <w:widowControl w:val="0"/>
        <w:spacing w:after="0" w:line="240" w:lineRule="auto"/>
        <w:ind w:left="360" w:firstLineChars="158" w:firstLine="348"/>
        <w:jc w:val="both"/>
      </w:pPr>
      <w:r>
        <w:t>9.</w:t>
      </w:r>
      <w:r w:rsidRPr="0004076F">
        <w:rPr>
          <w:rFonts w:hint="eastAsia"/>
        </w:rPr>
        <w:t>清空除背景外的</w:t>
      </w:r>
      <w:r>
        <w:rPr>
          <w:rFonts w:hint="eastAsia"/>
        </w:rPr>
        <w:t>图像</w:t>
      </w:r>
    </w:p>
    <w:p w:rsidR="0004076F" w:rsidRDefault="0004076F" w:rsidP="0004076F">
      <w:pPr>
        <w:widowControl w:val="0"/>
        <w:spacing w:after="0" w:line="240" w:lineRule="auto"/>
        <w:jc w:val="both"/>
      </w:pPr>
      <w:r>
        <w:t>}</w:t>
      </w:r>
    </w:p>
    <w:p w:rsidR="002D1A91" w:rsidRDefault="002D1A91" w:rsidP="00FE6565">
      <w:pPr>
        <w:widowControl w:val="0"/>
        <w:spacing w:after="0" w:line="240" w:lineRule="auto"/>
        <w:ind w:left="360"/>
        <w:jc w:val="both"/>
      </w:pPr>
    </w:p>
    <w:p w:rsidR="002D1A91" w:rsidRDefault="002D1A91" w:rsidP="00FE6565">
      <w:pPr>
        <w:widowControl w:val="0"/>
        <w:spacing w:after="0" w:line="240" w:lineRule="auto"/>
        <w:ind w:left="360"/>
        <w:jc w:val="both"/>
      </w:pPr>
    </w:p>
    <w:p w:rsidR="0004076F" w:rsidRDefault="0004076F" w:rsidP="0004076F">
      <w:pPr>
        <w:pStyle w:val="1"/>
      </w:pPr>
      <w:r>
        <w:rPr>
          <w:rFonts w:hint="eastAsia"/>
          <w:lang w:val="zh-CN"/>
        </w:rPr>
        <w:t>数据结构</w:t>
      </w:r>
    </w:p>
    <w:p w:rsidR="0004076F" w:rsidRPr="0004076F" w:rsidRDefault="0004076F" w:rsidP="0004076F">
      <w:pPr>
        <w:widowControl w:val="0"/>
        <w:spacing w:after="0" w:line="240" w:lineRule="auto"/>
        <w:ind w:left="360" w:firstLineChars="158" w:firstLine="506"/>
        <w:jc w:val="center"/>
        <w:rPr>
          <w:sz w:val="32"/>
          <w:szCs w:val="32"/>
        </w:rPr>
      </w:pPr>
      <w:r w:rsidRPr="0004076F">
        <w:rPr>
          <w:sz w:val="32"/>
          <w:szCs w:val="32"/>
        </w:rPr>
        <w:t>主框架</w:t>
      </w:r>
    </w:p>
    <w:p w:rsidR="0004076F" w:rsidRDefault="0004076F" w:rsidP="0004076F">
      <w:pPr>
        <w:widowControl w:val="0"/>
        <w:spacing w:after="0" w:line="240" w:lineRule="auto"/>
        <w:ind w:left="360" w:firstLineChars="158" w:firstLine="348"/>
        <w:jc w:val="both"/>
      </w:pPr>
    </w:p>
    <w:p w:rsidR="006C49A8" w:rsidRDefault="006C49A8" w:rsidP="006C49A8">
      <w:pPr>
        <w:widowControl w:val="0"/>
        <w:spacing w:after="0" w:line="240" w:lineRule="auto"/>
        <w:ind w:left="360"/>
        <w:jc w:val="both"/>
      </w:pPr>
      <w:r>
        <w:t>typedef class MAINFRAME</w:t>
      </w:r>
    </w:p>
    <w:p w:rsidR="006C49A8" w:rsidRDefault="006C49A8" w:rsidP="006C49A8">
      <w:pPr>
        <w:widowControl w:val="0"/>
        <w:spacing w:after="0" w:line="240" w:lineRule="auto"/>
        <w:ind w:left="360"/>
        <w:jc w:val="both"/>
      </w:pPr>
      <w:r>
        <w:t>{</w:t>
      </w:r>
    </w:p>
    <w:p w:rsidR="006C49A8" w:rsidRDefault="006C49A8" w:rsidP="006C49A8">
      <w:pPr>
        <w:widowControl w:val="0"/>
        <w:spacing w:after="0" w:line="240" w:lineRule="auto"/>
        <w:ind w:left="360"/>
        <w:jc w:val="both"/>
      </w:pPr>
      <w:r>
        <w:rPr>
          <w:rFonts w:hint="eastAsia"/>
        </w:rPr>
        <w:t>public:</w:t>
      </w:r>
      <w:r>
        <w:rPr>
          <w:rFonts w:hint="eastAsia"/>
        </w:rPr>
        <w:tab/>
      </w:r>
      <w:r>
        <w:rPr>
          <w:rFonts w:hint="eastAsia"/>
        </w:rPr>
        <w:tab/>
      </w:r>
      <w:r>
        <w:rPr>
          <w:rFonts w:hint="eastAsia"/>
        </w:rPr>
        <w:tab/>
      </w:r>
      <w:r>
        <w:rPr>
          <w:rFonts w:hint="eastAsia"/>
        </w:rPr>
        <w:tab/>
      </w:r>
      <w:r>
        <w:rPr>
          <w:rFonts w:hint="eastAsia"/>
        </w:rPr>
        <w:tab/>
        <w:t>/*</w:t>
      </w:r>
      <w:r>
        <w:rPr>
          <w:rFonts w:hint="eastAsia"/>
        </w:rPr>
        <w:t>构造、析构函数</w:t>
      </w:r>
      <w:r>
        <w:rPr>
          <w:rFonts w:hint="eastAsia"/>
        </w:rPr>
        <w:t>*/</w:t>
      </w:r>
    </w:p>
    <w:p w:rsidR="006C49A8" w:rsidRDefault="006C49A8" w:rsidP="006C49A8">
      <w:pPr>
        <w:widowControl w:val="0"/>
        <w:spacing w:after="0" w:line="240" w:lineRule="auto"/>
        <w:ind w:left="360"/>
        <w:jc w:val="both"/>
      </w:pPr>
      <w:r>
        <w:tab/>
        <w:t>MAINFRAME();</w:t>
      </w:r>
    </w:p>
    <w:p w:rsidR="006C49A8" w:rsidRDefault="006C49A8" w:rsidP="006C49A8">
      <w:pPr>
        <w:widowControl w:val="0"/>
        <w:spacing w:after="0" w:line="240" w:lineRule="auto"/>
        <w:ind w:left="360"/>
        <w:jc w:val="both"/>
      </w:pPr>
      <w:r>
        <w:tab/>
        <w:t>~MAINFRAME();</w:t>
      </w:r>
    </w:p>
    <w:p w:rsidR="006C49A8" w:rsidRDefault="006C49A8" w:rsidP="006C49A8">
      <w:pPr>
        <w:widowControl w:val="0"/>
        <w:spacing w:after="0" w:line="240" w:lineRule="auto"/>
        <w:ind w:left="360"/>
        <w:jc w:val="both"/>
      </w:pPr>
      <w:r>
        <w:rPr>
          <w:rFonts w:hint="eastAsia"/>
        </w:rPr>
        <w:t>public:</w:t>
      </w:r>
      <w:r>
        <w:rPr>
          <w:rFonts w:hint="eastAsia"/>
        </w:rPr>
        <w:tab/>
      </w:r>
      <w:r>
        <w:rPr>
          <w:rFonts w:hint="eastAsia"/>
        </w:rPr>
        <w:tab/>
      </w:r>
      <w:r>
        <w:rPr>
          <w:rFonts w:hint="eastAsia"/>
        </w:rPr>
        <w:tab/>
      </w:r>
      <w:r>
        <w:rPr>
          <w:rFonts w:hint="eastAsia"/>
        </w:rPr>
        <w:tab/>
      </w:r>
      <w:r>
        <w:rPr>
          <w:rFonts w:hint="eastAsia"/>
        </w:rPr>
        <w:tab/>
        <w:t>/*</w:t>
      </w:r>
      <w:r>
        <w:rPr>
          <w:rFonts w:hint="eastAsia"/>
        </w:rPr>
        <w:t>功能</w:t>
      </w:r>
      <w:r>
        <w:rPr>
          <w:rFonts w:hint="eastAsia"/>
        </w:rPr>
        <w:t>*/</w:t>
      </w:r>
    </w:p>
    <w:p w:rsidR="006C49A8" w:rsidRDefault="006C49A8" w:rsidP="006C49A8">
      <w:pPr>
        <w:widowControl w:val="0"/>
        <w:spacing w:after="0" w:line="240" w:lineRule="auto"/>
        <w:ind w:left="360"/>
        <w:jc w:val="both"/>
      </w:pPr>
      <w:r>
        <w:rPr>
          <w:rFonts w:hint="eastAsia"/>
        </w:rPr>
        <w:tab/>
        <w:t>bool welcomeInit();</w:t>
      </w:r>
      <w:r>
        <w:rPr>
          <w:rFonts w:hint="eastAsia"/>
        </w:rPr>
        <w:tab/>
      </w:r>
      <w:r>
        <w:rPr>
          <w:rFonts w:hint="eastAsia"/>
        </w:rPr>
        <w:tab/>
      </w:r>
      <w:r>
        <w:rPr>
          <w:rFonts w:hint="eastAsia"/>
        </w:rPr>
        <w:tab/>
      </w:r>
      <w:r>
        <w:rPr>
          <w:rFonts w:hint="eastAsia"/>
        </w:rPr>
        <w:tab/>
        <w:t xml:space="preserve"> //</w:t>
      </w:r>
      <w:r>
        <w:rPr>
          <w:rFonts w:hint="eastAsia"/>
        </w:rPr>
        <w:t>初始化欢迎界面</w:t>
      </w:r>
    </w:p>
    <w:p w:rsidR="006C49A8" w:rsidRDefault="006C49A8" w:rsidP="006C49A8">
      <w:pPr>
        <w:widowControl w:val="0"/>
        <w:spacing w:after="0" w:line="240" w:lineRule="auto"/>
        <w:ind w:left="360"/>
        <w:jc w:val="both"/>
      </w:pPr>
      <w:r>
        <w:rPr>
          <w:rFonts w:hint="eastAsia"/>
        </w:rPr>
        <w:tab/>
        <w:t>//void saoMode();</w:t>
      </w:r>
      <w:r>
        <w:rPr>
          <w:rFonts w:hint="eastAsia"/>
        </w:rPr>
        <w:tab/>
      </w:r>
      <w:r>
        <w:rPr>
          <w:rFonts w:hint="eastAsia"/>
        </w:rPr>
        <w:tab/>
      </w:r>
      <w:r>
        <w:rPr>
          <w:rFonts w:hint="eastAsia"/>
        </w:rPr>
        <w:tab/>
      </w:r>
      <w:r>
        <w:rPr>
          <w:rFonts w:hint="eastAsia"/>
        </w:rPr>
        <w:tab/>
        <w:t xml:space="preserve"> //SAO</w:t>
      </w:r>
      <w:r>
        <w:rPr>
          <w:rFonts w:hint="eastAsia"/>
        </w:rPr>
        <w:t>模式</w:t>
      </w:r>
      <w:r>
        <w:rPr>
          <w:rFonts w:hint="eastAsia"/>
        </w:rPr>
        <w:t>(</w:t>
      </w:r>
      <w:r>
        <w:rPr>
          <w:rFonts w:hint="eastAsia"/>
        </w:rPr>
        <w:t>未实现</w:t>
      </w:r>
      <w:r>
        <w:rPr>
          <w:rFonts w:hint="eastAsia"/>
        </w:rPr>
        <w:t>)</w:t>
      </w:r>
    </w:p>
    <w:p w:rsidR="006C49A8" w:rsidRDefault="006C49A8" w:rsidP="006C49A8">
      <w:pPr>
        <w:widowControl w:val="0"/>
        <w:spacing w:after="0" w:line="240" w:lineRule="auto"/>
        <w:ind w:left="360"/>
        <w:jc w:val="both"/>
      </w:pPr>
      <w:r>
        <w:rPr>
          <w:rFonts w:hint="eastAsia"/>
        </w:rPr>
        <w:tab/>
        <w:t>void unlimitedMode();</w:t>
      </w:r>
      <w:r>
        <w:rPr>
          <w:rFonts w:hint="eastAsia"/>
        </w:rPr>
        <w:tab/>
      </w:r>
      <w:r>
        <w:rPr>
          <w:rFonts w:hint="eastAsia"/>
        </w:rPr>
        <w:tab/>
      </w:r>
      <w:r>
        <w:rPr>
          <w:rFonts w:hint="eastAsia"/>
        </w:rPr>
        <w:tab/>
        <w:t xml:space="preserve"> </w:t>
      </w:r>
      <w:r>
        <w:rPr>
          <w:rFonts w:hint="eastAsia"/>
        </w:rPr>
        <w:tab/>
        <w:t>//</w:t>
      </w:r>
      <w:r>
        <w:rPr>
          <w:rFonts w:hint="eastAsia"/>
        </w:rPr>
        <w:t>无限模式</w:t>
      </w:r>
    </w:p>
    <w:p w:rsidR="006C49A8" w:rsidRDefault="006C49A8" w:rsidP="006C49A8">
      <w:pPr>
        <w:widowControl w:val="0"/>
        <w:spacing w:after="0" w:line="240" w:lineRule="auto"/>
        <w:ind w:left="360"/>
        <w:jc w:val="both"/>
      </w:pPr>
      <w:r>
        <w:rPr>
          <w:rFonts w:hint="eastAsia"/>
        </w:rPr>
        <w:tab/>
        <w:t>void gameExit();</w:t>
      </w:r>
      <w:r>
        <w:rPr>
          <w:rFonts w:hint="eastAsia"/>
        </w:rPr>
        <w:tab/>
      </w:r>
      <w:r>
        <w:rPr>
          <w:rFonts w:hint="eastAsia"/>
        </w:rPr>
        <w:tab/>
      </w:r>
      <w:r>
        <w:rPr>
          <w:rFonts w:hint="eastAsia"/>
        </w:rPr>
        <w:tab/>
      </w:r>
      <w:r>
        <w:rPr>
          <w:rFonts w:hint="eastAsia"/>
        </w:rPr>
        <w:tab/>
        <w:t xml:space="preserve"> //</w:t>
      </w:r>
      <w:r>
        <w:rPr>
          <w:rFonts w:hint="eastAsia"/>
        </w:rPr>
        <w:t>退出游戏</w:t>
      </w:r>
    </w:p>
    <w:p w:rsidR="006C49A8" w:rsidRDefault="006C49A8" w:rsidP="006C49A8">
      <w:pPr>
        <w:widowControl w:val="0"/>
        <w:spacing w:after="0" w:line="240" w:lineRule="auto"/>
        <w:ind w:left="360"/>
        <w:jc w:val="both"/>
      </w:pPr>
      <w:r>
        <w:rPr>
          <w:rFonts w:hint="eastAsia"/>
        </w:rPr>
        <w:tab/>
        <w:t>void bgm(int);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播放</w:t>
      </w:r>
      <w:r>
        <w:rPr>
          <w:rFonts w:hint="eastAsia"/>
        </w:rPr>
        <w:t>bgm</w:t>
      </w:r>
    </w:p>
    <w:p w:rsidR="006C49A8" w:rsidRDefault="006C49A8" w:rsidP="006C49A8">
      <w:pPr>
        <w:widowControl w:val="0"/>
        <w:spacing w:after="0" w:line="240" w:lineRule="auto"/>
        <w:ind w:left="360"/>
        <w:jc w:val="both"/>
      </w:pPr>
      <w:r>
        <w:rPr>
          <w:rFonts w:hint="eastAsia"/>
        </w:rPr>
        <w:tab/>
        <w:t>void sound(int);</w:t>
      </w:r>
      <w:r>
        <w:rPr>
          <w:rFonts w:hint="eastAsia"/>
        </w:rPr>
        <w:tab/>
      </w:r>
      <w:r>
        <w:rPr>
          <w:rFonts w:hint="eastAsia"/>
        </w:rPr>
        <w:tab/>
      </w:r>
      <w:r>
        <w:rPr>
          <w:rFonts w:hint="eastAsia"/>
        </w:rPr>
        <w:tab/>
      </w:r>
      <w:r>
        <w:rPr>
          <w:rFonts w:hint="eastAsia"/>
        </w:rPr>
        <w:tab/>
      </w:r>
      <w:r w:rsidR="00515B44">
        <w:tab/>
      </w:r>
      <w:r>
        <w:rPr>
          <w:rFonts w:hint="eastAsia"/>
        </w:rPr>
        <w:t xml:space="preserve"> //</w:t>
      </w:r>
      <w:r>
        <w:rPr>
          <w:rFonts w:hint="eastAsia"/>
        </w:rPr>
        <w:t>播放音效</w:t>
      </w:r>
    </w:p>
    <w:p w:rsidR="006C49A8" w:rsidRDefault="006C49A8" w:rsidP="006C49A8">
      <w:pPr>
        <w:widowControl w:val="0"/>
        <w:spacing w:after="0" w:line="240" w:lineRule="auto"/>
        <w:ind w:left="360"/>
        <w:jc w:val="both"/>
      </w:pPr>
      <w:r>
        <w:rPr>
          <w:rFonts w:hint="eastAsia"/>
        </w:rPr>
        <w:tab/>
        <w:t>void setOriginx(int);</w:t>
      </w:r>
      <w:r>
        <w:rPr>
          <w:rFonts w:hint="eastAsia"/>
        </w:rPr>
        <w:tab/>
      </w:r>
      <w:r>
        <w:rPr>
          <w:rFonts w:hint="eastAsia"/>
        </w:rPr>
        <w:tab/>
      </w:r>
      <w:r>
        <w:rPr>
          <w:rFonts w:hint="eastAsia"/>
        </w:rPr>
        <w:tab/>
        <w:t xml:space="preserve"> </w:t>
      </w:r>
      <w:r>
        <w:rPr>
          <w:rFonts w:hint="eastAsia"/>
        </w:rPr>
        <w:tab/>
        <w:t>//</w:t>
      </w:r>
      <w:r>
        <w:rPr>
          <w:rFonts w:hint="eastAsia"/>
        </w:rPr>
        <w:t>重设绘图原点</w:t>
      </w:r>
    </w:p>
    <w:p w:rsidR="006C49A8" w:rsidRDefault="006C49A8" w:rsidP="006C49A8">
      <w:pPr>
        <w:widowControl w:val="0"/>
        <w:spacing w:after="0" w:line="240" w:lineRule="auto"/>
        <w:ind w:left="360"/>
        <w:jc w:val="both"/>
      </w:pPr>
      <w:r>
        <w:rPr>
          <w:rFonts w:hint="eastAsia"/>
        </w:rPr>
        <w:lastRenderedPageBreak/>
        <w:tab/>
        <w:t>int getOriginx();</w:t>
      </w:r>
      <w:r>
        <w:rPr>
          <w:rFonts w:hint="eastAsia"/>
        </w:rPr>
        <w:tab/>
      </w:r>
      <w:r>
        <w:rPr>
          <w:rFonts w:hint="eastAsia"/>
        </w:rPr>
        <w:tab/>
      </w:r>
      <w:r>
        <w:rPr>
          <w:rFonts w:hint="eastAsia"/>
        </w:rPr>
        <w:tab/>
      </w:r>
      <w:r>
        <w:rPr>
          <w:rFonts w:hint="eastAsia"/>
        </w:rPr>
        <w:tab/>
        <w:t xml:space="preserve"> //</w:t>
      </w:r>
      <w:r>
        <w:rPr>
          <w:rFonts w:hint="eastAsia"/>
        </w:rPr>
        <w:t>获取绘图原点</w:t>
      </w:r>
    </w:p>
    <w:p w:rsidR="006C49A8" w:rsidRDefault="006C49A8" w:rsidP="006C49A8">
      <w:pPr>
        <w:widowControl w:val="0"/>
        <w:spacing w:after="0" w:line="240" w:lineRule="auto"/>
        <w:ind w:left="360"/>
        <w:jc w:val="both"/>
      </w:pPr>
      <w:r>
        <w:rPr>
          <w:rFonts w:hint="eastAsia"/>
        </w:rPr>
        <w:tab/>
        <w:t xml:space="preserve">void sceneChange(PLAYER*, int,IMAGE*); </w:t>
      </w:r>
      <w:r>
        <w:rPr>
          <w:rFonts w:hint="eastAsia"/>
        </w:rPr>
        <w:tab/>
      </w:r>
      <w:r>
        <w:rPr>
          <w:rFonts w:hint="eastAsia"/>
        </w:rPr>
        <w:tab/>
        <w:t>//</w:t>
      </w:r>
      <w:r>
        <w:rPr>
          <w:rFonts w:hint="eastAsia"/>
        </w:rPr>
        <w:t>场景转换</w:t>
      </w:r>
    </w:p>
    <w:p w:rsidR="006C49A8" w:rsidRDefault="006C49A8" w:rsidP="006C49A8">
      <w:pPr>
        <w:widowControl w:val="0"/>
        <w:spacing w:after="0" w:line="240" w:lineRule="auto"/>
        <w:ind w:left="360"/>
        <w:jc w:val="both"/>
      </w:pPr>
      <w:r>
        <w:rPr>
          <w:rFonts w:hint="eastAsia"/>
        </w:rPr>
        <w:tab/>
        <w:t>void screenMove(int,int);</w:t>
      </w:r>
      <w:r>
        <w:rPr>
          <w:rFonts w:hint="eastAsia"/>
        </w:rPr>
        <w:tab/>
      </w:r>
      <w:r>
        <w:rPr>
          <w:rFonts w:hint="eastAsia"/>
        </w:rPr>
        <w:tab/>
        <w:t xml:space="preserve"> </w:t>
      </w:r>
      <w:r>
        <w:rPr>
          <w:rFonts w:hint="eastAsia"/>
        </w:rPr>
        <w:tab/>
        <w:t>//</w:t>
      </w:r>
      <w:r>
        <w:rPr>
          <w:rFonts w:hint="eastAsia"/>
        </w:rPr>
        <w:t>屏幕适应性移动</w:t>
      </w:r>
    </w:p>
    <w:p w:rsidR="006C49A8" w:rsidRDefault="006C49A8" w:rsidP="006C49A8">
      <w:pPr>
        <w:widowControl w:val="0"/>
        <w:spacing w:after="0" w:line="240" w:lineRule="auto"/>
        <w:ind w:left="360"/>
        <w:jc w:val="both"/>
      </w:pPr>
      <w:r>
        <w:rPr>
          <w:rFonts w:hint="eastAsia"/>
        </w:rPr>
        <w:tab/>
        <w:t>void hpUI(int*, int*);</w:t>
      </w:r>
      <w:r>
        <w:rPr>
          <w:rFonts w:hint="eastAsia"/>
        </w:rPr>
        <w:tab/>
      </w:r>
      <w:r>
        <w:rPr>
          <w:rFonts w:hint="eastAsia"/>
        </w:rPr>
        <w:tab/>
      </w:r>
      <w:r>
        <w:rPr>
          <w:rFonts w:hint="eastAsia"/>
        </w:rPr>
        <w:tab/>
      </w:r>
      <w:r>
        <w:rPr>
          <w:rFonts w:hint="eastAsia"/>
        </w:rPr>
        <w:tab/>
        <w:t xml:space="preserve"> //kirito</w:t>
      </w:r>
      <w:r>
        <w:rPr>
          <w:rFonts w:hint="eastAsia"/>
        </w:rPr>
        <w:t>の</w:t>
      </w:r>
      <w:r>
        <w:rPr>
          <w:rFonts w:hint="eastAsia"/>
        </w:rPr>
        <w:t>HP</w:t>
      </w:r>
      <w:r>
        <w:rPr>
          <w:rFonts w:hint="eastAsia"/>
        </w:rPr>
        <w:t>の</w:t>
      </w:r>
      <w:r>
        <w:rPr>
          <w:rFonts w:hint="eastAsia"/>
        </w:rPr>
        <w:t>UI</w:t>
      </w:r>
    </w:p>
    <w:p w:rsidR="006C49A8" w:rsidRDefault="006C49A8" w:rsidP="006C49A8">
      <w:pPr>
        <w:widowControl w:val="0"/>
        <w:spacing w:after="0" w:line="240" w:lineRule="auto"/>
        <w:ind w:left="360"/>
        <w:jc w:val="both"/>
      </w:pPr>
      <w:r>
        <w:rPr>
          <w:rFonts w:hint="eastAsia"/>
        </w:rPr>
        <w:tab/>
        <w:t>void otherUI(PLAYER*);</w:t>
      </w:r>
      <w:r>
        <w:rPr>
          <w:rFonts w:hint="eastAsia"/>
        </w:rPr>
        <w:tab/>
      </w:r>
      <w:r>
        <w:rPr>
          <w:rFonts w:hint="eastAsia"/>
        </w:rPr>
        <w:tab/>
      </w:r>
      <w:r>
        <w:rPr>
          <w:rFonts w:hint="eastAsia"/>
        </w:rPr>
        <w:tab/>
      </w:r>
      <w:r>
        <w:rPr>
          <w:rFonts w:hint="eastAsia"/>
        </w:rPr>
        <w:tab/>
        <w:t>//</w:t>
      </w:r>
      <w:r>
        <w:rPr>
          <w:rFonts w:hint="eastAsia"/>
        </w:rPr>
        <w:t>其他的</w:t>
      </w:r>
      <w:r>
        <w:rPr>
          <w:rFonts w:hint="eastAsia"/>
        </w:rPr>
        <w:t>UI</w:t>
      </w:r>
    </w:p>
    <w:p w:rsidR="006C49A8" w:rsidRDefault="006C49A8" w:rsidP="006C49A8">
      <w:pPr>
        <w:widowControl w:val="0"/>
        <w:spacing w:after="0" w:line="240" w:lineRule="auto"/>
        <w:ind w:left="360"/>
        <w:jc w:val="both"/>
      </w:pPr>
      <w:r>
        <w:rPr>
          <w:rFonts w:hint="eastAsia"/>
        </w:rPr>
        <w:tab/>
        <w:t>void achievement(PLAYER*);</w:t>
      </w:r>
      <w:r>
        <w:rPr>
          <w:rFonts w:hint="eastAsia"/>
        </w:rPr>
        <w:tab/>
      </w:r>
      <w:r>
        <w:rPr>
          <w:rFonts w:hint="eastAsia"/>
        </w:rPr>
        <w:tab/>
      </w:r>
      <w:r>
        <w:rPr>
          <w:rFonts w:hint="eastAsia"/>
        </w:rPr>
        <w:tab/>
        <w:t>//</w:t>
      </w:r>
      <w:r>
        <w:rPr>
          <w:rFonts w:hint="eastAsia"/>
        </w:rPr>
        <w:t>成就显示</w:t>
      </w:r>
    </w:p>
    <w:p w:rsidR="006C49A8" w:rsidRDefault="006C49A8" w:rsidP="006C49A8">
      <w:pPr>
        <w:widowControl w:val="0"/>
        <w:spacing w:after="0" w:line="240" w:lineRule="auto"/>
        <w:ind w:left="360"/>
        <w:jc w:val="both"/>
      </w:pPr>
      <w:r>
        <w:rPr>
          <w:rFonts w:hint="eastAsia"/>
        </w:rPr>
        <w:tab/>
        <w:t>void credit(IMAGE*,IMAGE*,IMAGE*,int*);</w:t>
      </w:r>
      <w:r>
        <w:rPr>
          <w:rFonts w:hint="eastAsia"/>
        </w:rPr>
        <w:tab/>
        <w:t>//</w:t>
      </w:r>
      <w:r>
        <w:rPr>
          <w:rFonts w:hint="eastAsia"/>
        </w:rPr>
        <w:t>制作人员</w:t>
      </w:r>
    </w:p>
    <w:p w:rsidR="006C49A8" w:rsidRDefault="006C49A8" w:rsidP="006C49A8">
      <w:pPr>
        <w:widowControl w:val="0"/>
        <w:spacing w:after="0" w:line="240" w:lineRule="auto"/>
        <w:ind w:left="360"/>
        <w:jc w:val="both"/>
      </w:pPr>
      <w:r>
        <w:rPr>
          <w:rFonts w:hint="eastAsia"/>
        </w:rPr>
        <w:tab/>
        <w:t>void roadBar(IMAGE*);</w:t>
      </w:r>
      <w:r>
        <w:rPr>
          <w:rFonts w:hint="eastAsia"/>
        </w:rPr>
        <w:tab/>
      </w:r>
      <w:r>
        <w:rPr>
          <w:rFonts w:hint="eastAsia"/>
        </w:rPr>
        <w:tab/>
      </w:r>
      <w:r>
        <w:rPr>
          <w:rFonts w:hint="eastAsia"/>
        </w:rPr>
        <w:tab/>
      </w:r>
      <w:r>
        <w:rPr>
          <w:rFonts w:hint="eastAsia"/>
        </w:rPr>
        <w:tab/>
        <w:t>//</w:t>
      </w:r>
      <w:r>
        <w:rPr>
          <w:rFonts w:hint="eastAsia"/>
        </w:rPr>
        <w:t>路标</w:t>
      </w:r>
    </w:p>
    <w:p w:rsidR="006C49A8" w:rsidRDefault="006C49A8" w:rsidP="006C49A8">
      <w:pPr>
        <w:widowControl w:val="0"/>
        <w:spacing w:after="0" w:line="240" w:lineRule="auto"/>
        <w:ind w:left="360"/>
        <w:jc w:val="both"/>
      </w:pPr>
      <w:r>
        <w:rPr>
          <w:rFonts w:hint="eastAsia"/>
        </w:rPr>
        <w:tab/>
        <w:t xml:space="preserve">void enemyHpUI(int*, int*,int*,int*); </w:t>
      </w:r>
      <w:r>
        <w:rPr>
          <w:rFonts w:hint="eastAsia"/>
        </w:rPr>
        <w:tab/>
      </w:r>
      <w:r>
        <w:rPr>
          <w:rFonts w:hint="eastAsia"/>
        </w:rPr>
        <w:tab/>
        <w:t>//</w:t>
      </w:r>
      <w:r>
        <w:rPr>
          <w:rFonts w:hint="eastAsia"/>
        </w:rPr>
        <w:t>敌人の</w:t>
      </w:r>
      <w:r>
        <w:rPr>
          <w:rFonts w:hint="eastAsia"/>
        </w:rPr>
        <w:t>HP</w:t>
      </w:r>
    </w:p>
    <w:p w:rsidR="006C49A8" w:rsidRDefault="006C49A8" w:rsidP="006C49A8">
      <w:pPr>
        <w:widowControl w:val="0"/>
        <w:spacing w:after="0" w:line="240" w:lineRule="auto"/>
        <w:ind w:left="360"/>
        <w:jc w:val="both"/>
      </w:pPr>
      <w:r>
        <w:rPr>
          <w:rFonts w:hint="eastAsia"/>
        </w:rPr>
        <w:tab/>
        <w:t>void bossHpUI(int*, int*, int*, int*);</w:t>
      </w:r>
      <w:r>
        <w:rPr>
          <w:rFonts w:hint="eastAsia"/>
        </w:rPr>
        <w:tab/>
      </w:r>
      <w:r>
        <w:rPr>
          <w:rFonts w:hint="eastAsia"/>
        </w:rPr>
        <w:tab/>
        <w:t>//BOSS</w:t>
      </w:r>
      <w:r>
        <w:rPr>
          <w:rFonts w:hint="eastAsia"/>
        </w:rPr>
        <w:t>の</w:t>
      </w:r>
      <w:r>
        <w:rPr>
          <w:rFonts w:hint="eastAsia"/>
        </w:rPr>
        <w:t>HP</w:t>
      </w:r>
    </w:p>
    <w:p w:rsidR="006C49A8" w:rsidRDefault="006C49A8" w:rsidP="006C49A8">
      <w:pPr>
        <w:widowControl w:val="0"/>
        <w:spacing w:after="0" w:line="240" w:lineRule="auto"/>
        <w:ind w:left="360"/>
        <w:jc w:val="both"/>
      </w:pPr>
      <w:r>
        <w:rPr>
          <w:rFonts w:hint="eastAsia"/>
        </w:rPr>
        <w:tab/>
        <w:t>void loadOrNew();</w:t>
      </w:r>
      <w:r>
        <w:rPr>
          <w:rFonts w:hint="eastAsia"/>
        </w:rPr>
        <w:tab/>
      </w:r>
      <w:r>
        <w:rPr>
          <w:rFonts w:hint="eastAsia"/>
        </w:rPr>
        <w:tab/>
      </w:r>
      <w:r>
        <w:rPr>
          <w:rFonts w:hint="eastAsia"/>
        </w:rPr>
        <w:tab/>
      </w:r>
      <w:r>
        <w:rPr>
          <w:rFonts w:hint="eastAsia"/>
        </w:rPr>
        <w:tab/>
        <w:t>//</w:t>
      </w:r>
      <w:r>
        <w:rPr>
          <w:rFonts w:hint="eastAsia"/>
        </w:rPr>
        <w:t>选择读档或者开始新游戏</w:t>
      </w:r>
      <w:r>
        <w:rPr>
          <w:rFonts w:hint="eastAsia"/>
        </w:rPr>
        <w:t>(</w:t>
      </w:r>
      <w:r>
        <w:rPr>
          <w:rFonts w:hint="eastAsia"/>
        </w:rPr>
        <w:t>未实现</w:t>
      </w:r>
      <w:r>
        <w:rPr>
          <w:rFonts w:hint="eastAsia"/>
        </w:rPr>
        <w:t>)</w:t>
      </w:r>
    </w:p>
    <w:p w:rsidR="006C49A8" w:rsidRDefault="006C49A8" w:rsidP="006C49A8">
      <w:pPr>
        <w:widowControl w:val="0"/>
        <w:spacing w:after="0" w:line="240" w:lineRule="auto"/>
        <w:ind w:left="360"/>
        <w:jc w:val="both"/>
      </w:pPr>
      <w:r>
        <w:rPr>
          <w:rFonts w:hint="eastAsia"/>
        </w:rPr>
        <w:tab/>
        <w:t>void stillput(bool,int,int,int, IMAGE*,int);</w:t>
      </w:r>
      <w:r>
        <w:rPr>
          <w:rFonts w:hint="eastAsia"/>
        </w:rPr>
        <w:tab/>
      </w:r>
      <w:r>
        <w:rPr>
          <w:rFonts w:hint="eastAsia"/>
        </w:rPr>
        <w:tab/>
        <w:t xml:space="preserve"> //</w:t>
      </w:r>
      <w:r>
        <w:rPr>
          <w:rFonts w:hint="eastAsia"/>
        </w:rPr>
        <w:t>静止时图片加载</w:t>
      </w:r>
    </w:p>
    <w:p w:rsidR="006C49A8" w:rsidRDefault="006C49A8" w:rsidP="006C49A8">
      <w:pPr>
        <w:widowControl w:val="0"/>
        <w:spacing w:after="0" w:line="240" w:lineRule="auto"/>
        <w:ind w:left="360"/>
        <w:jc w:val="both"/>
      </w:pPr>
      <w:r>
        <w:rPr>
          <w:rFonts w:hint="eastAsia"/>
        </w:rPr>
        <w:tab/>
        <w:t>int fileRead();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读取文件</w:t>
      </w:r>
    </w:p>
    <w:p w:rsidR="006C49A8" w:rsidRDefault="006C49A8" w:rsidP="006C49A8">
      <w:pPr>
        <w:widowControl w:val="0"/>
        <w:spacing w:after="0" w:line="240" w:lineRule="auto"/>
        <w:ind w:left="360"/>
        <w:jc w:val="both"/>
      </w:pPr>
      <w:r>
        <w:rPr>
          <w:rFonts w:hint="eastAsia"/>
        </w:rPr>
        <w:tab/>
        <w:t>static void M_putimg(int,int,IMAGE*,int,int,int);//</w:t>
      </w:r>
      <w:r>
        <w:rPr>
          <w:rFonts w:hint="eastAsia"/>
        </w:rPr>
        <w:t>绘制图片（背景透明</w:t>
      </w:r>
      <w:r>
        <w:rPr>
          <w:rFonts w:hint="eastAsia"/>
        </w:rPr>
        <w:t>&amp;</w:t>
      </w:r>
      <w:r>
        <w:rPr>
          <w:rFonts w:hint="eastAsia"/>
        </w:rPr>
        <w:t>透明度可调）</w:t>
      </w:r>
    </w:p>
    <w:p w:rsidR="006C49A8" w:rsidRDefault="006C49A8" w:rsidP="006C49A8">
      <w:pPr>
        <w:widowControl w:val="0"/>
        <w:spacing w:after="0" w:line="240" w:lineRule="auto"/>
        <w:ind w:left="360"/>
        <w:jc w:val="both"/>
      </w:pPr>
      <w:r>
        <w:tab/>
        <w:t>static void HPCAO_putimg(int, int, IMAGE*, int, int, int);</w:t>
      </w:r>
    </w:p>
    <w:p w:rsidR="006C49A8" w:rsidRDefault="006C49A8" w:rsidP="006C49A8">
      <w:pPr>
        <w:widowControl w:val="0"/>
        <w:spacing w:after="0" w:line="240" w:lineRule="auto"/>
        <w:ind w:left="360"/>
        <w:jc w:val="both"/>
      </w:pPr>
      <w:r>
        <w:rPr>
          <w:rFonts w:hint="eastAsia"/>
        </w:rPr>
        <w:tab/>
        <w:t>static void copy_img(IMAGE*, IMAGE*);</w:t>
      </w:r>
      <w:r>
        <w:rPr>
          <w:rFonts w:hint="eastAsia"/>
        </w:rPr>
        <w:tab/>
      </w:r>
      <w:r>
        <w:rPr>
          <w:rFonts w:hint="eastAsia"/>
        </w:rPr>
        <w:tab/>
        <w:t>//</w:t>
      </w:r>
      <w:r>
        <w:rPr>
          <w:rFonts w:hint="eastAsia"/>
        </w:rPr>
        <w:t>复制图片，机巧图片不会受伤</w:t>
      </w:r>
    </w:p>
    <w:p w:rsidR="006C49A8" w:rsidRDefault="006C49A8" w:rsidP="006C49A8">
      <w:pPr>
        <w:widowControl w:val="0"/>
        <w:spacing w:after="0" w:line="240" w:lineRule="auto"/>
        <w:ind w:left="360"/>
        <w:jc w:val="both"/>
      </w:pPr>
      <w:r>
        <w:t>protected:</w:t>
      </w:r>
    </w:p>
    <w:p w:rsidR="006C49A8" w:rsidRDefault="006C49A8" w:rsidP="006C49A8">
      <w:pPr>
        <w:widowControl w:val="0"/>
        <w:spacing w:after="0" w:line="240" w:lineRule="auto"/>
        <w:ind w:left="360"/>
        <w:jc w:val="both"/>
      </w:pPr>
      <w:r>
        <w:rPr>
          <w:rFonts w:hint="eastAsia"/>
        </w:rPr>
        <w:tab/>
        <w:t>int originx;</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绘图原点</w:t>
      </w:r>
    </w:p>
    <w:p w:rsidR="006C49A8" w:rsidRDefault="006C49A8" w:rsidP="006C49A8">
      <w:pPr>
        <w:widowControl w:val="0"/>
        <w:spacing w:after="0" w:line="240" w:lineRule="auto"/>
        <w:ind w:left="360"/>
        <w:jc w:val="both"/>
      </w:pPr>
      <w:r>
        <w:rPr>
          <w:rFonts w:hint="eastAsia"/>
        </w:rPr>
        <w:tab/>
        <w:t>int floor;</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当前层数</w:t>
      </w:r>
    </w:p>
    <w:p w:rsidR="006C49A8" w:rsidRDefault="006C49A8" w:rsidP="006C49A8">
      <w:pPr>
        <w:widowControl w:val="0"/>
        <w:spacing w:after="0" w:line="240" w:lineRule="auto"/>
        <w:ind w:left="360"/>
        <w:jc w:val="both"/>
      </w:pPr>
      <w:r>
        <w:rPr>
          <w:rFonts w:hint="eastAsia"/>
        </w:rPr>
        <w:tab/>
        <w:t>int highfloor;</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所达最高层数</w:t>
      </w:r>
    </w:p>
    <w:p w:rsidR="006C49A8" w:rsidRDefault="006C49A8" w:rsidP="006C49A8">
      <w:pPr>
        <w:widowControl w:val="0"/>
        <w:spacing w:after="0" w:line="240" w:lineRule="auto"/>
        <w:ind w:left="360"/>
        <w:jc w:val="both"/>
      </w:pPr>
      <w:r>
        <w:rPr>
          <w:rFonts w:hint="eastAsia"/>
        </w:rPr>
        <w:tab/>
        <w:t>int mobslaynum;</w:t>
      </w:r>
      <w:r>
        <w:rPr>
          <w:rFonts w:hint="eastAsia"/>
        </w:rPr>
        <w:tab/>
      </w:r>
      <w:r>
        <w:rPr>
          <w:rFonts w:hint="eastAsia"/>
        </w:rPr>
        <w:tab/>
      </w:r>
      <w:r>
        <w:rPr>
          <w:rFonts w:hint="eastAsia"/>
        </w:rPr>
        <w:tab/>
      </w:r>
      <w:r>
        <w:rPr>
          <w:rFonts w:hint="eastAsia"/>
        </w:rPr>
        <w:tab/>
      </w:r>
      <w:r>
        <w:rPr>
          <w:rFonts w:hint="eastAsia"/>
        </w:rPr>
        <w:tab/>
        <w:t>//</w:t>
      </w:r>
      <w:r>
        <w:rPr>
          <w:rFonts w:hint="eastAsia"/>
        </w:rPr>
        <w:t>所消灭怪物数量</w:t>
      </w:r>
    </w:p>
    <w:p w:rsidR="006C49A8" w:rsidRDefault="006C49A8" w:rsidP="006C49A8">
      <w:pPr>
        <w:widowControl w:val="0"/>
        <w:spacing w:after="0" w:line="240" w:lineRule="auto"/>
        <w:ind w:left="360"/>
        <w:jc w:val="both"/>
      </w:pPr>
      <w:r>
        <w:rPr>
          <w:rFonts w:hint="eastAsia"/>
        </w:rPr>
        <w:tab/>
        <w:t>int deathtime;</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死亡次数</w:t>
      </w:r>
    </w:p>
    <w:p w:rsidR="006C49A8" w:rsidRDefault="006C49A8" w:rsidP="006C49A8">
      <w:pPr>
        <w:widowControl w:val="0"/>
        <w:spacing w:after="0" w:line="240" w:lineRule="auto"/>
        <w:ind w:left="360"/>
        <w:jc w:val="both"/>
      </w:pPr>
      <w:r>
        <w:rPr>
          <w:rFonts w:hint="eastAsia"/>
        </w:rPr>
        <w:tab/>
        <w:t>int room;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房间编号</w:t>
      </w:r>
    </w:p>
    <w:p w:rsidR="006C49A8" w:rsidRDefault="006C49A8" w:rsidP="006C49A8">
      <w:pPr>
        <w:widowControl w:val="0"/>
        <w:spacing w:after="0" w:line="240" w:lineRule="auto"/>
        <w:ind w:left="360"/>
        <w:jc w:val="both"/>
      </w:pPr>
      <w:r>
        <w:rPr>
          <w:rFonts w:hint="eastAsia"/>
        </w:rPr>
        <w:tab/>
        <w:t>int leftlimit;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房间左边界</w:t>
      </w:r>
    </w:p>
    <w:p w:rsidR="006C49A8" w:rsidRDefault="006C49A8" w:rsidP="006C49A8">
      <w:pPr>
        <w:widowControl w:val="0"/>
        <w:spacing w:after="0" w:line="240" w:lineRule="auto"/>
        <w:ind w:left="360"/>
        <w:jc w:val="both"/>
      </w:pPr>
      <w:r>
        <w:rPr>
          <w:rFonts w:hint="eastAsia"/>
        </w:rPr>
        <w:tab/>
        <w:t>int rightlimit;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房间右边界</w:t>
      </w:r>
    </w:p>
    <w:p w:rsidR="006C49A8" w:rsidRDefault="006C49A8" w:rsidP="006C49A8">
      <w:pPr>
        <w:widowControl w:val="0"/>
        <w:spacing w:after="0" w:line="240" w:lineRule="auto"/>
        <w:ind w:left="360"/>
        <w:jc w:val="both"/>
      </w:pPr>
      <w:r>
        <w:rPr>
          <w:rFonts w:hint="eastAsia"/>
        </w:rPr>
        <w:tab/>
        <w:t>bool BGM;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是否播放</w:t>
      </w:r>
      <w:r>
        <w:rPr>
          <w:rFonts w:hint="eastAsia"/>
        </w:rPr>
        <w:t>BGM</w:t>
      </w:r>
    </w:p>
    <w:p w:rsidR="006C49A8" w:rsidRDefault="006C49A8" w:rsidP="006C49A8">
      <w:pPr>
        <w:widowControl w:val="0"/>
        <w:spacing w:after="0" w:line="240" w:lineRule="auto"/>
        <w:ind w:left="360"/>
        <w:jc w:val="both"/>
      </w:pPr>
      <w:r>
        <w:rPr>
          <w:rFonts w:hint="eastAsia"/>
        </w:rPr>
        <w:tab/>
        <w:t>bool SOUND;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是否播放音效（</w:t>
      </w:r>
      <w:r>
        <w:rPr>
          <w:rFonts w:hint="eastAsia"/>
        </w:rPr>
        <w:t>MAINFRAME</w:t>
      </w:r>
      <w:r>
        <w:rPr>
          <w:rFonts w:hint="eastAsia"/>
        </w:rPr>
        <w:t>的音效）</w:t>
      </w:r>
    </w:p>
    <w:p w:rsidR="006C49A8" w:rsidRDefault="006C49A8" w:rsidP="006C49A8">
      <w:pPr>
        <w:widowControl w:val="0"/>
        <w:spacing w:after="0" w:line="240" w:lineRule="auto"/>
        <w:ind w:left="360"/>
        <w:jc w:val="both"/>
      </w:pPr>
      <w:r>
        <w:rPr>
          <w:rFonts w:hint="eastAsia"/>
        </w:rPr>
        <w:tab/>
        <w:t>PLAYER kirito;</w:t>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w:t>
      </w:r>
      <w:r>
        <w:rPr>
          <w:rFonts w:hint="eastAsia"/>
        </w:rPr>
        <w:t>玩家数据库</w:t>
      </w:r>
    </w:p>
    <w:p w:rsidR="002D1A91" w:rsidRDefault="006C49A8" w:rsidP="006C49A8">
      <w:pPr>
        <w:widowControl w:val="0"/>
        <w:spacing w:after="0" w:line="240" w:lineRule="auto"/>
        <w:ind w:left="360"/>
        <w:jc w:val="both"/>
      </w:pPr>
      <w:r>
        <w:t>}mainFrame;</w:t>
      </w:r>
    </w:p>
    <w:p w:rsidR="00B67602" w:rsidRDefault="00B67602" w:rsidP="00FE6565">
      <w:pPr>
        <w:widowControl w:val="0"/>
        <w:spacing w:after="0" w:line="240" w:lineRule="auto"/>
        <w:ind w:left="360"/>
        <w:jc w:val="both"/>
      </w:pPr>
    </w:p>
    <w:p w:rsidR="00B67602" w:rsidRPr="00B67602" w:rsidRDefault="00B67602" w:rsidP="00B67602">
      <w:pPr>
        <w:widowControl w:val="0"/>
        <w:spacing w:after="0" w:line="240" w:lineRule="auto"/>
        <w:ind w:left="360"/>
        <w:jc w:val="center"/>
        <w:rPr>
          <w:sz w:val="32"/>
          <w:szCs w:val="32"/>
        </w:rPr>
      </w:pPr>
      <w:r w:rsidRPr="00B67602">
        <w:rPr>
          <w:sz w:val="32"/>
          <w:szCs w:val="32"/>
        </w:rPr>
        <w:t>玩家</w:t>
      </w:r>
    </w:p>
    <w:p w:rsidR="00B67602" w:rsidRDefault="00B67602" w:rsidP="00FE6565">
      <w:pPr>
        <w:widowControl w:val="0"/>
        <w:spacing w:after="0" w:line="240" w:lineRule="auto"/>
        <w:ind w:left="360"/>
        <w:jc w:val="both"/>
      </w:pPr>
    </w:p>
    <w:p w:rsidR="006C49A8" w:rsidRDefault="006C49A8" w:rsidP="006C49A8">
      <w:pPr>
        <w:widowControl w:val="0"/>
        <w:spacing w:after="0" w:line="240" w:lineRule="auto"/>
        <w:ind w:left="360"/>
        <w:jc w:val="both"/>
      </w:pPr>
      <w:r>
        <w:t>typedef class PLAYER</w:t>
      </w:r>
    </w:p>
    <w:p w:rsidR="006C49A8" w:rsidRDefault="006C49A8" w:rsidP="006C49A8">
      <w:pPr>
        <w:widowControl w:val="0"/>
        <w:spacing w:after="0" w:line="240" w:lineRule="auto"/>
        <w:ind w:left="360"/>
        <w:jc w:val="both"/>
      </w:pPr>
      <w:r>
        <w:t>{</w:t>
      </w:r>
    </w:p>
    <w:p w:rsidR="006C49A8" w:rsidRDefault="006C49A8" w:rsidP="006C49A8">
      <w:pPr>
        <w:widowControl w:val="0"/>
        <w:spacing w:after="0" w:line="240" w:lineRule="auto"/>
        <w:ind w:left="360"/>
        <w:jc w:val="both"/>
      </w:pPr>
      <w:r>
        <w:rPr>
          <w:rFonts w:hint="eastAsia"/>
        </w:rPr>
        <w:t>public:</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构造析构函数</w:t>
      </w:r>
      <w:r>
        <w:rPr>
          <w:rFonts w:hint="eastAsia"/>
        </w:rPr>
        <w:t>*/</w:t>
      </w:r>
    </w:p>
    <w:p w:rsidR="00515B44" w:rsidRDefault="006C49A8" w:rsidP="006C49A8">
      <w:pPr>
        <w:widowControl w:val="0"/>
        <w:spacing w:after="0" w:line="240" w:lineRule="auto"/>
        <w:ind w:left="360"/>
        <w:jc w:val="both"/>
      </w:pPr>
      <w:r>
        <w:rPr>
          <w:rFonts w:hint="eastAsia"/>
        </w:rPr>
        <w:tab/>
        <w:t>PLAYER();</w:t>
      </w:r>
      <w:r>
        <w:rPr>
          <w:rFonts w:hint="eastAsia"/>
        </w:rPr>
        <w:tab/>
      </w:r>
      <w:r>
        <w:rPr>
          <w:rFonts w:hint="eastAsia"/>
        </w:rPr>
        <w:tab/>
      </w:r>
      <w:r>
        <w:rPr>
          <w:rFonts w:hint="eastAsia"/>
        </w:rPr>
        <w:tab/>
      </w:r>
      <w:r>
        <w:rPr>
          <w:rFonts w:hint="eastAsia"/>
        </w:rPr>
        <w:tab/>
      </w:r>
    </w:p>
    <w:p w:rsidR="006C49A8" w:rsidRDefault="006C49A8" w:rsidP="006C49A8">
      <w:pPr>
        <w:widowControl w:val="0"/>
        <w:spacing w:after="0" w:line="240" w:lineRule="auto"/>
        <w:ind w:left="360"/>
        <w:jc w:val="both"/>
      </w:pPr>
      <w:r>
        <w:tab/>
        <w:t>~PLAYER();</w:t>
      </w:r>
    </w:p>
    <w:p w:rsidR="006C49A8" w:rsidRDefault="006C49A8" w:rsidP="006C49A8">
      <w:pPr>
        <w:widowControl w:val="0"/>
        <w:spacing w:after="0" w:line="240" w:lineRule="auto"/>
        <w:ind w:left="360"/>
        <w:jc w:val="both"/>
      </w:pPr>
      <w:r>
        <w:lastRenderedPageBreak/>
        <w:t>public:</w:t>
      </w:r>
    </w:p>
    <w:p w:rsidR="006C49A8" w:rsidRDefault="006C49A8" w:rsidP="006C49A8">
      <w:pPr>
        <w:widowControl w:val="0"/>
        <w:spacing w:after="0" w:line="240" w:lineRule="auto"/>
        <w:ind w:left="360"/>
        <w:jc w:val="both"/>
      </w:pPr>
      <w:r>
        <w:rPr>
          <w:rFonts w:hint="eastAsia"/>
        </w:rPr>
        <w:tab/>
        <w:t>int getX();</w:t>
      </w:r>
      <w:r>
        <w:rPr>
          <w:rFonts w:hint="eastAsia"/>
        </w:rPr>
        <w:tab/>
      </w:r>
      <w:r>
        <w:rPr>
          <w:rFonts w:hint="eastAsia"/>
        </w:rPr>
        <w:tab/>
        <w:t xml:space="preserve">     //</w:t>
      </w:r>
      <w:r>
        <w:rPr>
          <w:rFonts w:hint="eastAsia"/>
        </w:rPr>
        <w:t>获取位置</w:t>
      </w:r>
    </w:p>
    <w:p w:rsidR="006C49A8" w:rsidRDefault="006C49A8" w:rsidP="006C49A8">
      <w:pPr>
        <w:widowControl w:val="0"/>
        <w:spacing w:after="0" w:line="240" w:lineRule="auto"/>
        <w:ind w:left="360"/>
        <w:jc w:val="both"/>
      </w:pPr>
      <w:r>
        <w:tab/>
        <w:t>int getY();</w:t>
      </w:r>
    </w:p>
    <w:p w:rsidR="006C49A8" w:rsidRDefault="006C49A8" w:rsidP="006C49A8">
      <w:pPr>
        <w:widowControl w:val="0"/>
        <w:spacing w:after="0" w:line="240" w:lineRule="auto"/>
        <w:ind w:left="360"/>
        <w:jc w:val="both"/>
      </w:pPr>
      <w:r>
        <w:rPr>
          <w:rFonts w:hint="eastAsia"/>
        </w:rPr>
        <w:tab/>
        <w:t>int getMovespd();       //</w:t>
      </w:r>
      <w:r>
        <w:rPr>
          <w:rFonts w:hint="eastAsia"/>
        </w:rPr>
        <w:t>获取移动速度</w:t>
      </w:r>
    </w:p>
    <w:p w:rsidR="006C49A8" w:rsidRDefault="006C49A8" w:rsidP="006C49A8">
      <w:pPr>
        <w:widowControl w:val="0"/>
        <w:spacing w:after="0" w:line="240" w:lineRule="auto"/>
        <w:ind w:left="360"/>
        <w:jc w:val="both"/>
      </w:pPr>
      <w:r>
        <w:rPr>
          <w:rFonts w:hint="eastAsia"/>
        </w:rPr>
        <w:tab/>
        <w:t>int getAttack();        //</w:t>
      </w:r>
      <w:r>
        <w:rPr>
          <w:rFonts w:hint="eastAsia"/>
        </w:rPr>
        <w:t>获取攻击力</w:t>
      </w:r>
    </w:p>
    <w:p w:rsidR="006C49A8" w:rsidRDefault="006C49A8" w:rsidP="006C49A8">
      <w:pPr>
        <w:widowControl w:val="0"/>
        <w:spacing w:after="0" w:line="240" w:lineRule="auto"/>
        <w:ind w:left="360"/>
        <w:jc w:val="both"/>
      </w:pPr>
      <w:r>
        <w:rPr>
          <w:rFonts w:hint="eastAsia"/>
        </w:rPr>
        <w:tab/>
        <w:t>float getHp();            //</w:t>
      </w:r>
      <w:r>
        <w:rPr>
          <w:rFonts w:hint="eastAsia"/>
        </w:rPr>
        <w:t>获取当前</w:t>
      </w:r>
      <w:r>
        <w:rPr>
          <w:rFonts w:hint="eastAsia"/>
        </w:rPr>
        <w:t>hp</w:t>
      </w:r>
    </w:p>
    <w:p w:rsidR="006C49A8" w:rsidRDefault="006C49A8" w:rsidP="006C49A8">
      <w:pPr>
        <w:widowControl w:val="0"/>
        <w:spacing w:after="0" w:line="240" w:lineRule="auto"/>
        <w:ind w:left="360"/>
        <w:jc w:val="both"/>
      </w:pPr>
      <w:r>
        <w:rPr>
          <w:rFonts w:hint="eastAsia"/>
        </w:rPr>
        <w:tab/>
        <w:t>int getSkill();         //</w:t>
      </w:r>
      <w:r>
        <w:rPr>
          <w:rFonts w:hint="eastAsia"/>
        </w:rPr>
        <w:t>获取当前释放技能编号</w:t>
      </w:r>
    </w:p>
    <w:p w:rsidR="006C49A8" w:rsidRDefault="006C49A8" w:rsidP="006C49A8">
      <w:pPr>
        <w:widowControl w:val="0"/>
        <w:spacing w:after="0" w:line="240" w:lineRule="auto"/>
        <w:ind w:left="360"/>
        <w:jc w:val="both"/>
      </w:pPr>
      <w:r>
        <w:rPr>
          <w:rFonts w:hint="eastAsia"/>
        </w:rPr>
        <w:tab/>
        <w:t>int getCombo();         //</w:t>
      </w:r>
      <w:r>
        <w:rPr>
          <w:rFonts w:hint="eastAsia"/>
        </w:rPr>
        <w:t>获取当前连击值</w:t>
      </w:r>
    </w:p>
    <w:p w:rsidR="006C49A8" w:rsidRDefault="006C49A8" w:rsidP="006C49A8">
      <w:pPr>
        <w:widowControl w:val="0"/>
        <w:spacing w:after="0" w:line="240" w:lineRule="auto"/>
        <w:ind w:left="360"/>
        <w:jc w:val="both"/>
      </w:pPr>
      <w:r>
        <w:rPr>
          <w:rFonts w:hint="eastAsia"/>
        </w:rPr>
        <w:tab/>
        <w:t>void meleeAttack(int*, int*, PLAYER*, IMAGE*, IMAGE*, IMAGE*, IMAGE*, int);     //</w:t>
      </w:r>
      <w:r>
        <w:rPr>
          <w:rFonts w:hint="eastAsia"/>
        </w:rPr>
        <w:t>普通の攻击</w:t>
      </w:r>
    </w:p>
    <w:p w:rsidR="006C49A8" w:rsidRDefault="006C49A8" w:rsidP="006C49A8">
      <w:pPr>
        <w:widowControl w:val="0"/>
        <w:spacing w:after="0" w:line="240" w:lineRule="auto"/>
        <w:ind w:left="360"/>
        <w:jc w:val="both"/>
      </w:pPr>
      <w:r>
        <w:rPr>
          <w:rFonts w:hint="eastAsia"/>
        </w:rPr>
        <w:tab/>
        <w:t>void sonicLeap(int*, int*, PLAYER*, IMAGE*,</w:t>
      </w:r>
      <w:r w:rsidR="00515B44">
        <w:rPr>
          <w:rFonts w:hint="eastAsia"/>
        </w:rPr>
        <w:t xml:space="preserve"> IMAGE*, IMAGE*, IMAGE*, int);</w:t>
      </w:r>
      <w:r w:rsidR="00515B44">
        <w:rPr>
          <w:rFonts w:hint="eastAsia"/>
        </w:rPr>
        <w:tab/>
        <w:t xml:space="preserve">      </w:t>
      </w:r>
      <w:r>
        <w:rPr>
          <w:rFonts w:hint="eastAsia"/>
        </w:rPr>
        <w:t>//</w:t>
      </w:r>
      <w:r>
        <w:rPr>
          <w:rFonts w:hint="eastAsia"/>
        </w:rPr>
        <w:t>音速冲击</w:t>
      </w:r>
    </w:p>
    <w:p w:rsidR="006C49A8" w:rsidRDefault="006C49A8" w:rsidP="006C49A8">
      <w:pPr>
        <w:widowControl w:val="0"/>
        <w:spacing w:after="0" w:line="240" w:lineRule="auto"/>
        <w:ind w:left="360"/>
        <w:jc w:val="both"/>
      </w:pPr>
      <w:r>
        <w:rPr>
          <w:rFonts w:hint="eastAsia"/>
        </w:rPr>
        <w:tab/>
        <w:t>void horizontalSquare(int*, int*, PLAYER*, IMAGE*, IMAGE*, IMAGE*, IMAGE*, int);//</w:t>
      </w:r>
      <w:r>
        <w:rPr>
          <w:rFonts w:hint="eastAsia"/>
        </w:rPr>
        <w:t>水平四方斩</w:t>
      </w:r>
    </w:p>
    <w:p w:rsidR="006C49A8" w:rsidRDefault="006C49A8" w:rsidP="006C49A8">
      <w:pPr>
        <w:widowControl w:val="0"/>
        <w:spacing w:after="0" w:line="240" w:lineRule="auto"/>
        <w:ind w:left="360"/>
        <w:jc w:val="both"/>
      </w:pPr>
      <w:r>
        <w:rPr>
          <w:rFonts w:hint="eastAsia"/>
        </w:rPr>
        <w:tab/>
        <w:t xml:space="preserve">void damage(int);      </w:t>
      </w:r>
      <w:r>
        <w:rPr>
          <w:rFonts w:hint="eastAsia"/>
        </w:rPr>
        <w:tab/>
      </w:r>
      <w:r>
        <w:rPr>
          <w:rFonts w:hint="eastAsia"/>
        </w:rPr>
        <w:tab/>
      </w:r>
      <w:r>
        <w:rPr>
          <w:rFonts w:hint="eastAsia"/>
        </w:rPr>
        <w:tab/>
        <w:t xml:space="preserve"> //</w:t>
      </w:r>
      <w:r>
        <w:rPr>
          <w:rFonts w:hint="eastAsia"/>
        </w:rPr>
        <w:t>受到伤害</w:t>
      </w:r>
    </w:p>
    <w:p w:rsidR="006C49A8" w:rsidRDefault="006C49A8" w:rsidP="006C49A8">
      <w:pPr>
        <w:widowControl w:val="0"/>
        <w:spacing w:after="0" w:line="240" w:lineRule="auto"/>
        <w:ind w:left="360"/>
        <w:jc w:val="both"/>
      </w:pPr>
      <w:r>
        <w:rPr>
          <w:rFonts w:hint="eastAsia"/>
        </w:rPr>
        <w:tab/>
        <w:t>void jump();</w:t>
      </w:r>
      <w:r>
        <w:rPr>
          <w:rFonts w:hint="eastAsia"/>
        </w:rPr>
        <w:tab/>
      </w:r>
      <w:r>
        <w:rPr>
          <w:rFonts w:hint="eastAsia"/>
        </w:rPr>
        <w:tab/>
        <w:t xml:space="preserve">   </w:t>
      </w:r>
      <w:r>
        <w:rPr>
          <w:rFonts w:hint="eastAsia"/>
        </w:rPr>
        <w:tab/>
      </w:r>
      <w:r>
        <w:rPr>
          <w:rFonts w:hint="eastAsia"/>
        </w:rPr>
        <w:tab/>
        <w:t xml:space="preserve"> //</w:t>
      </w:r>
      <w:r>
        <w:rPr>
          <w:rFonts w:hint="eastAsia"/>
        </w:rPr>
        <w:t>跳跃</w:t>
      </w:r>
    </w:p>
    <w:p w:rsidR="006C49A8" w:rsidRDefault="006C49A8" w:rsidP="006C49A8">
      <w:pPr>
        <w:widowControl w:val="0"/>
        <w:spacing w:after="0" w:line="240" w:lineRule="auto"/>
        <w:ind w:left="360"/>
        <w:jc w:val="both"/>
      </w:pPr>
      <w:r>
        <w:rPr>
          <w:rFonts w:hint="eastAsia"/>
        </w:rPr>
        <w:tab/>
        <w:t>void running(IMAGE*, int,PLAYER*);         //</w:t>
      </w:r>
      <w:r>
        <w:rPr>
          <w:rFonts w:hint="eastAsia"/>
        </w:rPr>
        <w:t>跑动</w:t>
      </w:r>
    </w:p>
    <w:p w:rsidR="006C49A8" w:rsidRDefault="006C49A8" w:rsidP="006C49A8">
      <w:pPr>
        <w:widowControl w:val="0"/>
        <w:spacing w:after="0" w:line="240" w:lineRule="auto"/>
        <w:ind w:left="360"/>
        <w:jc w:val="both"/>
      </w:pPr>
      <w:r>
        <w:rPr>
          <w:rFonts w:hint="eastAsia"/>
        </w:rPr>
        <w:tab/>
        <w:t xml:space="preserve">void moveX(int*,int*); </w:t>
      </w:r>
      <w:r>
        <w:rPr>
          <w:rFonts w:hint="eastAsia"/>
        </w:rPr>
        <w:tab/>
      </w:r>
      <w:r>
        <w:rPr>
          <w:rFonts w:hint="eastAsia"/>
        </w:rPr>
        <w:tab/>
      </w:r>
      <w:r>
        <w:rPr>
          <w:rFonts w:hint="eastAsia"/>
        </w:rPr>
        <w:tab/>
        <w:t>//</w:t>
      </w:r>
      <w:r>
        <w:rPr>
          <w:rFonts w:hint="eastAsia"/>
        </w:rPr>
        <w:t>基本移</w:t>
      </w:r>
      <w:r>
        <w:rPr>
          <w:rFonts w:hint="eastAsia"/>
        </w:rPr>
        <w:t>(hua)</w:t>
      </w:r>
      <w:r>
        <w:rPr>
          <w:rFonts w:hint="eastAsia"/>
        </w:rPr>
        <w:t>动</w:t>
      </w:r>
    </w:p>
    <w:p w:rsidR="006C49A8" w:rsidRDefault="006C49A8" w:rsidP="006C49A8">
      <w:pPr>
        <w:widowControl w:val="0"/>
        <w:spacing w:after="0" w:line="240" w:lineRule="auto"/>
        <w:ind w:left="360"/>
        <w:jc w:val="both"/>
      </w:pPr>
      <w:r>
        <w:rPr>
          <w:rFonts w:hint="eastAsia"/>
        </w:rPr>
        <w:tab/>
        <w:t xml:space="preserve">void startJump();      </w:t>
      </w:r>
      <w:r>
        <w:rPr>
          <w:rFonts w:hint="eastAsia"/>
        </w:rPr>
        <w:tab/>
      </w:r>
      <w:r>
        <w:rPr>
          <w:rFonts w:hint="eastAsia"/>
        </w:rPr>
        <w:tab/>
      </w:r>
      <w:r>
        <w:rPr>
          <w:rFonts w:hint="eastAsia"/>
        </w:rPr>
        <w:tab/>
        <w:t xml:space="preserve"> //</w:t>
      </w:r>
      <w:r>
        <w:rPr>
          <w:rFonts w:hint="eastAsia"/>
        </w:rPr>
        <w:t>跳起</w:t>
      </w:r>
    </w:p>
    <w:p w:rsidR="006C49A8" w:rsidRDefault="006C49A8" w:rsidP="006C49A8">
      <w:pPr>
        <w:widowControl w:val="0"/>
        <w:spacing w:after="0" w:line="240" w:lineRule="auto"/>
        <w:ind w:left="360"/>
        <w:jc w:val="both"/>
      </w:pPr>
      <w:r>
        <w:rPr>
          <w:rFonts w:hint="eastAsia"/>
        </w:rPr>
        <w:tab/>
        <w:t xml:space="preserve">void useSkill(int);    </w:t>
      </w:r>
      <w:r>
        <w:rPr>
          <w:rFonts w:hint="eastAsia"/>
        </w:rPr>
        <w:tab/>
      </w:r>
      <w:r>
        <w:rPr>
          <w:rFonts w:hint="eastAsia"/>
        </w:rPr>
        <w:tab/>
      </w:r>
      <w:r>
        <w:rPr>
          <w:rFonts w:hint="eastAsia"/>
        </w:rPr>
        <w:tab/>
        <w:t xml:space="preserve"> //</w:t>
      </w:r>
      <w:r>
        <w:rPr>
          <w:rFonts w:hint="eastAsia"/>
        </w:rPr>
        <w:t>释放技能</w:t>
      </w:r>
    </w:p>
    <w:p w:rsidR="006C49A8" w:rsidRDefault="006C49A8" w:rsidP="006C49A8">
      <w:pPr>
        <w:widowControl w:val="0"/>
        <w:spacing w:after="0" w:line="240" w:lineRule="auto"/>
        <w:ind w:left="360"/>
        <w:jc w:val="both"/>
      </w:pPr>
      <w:r>
        <w:rPr>
          <w:rFonts w:hint="eastAsia"/>
        </w:rPr>
        <w:tab/>
        <w:t xml:space="preserve">bool stillJudge();      </w:t>
      </w:r>
      <w:r>
        <w:rPr>
          <w:rFonts w:hint="eastAsia"/>
        </w:rPr>
        <w:tab/>
      </w:r>
      <w:r>
        <w:rPr>
          <w:rFonts w:hint="eastAsia"/>
        </w:rPr>
        <w:tab/>
        <w:t>//</w:t>
      </w:r>
      <w:r>
        <w:rPr>
          <w:rFonts w:hint="eastAsia"/>
        </w:rPr>
        <w:t>判断是否静止</w:t>
      </w:r>
    </w:p>
    <w:p w:rsidR="006C49A8" w:rsidRDefault="006C49A8" w:rsidP="006C49A8">
      <w:pPr>
        <w:widowControl w:val="0"/>
        <w:spacing w:after="0" w:line="240" w:lineRule="auto"/>
        <w:ind w:left="360"/>
        <w:jc w:val="both"/>
      </w:pPr>
      <w:r>
        <w:rPr>
          <w:rFonts w:hint="eastAsia"/>
        </w:rPr>
        <w:tab/>
        <w:t xml:space="preserve">bool jumpJudge();       </w:t>
      </w:r>
      <w:r>
        <w:rPr>
          <w:rFonts w:hint="eastAsia"/>
        </w:rPr>
        <w:tab/>
      </w:r>
      <w:r>
        <w:rPr>
          <w:rFonts w:hint="eastAsia"/>
        </w:rPr>
        <w:tab/>
        <w:t>//</w:t>
      </w:r>
      <w:r>
        <w:rPr>
          <w:rFonts w:hint="eastAsia"/>
        </w:rPr>
        <w:t>判断是否跳跃</w:t>
      </w:r>
    </w:p>
    <w:p w:rsidR="006C49A8" w:rsidRDefault="006C49A8" w:rsidP="006C49A8">
      <w:pPr>
        <w:widowControl w:val="0"/>
        <w:spacing w:after="0" w:line="240" w:lineRule="auto"/>
        <w:ind w:left="360"/>
        <w:jc w:val="both"/>
      </w:pPr>
      <w:r>
        <w:rPr>
          <w:rFonts w:hint="eastAsia"/>
        </w:rPr>
        <w:tab/>
        <w:t xml:space="preserve">bool runJudge();       </w:t>
      </w:r>
      <w:r>
        <w:rPr>
          <w:rFonts w:hint="eastAsia"/>
        </w:rPr>
        <w:tab/>
      </w:r>
      <w:r>
        <w:rPr>
          <w:rFonts w:hint="eastAsia"/>
        </w:rPr>
        <w:tab/>
      </w:r>
      <w:r>
        <w:rPr>
          <w:rFonts w:hint="eastAsia"/>
        </w:rPr>
        <w:tab/>
        <w:t xml:space="preserve"> //</w:t>
      </w:r>
      <w:r>
        <w:rPr>
          <w:rFonts w:hint="eastAsia"/>
        </w:rPr>
        <w:t>判断是否跑动</w:t>
      </w:r>
    </w:p>
    <w:p w:rsidR="006C49A8" w:rsidRDefault="006C49A8" w:rsidP="006C49A8">
      <w:pPr>
        <w:widowControl w:val="0"/>
        <w:spacing w:after="0" w:line="240" w:lineRule="auto"/>
        <w:ind w:left="360"/>
        <w:jc w:val="both"/>
      </w:pPr>
      <w:r>
        <w:rPr>
          <w:rFonts w:hint="eastAsia"/>
        </w:rPr>
        <w:tab/>
        <w:t xml:space="preserve">bool coolingJudge();   </w:t>
      </w:r>
      <w:r>
        <w:rPr>
          <w:rFonts w:hint="eastAsia"/>
        </w:rPr>
        <w:tab/>
      </w:r>
      <w:r>
        <w:rPr>
          <w:rFonts w:hint="eastAsia"/>
        </w:rPr>
        <w:tab/>
      </w:r>
      <w:r>
        <w:rPr>
          <w:rFonts w:hint="eastAsia"/>
        </w:rPr>
        <w:tab/>
        <w:t xml:space="preserve"> //</w:t>
      </w:r>
      <w:r>
        <w:rPr>
          <w:rFonts w:hint="eastAsia"/>
        </w:rPr>
        <w:t>判断是否处于冷却</w:t>
      </w:r>
    </w:p>
    <w:p w:rsidR="006C49A8" w:rsidRDefault="006C49A8" w:rsidP="006C49A8">
      <w:pPr>
        <w:widowControl w:val="0"/>
        <w:spacing w:after="0" w:line="240" w:lineRule="auto"/>
        <w:ind w:left="360"/>
        <w:jc w:val="both"/>
      </w:pPr>
      <w:r>
        <w:rPr>
          <w:rFonts w:hint="eastAsia"/>
        </w:rPr>
        <w:tab/>
        <w:t xml:space="preserve">bool getDir();          </w:t>
      </w:r>
      <w:r>
        <w:rPr>
          <w:rFonts w:hint="eastAsia"/>
        </w:rPr>
        <w:tab/>
      </w:r>
      <w:r>
        <w:rPr>
          <w:rFonts w:hint="eastAsia"/>
        </w:rPr>
        <w:tab/>
        <w:t>//</w:t>
      </w:r>
      <w:r>
        <w:rPr>
          <w:rFonts w:hint="eastAsia"/>
        </w:rPr>
        <w:t>获取方向</w:t>
      </w:r>
    </w:p>
    <w:p w:rsidR="006C49A8" w:rsidRDefault="006C49A8" w:rsidP="006C49A8">
      <w:pPr>
        <w:widowControl w:val="0"/>
        <w:spacing w:after="0" w:line="240" w:lineRule="auto"/>
        <w:ind w:left="360"/>
        <w:jc w:val="both"/>
      </w:pPr>
      <w:r>
        <w:rPr>
          <w:rFonts w:hint="eastAsia"/>
        </w:rPr>
        <w:tab/>
        <w:t>int getStill();</w:t>
      </w:r>
      <w:r>
        <w:rPr>
          <w:rFonts w:hint="eastAsia"/>
        </w:rPr>
        <w:tab/>
      </w:r>
      <w:r>
        <w:rPr>
          <w:rFonts w:hint="eastAsia"/>
        </w:rPr>
        <w:tab/>
      </w:r>
      <w:r>
        <w:rPr>
          <w:rFonts w:hint="eastAsia"/>
        </w:rPr>
        <w:tab/>
      </w:r>
      <w:r>
        <w:rPr>
          <w:rFonts w:hint="eastAsia"/>
        </w:rPr>
        <w:tab/>
        <w:t>//</w:t>
      </w:r>
      <w:r>
        <w:rPr>
          <w:rFonts w:hint="eastAsia"/>
        </w:rPr>
        <w:t>获取</w:t>
      </w:r>
      <w:r>
        <w:rPr>
          <w:rFonts w:hint="eastAsia"/>
        </w:rPr>
        <w:t>still</w:t>
      </w:r>
      <w:r>
        <w:rPr>
          <w:rFonts w:hint="eastAsia"/>
        </w:rPr>
        <w:t>值</w:t>
      </w:r>
    </w:p>
    <w:p w:rsidR="006C49A8" w:rsidRDefault="006C49A8" w:rsidP="006C49A8">
      <w:pPr>
        <w:widowControl w:val="0"/>
        <w:spacing w:after="0" w:line="240" w:lineRule="auto"/>
        <w:ind w:left="360"/>
        <w:jc w:val="both"/>
      </w:pPr>
      <w:r>
        <w:rPr>
          <w:rFonts w:hint="eastAsia"/>
        </w:rPr>
        <w:tab/>
        <w:t xml:space="preserve">void restill();         </w:t>
      </w:r>
      <w:r>
        <w:rPr>
          <w:rFonts w:hint="eastAsia"/>
        </w:rPr>
        <w:tab/>
      </w:r>
      <w:r>
        <w:rPr>
          <w:rFonts w:hint="eastAsia"/>
        </w:rPr>
        <w:tab/>
        <w:t>//</w:t>
      </w:r>
      <w:r>
        <w:rPr>
          <w:rFonts w:hint="eastAsia"/>
        </w:rPr>
        <w:t>恢复静止</w:t>
      </w:r>
    </w:p>
    <w:p w:rsidR="006C49A8" w:rsidRDefault="006C49A8" w:rsidP="006C49A8">
      <w:pPr>
        <w:widowControl w:val="0"/>
        <w:spacing w:after="0" w:line="240" w:lineRule="auto"/>
        <w:ind w:left="360"/>
        <w:jc w:val="both"/>
      </w:pPr>
      <w:r>
        <w:rPr>
          <w:rFonts w:hint="eastAsia"/>
        </w:rPr>
        <w:tab/>
        <w:t xml:space="preserve">int getSkillState();    </w:t>
      </w:r>
      <w:r>
        <w:rPr>
          <w:rFonts w:hint="eastAsia"/>
        </w:rPr>
        <w:tab/>
      </w:r>
      <w:r>
        <w:rPr>
          <w:rFonts w:hint="eastAsia"/>
        </w:rPr>
        <w:tab/>
        <w:t>//</w:t>
      </w:r>
      <w:r>
        <w:rPr>
          <w:rFonts w:hint="eastAsia"/>
        </w:rPr>
        <w:t>获取技能状态</w:t>
      </w:r>
    </w:p>
    <w:p w:rsidR="006C49A8" w:rsidRDefault="006C49A8" w:rsidP="006C49A8">
      <w:pPr>
        <w:widowControl w:val="0"/>
        <w:spacing w:after="0" w:line="240" w:lineRule="auto"/>
        <w:ind w:left="360"/>
        <w:jc w:val="both"/>
      </w:pPr>
      <w:r>
        <w:rPr>
          <w:rFonts w:hint="eastAsia"/>
        </w:rPr>
        <w:tab/>
        <w:t>int getSkillType();</w:t>
      </w:r>
      <w:r>
        <w:rPr>
          <w:rFonts w:hint="eastAsia"/>
        </w:rPr>
        <w:tab/>
      </w:r>
      <w:r>
        <w:rPr>
          <w:rFonts w:hint="eastAsia"/>
        </w:rPr>
        <w:tab/>
      </w:r>
      <w:r>
        <w:rPr>
          <w:rFonts w:hint="eastAsia"/>
        </w:rPr>
        <w:tab/>
        <w:t>//</w:t>
      </w:r>
      <w:r>
        <w:rPr>
          <w:rFonts w:hint="eastAsia"/>
        </w:rPr>
        <w:t>获取技能类型</w:t>
      </w:r>
    </w:p>
    <w:p w:rsidR="006C49A8" w:rsidRDefault="006C49A8" w:rsidP="006C49A8">
      <w:pPr>
        <w:widowControl w:val="0"/>
        <w:spacing w:after="0" w:line="240" w:lineRule="auto"/>
        <w:ind w:left="360"/>
        <w:jc w:val="both"/>
      </w:pPr>
      <w:r>
        <w:rPr>
          <w:rFonts w:hint="eastAsia"/>
        </w:rPr>
        <w:tab/>
        <w:t xml:space="preserve">int getRunState();     </w:t>
      </w:r>
      <w:r>
        <w:rPr>
          <w:rFonts w:hint="eastAsia"/>
        </w:rPr>
        <w:tab/>
      </w:r>
      <w:r>
        <w:rPr>
          <w:rFonts w:hint="eastAsia"/>
        </w:rPr>
        <w:tab/>
      </w:r>
      <w:r>
        <w:rPr>
          <w:rFonts w:hint="eastAsia"/>
        </w:rPr>
        <w:tab/>
        <w:t>//</w:t>
      </w:r>
      <w:r>
        <w:rPr>
          <w:rFonts w:hint="eastAsia"/>
        </w:rPr>
        <w:t>获取跑动状态</w:t>
      </w:r>
    </w:p>
    <w:p w:rsidR="006C49A8" w:rsidRDefault="006C49A8" w:rsidP="006C49A8">
      <w:pPr>
        <w:widowControl w:val="0"/>
        <w:spacing w:after="0" w:line="240" w:lineRule="auto"/>
        <w:ind w:left="360"/>
        <w:jc w:val="both"/>
      </w:pPr>
      <w:r>
        <w:rPr>
          <w:rFonts w:hint="eastAsia"/>
        </w:rPr>
        <w:tab/>
        <w:t>void skillEffect(IMAGE*,IMAGE*,IMAGE*,IMAGE*,PLAYER*,int);     //</w:t>
      </w:r>
      <w:r>
        <w:rPr>
          <w:rFonts w:hint="eastAsia"/>
        </w:rPr>
        <w:t>给技能加特技</w:t>
      </w:r>
    </w:p>
    <w:p w:rsidR="006C49A8" w:rsidRDefault="006C49A8" w:rsidP="006C49A8">
      <w:pPr>
        <w:widowControl w:val="0"/>
        <w:spacing w:after="0" w:line="240" w:lineRule="auto"/>
        <w:ind w:left="360"/>
        <w:jc w:val="both"/>
      </w:pPr>
      <w:r>
        <w:rPr>
          <w:rFonts w:hint="eastAsia"/>
        </w:rPr>
        <w:tab/>
        <w:t xml:space="preserve">void startRun();       </w:t>
      </w:r>
      <w:r>
        <w:rPr>
          <w:rFonts w:hint="eastAsia"/>
        </w:rPr>
        <w:tab/>
      </w:r>
      <w:r>
        <w:rPr>
          <w:rFonts w:hint="eastAsia"/>
        </w:rPr>
        <w:tab/>
      </w:r>
      <w:r>
        <w:rPr>
          <w:rFonts w:hint="eastAsia"/>
        </w:rPr>
        <w:tab/>
        <w:t xml:space="preserve"> //</w:t>
      </w:r>
      <w:r>
        <w:rPr>
          <w:rFonts w:hint="eastAsia"/>
        </w:rPr>
        <w:t>开始跑动</w:t>
      </w:r>
    </w:p>
    <w:p w:rsidR="006C49A8" w:rsidRDefault="006C49A8" w:rsidP="006C49A8">
      <w:pPr>
        <w:widowControl w:val="0"/>
        <w:spacing w:after="0" w:line="240" w:lineRule="auto"/>
        <w:ind w:left="360"/>
        <w:jc w:val="both"/>
      </w:pPr>
      <w:r>
        <w:rPr>
          <w:rFonts w:hint="eastAsia"/>
        </w:rPr>
        <w:tab/>
        <w:t xml:space="preserve">void coolingDown();    </w:t>
      </w:r>
      <w:r>
        <w:rPr>
          <w:rFonts w:hint="eastAsia"/>
        </w:rPr>
        <w:tab/>
      </w:r>
      <w:r>
        <w:rPr>
          <w:rFonts w:hint="eastAsia"/>
        </w:rPr>
        <w:tab/>
      </w:r>
      <w:r>
        <w:rPr>
          <w:rFonts w:hint="eastAsia"/>
        </w:rPr>
        <w:tab/>
        <w:t xml:space="preserve"> //</w:t>
      </w:r>
      <w:r>
        <w:rPr>
          <w:rFonts w:hint="eastAsia"/>
        </w:rPr>
        <w:t>冷却恢复</w:t>
      </w:r>
    </w:p>
    <w:p w:rsidR="006C49A8" w:rsidRDefault="006C49A8" w:rsidP="006C49A8">
      <w:pPr>
        <w:widowControl w:val="0"/>
        <w:spacing w:after="0" w:line="240" w:lineRule="auto"/>
        <w:ind w:left="360"/>
        <w:jc w:val="both"/>
      </w:pPr>
      <w:r>
        <w:rPr>
          <w:rFonts w:hint="eastAsia"/>
        </w:rPr>
        <w:tab/>
        <w:t xml:space="preserve">void skillStateMove();  </w:t>
      </w:r>
      <w:r>
        <w:rPr>
          <w:rFonts w:hint="eastAsia"/>
        </w:rPr>
        <w:tab/>
      </w:r>
      <w:r>
        <w:rPr>
          <w:rFonts w:hint="eastAsia"/>
        </w:rPr>
        <w:tab/>
        <w:t>//</w:t>
      </w:r>
      <w:r>
        <w:rPr>
          <w:rFonts w:hint="eastAsia"/>
        </w:rPr>
        <w:t>计算</w:t>
      </w:r>
      <w:r>
        <w:rPr>
          <w:rFonts w:hint="eastAsia"/>
        </w:rPr>
        <w:t>skillState</w:t>
      </w:r>
    </w:p>
    <w:p w:rsidR="006C49A8" w:rsidRDefault="006C49A8" w:rsidP="006C49A8">
      <w:pPr>
        <w:widowControl w:val="0"/>
        <w:spacing w:after="0" w:line="240" w:lineRule="auto"/>
        <w:ind w:left="360"/>
        <w:jc w:val="both"/>
      </w:pPr>
      <w:r>
        <w:rPr>
          <w:rFonts w:hint="eastAsia"/>
        </w:rPr>
        <w:tab/>
        <w:t xml:space="preserve">float getMaxHp();        </w:t>
      </w:r>
      <w:r>
        <w:rPr>
          <w:rFonts w:hint="eastAsia"/>
        </w:rPr>
        <w:tab/>
      </w:r>
      <w:r>
        <w:rPr>
          <w:rFonts w:hint="eastAsia"/>
        </w:rPr>
        <w:tab/>
        <w:t xml:space="preserve"> //</w:t>
      </w:r>
      <w:r>
        <w:rPr>
          <w:rFonts w:hint="eastAsia"/>
        </w:rPr>
        <w:t>获取最大</w:t>
      </w:r>
      <w:r>
        <w:rPr>
          <w:rFonts w:hint="eastAsia"/>
        </w:rPr>
        <w:t>hp</w:t>
      </w:r>
    </w:p>
    <w:p w:rsidR="006C49A8" w:rsidRDefault="006C49A8" w:rsidP="006C49A8">
      <w:pPr>
        <w:widowControl w:val="0"/>
        <w:spacing w:after="0" w:line="240" w:lineRule="auto"/>
        <w:ind w:left="360"/>
        <w:jc w:val="both"/>
      </w:pPr>
      <w:r>
        <w:rPr>
          <w:rFonts w:hint="eastAsia"/>
        </w:rPr>
        <w:tab/>
        <w:t>void AIFind(int*);</w:t>
      </w:r>
      <w:r>
        <w:rPr>
          <w:rFonts w:hint="eastAsia"/>
        </w:rPr>
        <w:tab/>
      </w:r>
      <w:r>
        <w:rPr>
          <w:rFonts w:hint="eastAsia"/>
        </w:rPr>
        <w:tab/>
      </w:r>
      <w:r>
        <w:rPr>
          <w:rFonts w:hint="eastAsia"/>
        </w:rPr>
        <w:tab/>
        <w:t>//enemy</w:t>
      </w:r>
      <w:r>
        <w:rPr>
          <w:rFonts w:hint="eastAsia"/>
        </w:rPr>
        <w:t>追踪玩家</w:t>
      </w:r>
    </w:p>
    <w:p w:rsidR="006C49A8" w:rsidRDefault="006C49A8" w:rsidP="006C49A8">
      <w:pPr>
        <w:widowControl w:val="0"/>
        <w:spacing w:after="0" w:line="240" w:lineRule="auto"/>
        <w:ind w:left="360"/>
        <w:jc w:val="both"/>
      </w:pPr>
      <w:r>
        <w:rPr>
          <w:rFonts w:hint="eastAsia"/>
        </w:rPr>
        <w:tab/>
        <w:t>void AIAttack(PLAYER*,IMAGE*);          //enemy</w:t>
      </w:r>
      <w:r>
        <w:rPr>
          <w:rFonts w:hint="eastAsia"/>
        </w:rPr>
        <w:t>攻击玩家</w:t>
      </w:r>
    </w:p>
    <w:p w:rsidR="006C49A8" w:rsidRDefault="006C49A8" w:rsidP="006C49A8">
      <w:pPr>
        <w:widowControl w:val="0"/>
        <w:spacing w:after="0" w:line="240" w:lineRule="auto"/>
        <w:ind w:left="360"/>
        <w:jc w:val="both"/>
      </w:pPr>
      <w:r>
        <w:rPr>
          <w:rFonts w:hint="eastAsia"/>
        </w:rPr>
        <w:tab/>
        <w:t>int getLev();</w:t>
      </w:r>
      <w:r>
        <w:rPr>
          <w:rFonts w:hint="eastAsia"/>
        </w:rPr>
        <w:tab/>
      </w:r>
      <w:r>
        <w:rPr>
          <w:rFonts w:hint="eastAsia"/>
        </w:rPr>
        <w:tab/>
      </w:r>
      <w:r>
        <w:rPr>
          <w:rFonts w:hint="eastAsia"/>
        </w:rPr>
        <w:tab/>
      </w:r>
      <w:r>
        <w:rPr>
          <w:rFonts w:hint="eastAsia"/>
        </w:rPr>
        <w:tab/>
        <w:t>//</w:t>
      </w:r>
      <w:r>
        <w:rPr>
          <w:rFonts w:hint="eastAsia"/>
        </w:rPr>
        <w:t>获取等级</w:t>
      </w:r>
    </w:p>
    <w:p w:rsidR="006C49A8" w:rsidRDefault="006C49A8" w:rsidP="006C49A8">
      <w:pPr>
        <w:widowControl w:val="0"/>
        <w:spacing w:after="0" w:line="240" w:lineRule="auto"/>
        <w:ind w:left="360"/>
        <w:jc w:val="both"/>
      </w:pPr>
      <w:r>
        <w:rPr>
          <w:rFonts w:hint="eastAsia"/>
        </w:rPr>
        <w:lastRenderedPageBreak/>
        <w:tab/>
        <w:t>void levelUp();</w:t>
      </w:r>
      <w:r>
        <w:rPr>
          <w:rFonts w:hint="eastAsia"/>
        </w:rPr>
        <w:tab/>
      </w:r>
      <w:r>
        <w:rPr>
          <w:rFonts w:hint="eastAsia"/>
        </w:rPr>
        <w:tab/>
      </w:r>
      <w:r>
        <w:rPr>
          <w:rFonts w:hint="eastAsia"/>
        </w:rPr>
        <w:tab/>
      </w:r>
      <w:r>
        <w:rPr>
          <w:rFonts w:hint="eastAsia"/>
        </w:rPr>
        <w:tab/>
        <w:t>//</w:t>
      </w:r>
      <w:r>
        <w:rPr>
          <w:rFonts w:hint="eastAsia"/>
        </w:rPr>
        <w:t>升级啦</w:t>
      </w:r>
      <w:r>
        <w:rPr>
          <w:rFonts w:hint="eastAsia"/>
        </w:rPr>
        <w:t>hhhhh</w:t>
      </w:r>
    </w:p>
    <w:p w:rsidR="006C49A8" w:rsidRDefault="006C49A8" w:rsidP="006C49A8">
      <w:pPr>
        <w:widowControl w:val="0"/>
        <w:spacing w:after="0" w:line="240" w:lineRule="auto"/>
        <w:ind w:left="360"/>
        <w:jc w:val="both"/>
      </w:pPr>
      <w:r>
        <w:rPr>
          <w:rFonts w:hint="eastAsia"/>
        </w:rPr>
        <w:tab/>
        <w:t>void statRefresh();</w:t>
      </w:r>
      <w:r>
        <w:rPr>
          <w:rFonts w:hint="eastAsia"/>
        </w:rPr>
        <w:tab/>
      </w:r>
      <w:r>
        <w:rPr>
          <w:rFonts w:hint="eastAsia"/>
        </w:rPr>
        <w:tab/>
      </w:r>
      <w:r>
        <w:rPr>
          <w:rFonts w:hint="eastAsia"/>
        </w:rPr>
        <w:tab/>
        <w:t>//</w:t>
      </w:r>
      <w:r>
        <w:rPr>
          <w:rFonts w:hint="eastAsia"/>
        </w:rPr>
        <w:t>根据等级刷新数值</w:t>
      </w:r>
    </w:p>
    <w:p w:rsidR="006C49A8" w:rsidRDefault="006C49A8" w:rsidP="006C49A8">
      <w:pPr>
        <w:widowControl w:val="0"/>
        <w:spacing w:after="0" w:line="240" w:lineRule="auto"/>
        <w:ind w:left="360"/>
        <w:jc w:val="both"/>
      </w:pPr>
      <w:r>
        <w:rPr>
          <w:rFonts w:hint="eastAsia"/>
        </w:rPr>
        <w:tab/>
        <w:t>int getExp();</w:t>
      </w:r>
      <w:r>
        <w:rPr>
          <w:rFonts w:hint="eastAsia"/>
        </w:rPr>
        <w:tab/>
      </w:r>
      <w:r>
        <w:rPr>
          <w:rFonts w:hint="eastAsia"/>
        </w:rPr>
        <w:tab/>
      </w:r>
      <w:r>
        <w:rPr>
          <w:rFonts w:hint="eastAsia"/>
        </w:rPr>
        <w:tab/>
      </w:r>
      <w:r>
        <w:rPr>
          <w:rFonts w:hint="eastAsia"/>
        </w:rPr>
        <w:tab/>
        <w:t>//</w:t>
      </w:r>
      <w:r>
        <w:rPr>
          <w:rFonts w:hint="eastAsia"/>
        </w:rPr>
        <w:t>获取当前</w:t>
      </w:r>
      <w:r>
        <w:rPr>
          <w:rFonts w:hint="eastAsia"/>
        </w:rPr>
        <w:t>exp</w:t>
      </w:r>
    </w:p>
    <w:p w:rsidR="006C49A8" w:rsidRDefault="006C49A8" w:rsidP="006C49A8">
      <w:pPr>
        <w:widowControl w:val="0"/>
        <w:spacing w:after="0" w:line="240" w:lineRule="auto"/>
        <w:ind w:left="360"/>
        <w:jc w:val="both"/>
      </w:pPr>
      <w:r>
        <w:rPr>
          <w:rFonts w:hint="eastAsia"/>
        </w:rPr>
        <w:tab/>
        <w:t>void expAdd(int);</w:t>
      </w:r>
      <w:r>
        <w:rPr>
          <w:rFonts w:hint="eastAsia"/>
        </w:rPr>
        <w:tab/>
      </w:r>
      <w:r>
        <w:rPr>
          <w:rFonts w:hint="eastAsia"/>
        </w:rPr>
        <w:tab/>
      </w:r>
      <w:r>
        <w:rPr>
          <w:rFonts w:hint="eastAsia"/>
        </w:rPr>
        <w:tab/>
        <w:t>//</w:t>
      </w:r>
      <w:r>
        <w:rPr>
          <w:rFonts w:hint="eastAsia"/>
        </w:rPr>
        <w:t>经验增加</w:t>
      </w:r>
    </w:p>
    <w:p w:rsidR="006C49A8" w:rsidRDefault="006C49A8" w:rsidP="006C49A8">
      <w:pPr>
        <w:widowControl w:val="0"/>
        <w:spacing w:after="0" w:line="240" w:lineRule="auto"/>
        <w:ind w:left="360"/>
        <w:jc w:val="both"/>
      </w:pPr>
      <w:r>
        <w:rPr>
          <w:rFonts w:hint="eastAsia"/>
        </w:rPr>
        <w:tab/>
        <w:t>void levelUpCheck();</w:t>
      </w:r>
      <w:r>
        <w:rPr>
          <w:rFonts w:hint="eastAsia"/>
        </w:rPr>
        <w:tab/>
      </w:r>
      <w:r>
        <w:rPr>
          <w:rFonts w:hint="eastAsia"/>
        </w:rPr>
        <w:tab/>
        <w:t>//</w:t>
      </w:r>
      <w:r>
        <w:rPr>
          <w:rFonts w:hint="eastAsia"/>
        </w:rPr>
        <w:t>检测是否升级</w:t>
      </w:r>
    </w:p>
    <w:p w:rsidR="006C49A8" w:rsidRDefault="006C49A8" w:rsidP="006C49A8">
      <w:pPr>
        <w:widowControl w:val="0"/>
        <w:spacing w:after="0" w:line="240" w:lineRule="auto"/>
        <w:ind w:left="360"/>
        <w:jc w:val="both"/>
      </w:pPr>
      <w:r>
        <w:rPr>
          <w:rFonts w:hint="eastAsia"/>
        </w:rPr>
        <w:tab/>
        <w:t>void hpRege();</w:t>
      </w:r>
      <w:r>
        <w:rPr>
          <w:rFonts w:hint="eastAsia"/>
        </w:rPr>
        <w:tab/>
      </w:r>
      <w:r>
        <w:rPr>
          <w:rFonts w:hint="eastAsia"/>
        </w:rPr>
        <w:tab/>
      </w:r>
      <w:r>
        <w:rPr>
          <w:rFonts w:hint="eastAsia"/>
        </w:rPr>
        <w:tab/>
      </w:r>
      <w:r>
        <w:rPr>
          <w:rFonts w:hint="eastAsia"/>
        </w:rPr>
        <w:tab/>
        <w:t>//</w:t>
      </w:r>
      <w:r>
        <w:rPr>
          <w:rFonts w:hint="eastAsia"/>
        </w:rPr>
        <w:t>被动</w:t>
      </w:r>
      <w:r>
        <w:rPr>
          <w:rFonts w:hint="eastAsia"/>
        </w:rPr>
        <w:t>HP</w:t>
      </w:r>
      <w:r>
        <w:rPr>
          <w:rFonts w:hint="eastAsia"/>
        </w:rPr>
        <w:t>回复</w:t>
      </w:r>
    </w:p>
    <w:p w:rsidR="006C49A8" w:rsidRDefault="006C49A8" w:rsidP="006C49A8">
      <w:pPr>
        <w:widowControl w:val="0"/>
        <w:spacing w:after="0" w:line="240" w:lineRule="auto"/>
        <w:ind w:left="360"/>
        <w:jc w:val="both"/>
      </w:pPr>
      <w:r>
        <w:rPr>
          <w:rFonts w:hint="eastAsia"/>
        </w:rPr>
        <w:tab/>
        <w:t>void respawn();</w:t>
      </w:r>
      <w:r>
        <w:rPr>
          <w:rFonts w:hint="eastAsia"/>
        </w:rPr>
        <w:tab/>
      </w:r>
      <w:r>
        <w:rPr>
          <w:rFonts w:hint="eastAsia"/>
        </w:rPr>
        <w:tab/>
      </w:r>
      <w:r>
        <w:rPr>
          <w:rFonts w:hint="eastAsia"/>
        </w:rPr>
        <w:tab/>
      </w:r>
      <w:r>
        <w:rPr>
          <w:rFonts w:hint="eastAsia"/>
        </w:rPr>
        <w:tab/>
        <w:t>//</w:t>
      </w:r>
      <w:r>
        <w:rPr>
          <w:rFonts w:hint="eastAsia"/>
        </w:rPr>
        <w:t>复活，经验损失</w:t>
      </w:r>
      <w:r>
        <w:rPr>
          <w:rFonts w:hint="eastAsia"/>
        </w:rPr>
        <w:t>10%</w:t>
      </w:r>
    </w:p>
    <w:p w:rsidR="006C49A8" w:rsidRDefault="006C49A8" w:rsidP="006C49A8">
      <w:pPr>
        <w:widowControl w:val="0"/>
        <w:spacing w:after="0" w:line="240" w:lineRule="auto"/>
        <w:ind w:left="360"/>
        <w:jc w:val="both"/>
      </w:pPr>
      <w:r>
        <w:rPr>
          <w:rFonts w:hint="eastAsia"/>
        </w:rPr>
        <w:tab/>
        <w:t>int getType();</w:t>
      </w:r>
      <w:r>
        <w:rPr>
          <w:rFonts w:hint="eastAsia"/>
        </w:rPr>
        <w:tab/>
      </w:r>
      <w:r>
        <w:rPr>
          <w:rFonts w:hint="eastAsia"/>
        </w:rPr>
        <w:tab/>
      </w:r>
      <w:r>
        <w:rPr>
          <w:rFonts w:hint="eastAsia"/>
        </w:rPr>
        <w:tab/>
      </w:r>
      <w:r>
        <w:rPr>
          <w:rFonts w:hint="eastAsia"/>
        </w:rPr>
        <w:tab/>
        <w:t>//</w:t>
      </w:r>
      <w:r>
        <w:rPr>
          <w:rFonts w:hint="eastAsia"/>
        </w:rPr>
        <w:t>获取种类</w:t>
      </w:r>
    </w:p>
    <w:p w:rsidR="006C49A8" w:rsidRDefault="006C49A8" w:rsidP="006C49A8">
      <w:pPr>
        <w:widowControl w:val="0"/>
        <w:spacing w:after="0" w:line="240" w:lineRule="auto"/>
        <w:ind w:left="360"/>
        <w:jc w:val="both"/>
      </w:pPr>
      <w:r>
        <w:rPr>
          <w:rFonts w:hint="eastAsia"/>
        </w:rPr>
        <w:tab/>
        <w:t>int getRun();</w:t>
      </w:r>
      <w:r>
        <w:rPr>
          <w:rFonts w:hint="eastAsia"/>
        </w:rPr>
        <w:tab/>
      </w:r>
      <w:r>
        <w:rPr>
          <w:rFonts w:hint="eastAsia"/>
        </w:rPr>
        <w:tab/>
      </w:r>
      <w:r>
        <w:rPr>
          <w:rFonts w:hint="eastAsia"/>
        </w:rPr>
        <w:tab/>
      </w:r>
      <w:r>
        <w:rPr>
          <w:rFonts w:hint="eastAsia"/>
        </w:rPr>
        <w:tab/>
        <w:t>//</w:t>
      </w:r>
      <w:r>
        <w:rPr>
          <w:rFonts w:hint="eastAsia"/>
        </w:rPr>
        <w:t>获取</w:t>
      </w:r>
      <w:r>
        <w:rPr>
          <w:rFonts w:hint="eastAsia"/>
        </w:rPr>
        <w:t>run</w:t>
      </w:r>
      <w:r>
        <w:rPr>
          <w:rFonts w:hint="eastAsia"/>
        </w:rPr>
        <w:t>值</w:t>
      </w:r>
    </w:p>
    <w:p w:rsidR="006C49A8" w:rsidRDefault="006C49A8" w:rsidP="006C49A8">
      <w:pPr>
        <w:widowControl w:val="0"/>
        <w:spacing w:after="0" w:line="240" w:lineRule="auto"/>
        <w:ind w:left="360"/>
        <w:jc w:val="both"/>
      </w:pPr>
      <w:r>
        <w:rPr>
          <w:rFonts w:hint="eastAsia"/>
        </w:rPr>
        <w:tab/>
        <w:t>void bossAttack(int*, int*, PLAYER*, IMAGE*, IMAGE*, int);//BOSS</w:t>
      </w:r>
      <w:r>
        <w:rPr>
          <w:rFonts w:hint="eastAsia"/>
        </w:rPr>
        <w:t>的攻击</w:t>
      </w:r>
    </w:p>
    <w:p w:rsidR="006C49A8" w:rsidRDefault="006C49A8" w:rsidP="006C49A8">
      <w:pPr>
        <w:widowControl w:val="0"/>
        <w:spacing w:after="0" w:line="240" w:lineRule="auto"/>
        <w:ind w:left="360"/>
        <w:jc w:val="both"/>
      </w:pPr>
      <w:r>
        <w:rPr>
          <w:rFonts w:hint="eastAsia"/>
        </w:rPr>
        <w:tab/>
        <w:t>bool getSound();</w:t>
      </w:r>
      <w:r>
        <w:rPr>
          <w:rFonts w:hint="eastAsia"/>
        </w:rPr>
        <w:tab/>
      </w:r>
      <w:r>
        <w:rPr>
          <w:rFonts w:hint="eastAsia"/>
        </w:rPr>
        <w:tab/>
      </w:r>
      <w:r>
        <w:rPr>
          <w:rFonts w:hint="eastAsia"/>
        </w:rPr>
        <w:tab/>
        <w:t>//</w:t>
      </w:r>
      <w:r>
        <w:rPr>
          <w:rFonts w:hint="eastAsia"/>
        </w:rPr>
        <w:t>获取</w:t>
      </w:r>
      <w:r>
        <w:rPr>
          <w:rFonts w:hint="eastAsia"/>
        </w:rPr>
        <w:t>sound</w:t>
      </w:r>
      <w:r>
        <w:rPr>
          <w:rFonts w:hint="eastAsia"/>
        </w:rPr>
        <w:t>值</w:t>
      </w:r>
    </w:p>
    <w:p w:rsidR="006C49A8" w:rsidRDefault="006C49A8" w:rsidP="006C49A8">
      <w:pPr>
        <w:widowControl w:val="0"/>
        <w:spacing w:after="0" w:line="240" w:lineRule="auto"/>
        <w:ind w:left="360"/>
        <w:jc w:val="both"/>
      </w:pPr>
      <w:r>
        <w:rPr>
          <w:rFonts w:hint="eastAsia"/>
        </w:rPr>
        <w:tab/>
        <w:t>//</w:t>
      </w:r>
      <w:r>
        <w:rPr>
          <w:rFonts w:hint="eastAsia"/>
        </w:rPr>
        <w:t>初始化用函数</w:t>
      </w:r>
    </w:p>
    <w:p w:rsidR="006C49A8" w:rsidRDefault="006C49A8" w:rsidP="006C49A8">
      <w:pPr>
        <w:widowControl w:val="0"/>
        <w:spacing w:after="0" w:line="240" w:lineRule="auto"/>
        <w:ind w:left="360"/>
        <w:jc w:val="both"/>
      </w:pPr>
      <w:r>
        <w:rPr>
          <w:rFonts w:hint="eastAsia"/>
        </w:rPr>
        <w:tab/>
        <w:t>void teleport(int, int);//</w:t>
      </w:r>
      <w:r>
        <w:rPr>
          <w:rFonts w:hint="eastAsia"/>
        </w:rPr>
        <w:t>用于玩家传送</w:t>
      </w:r>
    </w:p>
    <w:p w:rsidR="006C49A8" w:rsidRDefault="006C49A8" w:rsidP="006C49A8">
      <w:pPr>
        <w:widowControl w:val="0"/>
        <w:spacing w:after="0" w:line="240" w:lineRule="auto"/>
        <w:ind w:left="360"/>
        <w:jc w:val="both"/>
      </w:pPr>
      <w:r>
        <w:rPr>
          <w:rFonts w:hint="eastAsia"/>
        </w:rPr>
        <w:tab/>
        <w:t>void setDir(bool);      //</w:t>
      </w:r>
      <w:r>
        <w:rPr>
          <w:rFonts w:hint="eastAsia"/>
        </w:rPr>
        <w:t>设置方向</w:t>
      </w:r>
    </w:p>
    <w:p w:rsidR="006C49A8" w:rsidRDefault="006C49A8" w:rsidP="006C49A8">
      <w:pPr>
        <w:widowControl w:val="0"/>
        <w:spacing w:after="0" w:line="240" w:lineRule="auto"/>
        <w:ind w:left="360"/>
        <w:jc w:val="both"/>
      </w:pPr>
      <w:r>
        <w:rPr>
          <w:rFonts w:hint="eastAsia"/>
        </w:rPr>
        <w:tab/>
        <w:t>void setHp(float);        //</w:t>
      </w:r>
      <w:r>
        <w:rPr>
          <w:rFonts w:hint="eastAsia"/>
        </w:rPr>
        <w:t>设置</w:t>
      </w:r>
      <w:r>
        <w:rPr>
          <w:rFonts w:hint="eastAsia"/>
        </w:rPr>
        <w:t>Hp</w:t>
      </w:r>
      <w:r>
        <w:rPr>
          <w:rFonts w:hint="eastAsia"/>
        </w:rPr>
        <w:t>值</w:t>
      </w:r>
    </w:p>
    <w:p w:rsidR="006C49A8" w:rsidRDefault="006C49A8" w:rsidP="006C49A8">
      <w:pPr>
        <w:widowControl w:val="0"/>
        <w:spacing w:after="0" w:line="240" w:lineRule="auto"/>
        <w:ind w:left="360"/>
        <w:jc w:val="both"/>
      </w:pPr>
      <w:r>
        <w:rPr>
          <w:rFonts w:hint="eastAsia"/>
        </w:rPr>
        <w:tab/>
        <w:t>void setMaxHp(float);     //</w:t>
      </w:r>
      <w:r>
        <w:rPr>
          <w:rFonts w:hint="eastAsia"/>
        </w:rPr>
        <w:t>设置</w:t>
      </w:r>
      <w:r>
        <w:rPr>
          <w:rFonts w:hint="eastAsia"/>
        </w:rPr>
        <w:t>MaxHp</w:t>
      </w:r>
      <w:r>
        <w:rPr>
          <w:rFonts w:hint="eastAsia"/>
        </w:rPr>
        <w:t>值</w:t>
      </w:r>
    </w:p>
    <w:p w:rsidR="006C49A8" w:rsidRDefault="006C49A8" w:rsidP="006C49A8">
      <w:pPr>
        <w:widowControl w:val="0"/>
        <w:spacing w:after="0" w:line="240" w:lineRule="auto"/>
        <w:ind w:left="360"/>
        <w:jc w:val="both"/>
      </w:pPr>
      <w:r>
        <w:rPr>
          <w:rFonts w:hint="eastAsia"/>
        </w:rPr>
        <w:tab/>
        <w:t>void setAttack(int);    //</w:t>
      </w:r>
      <w:r>
        <w:rPr>
          <w:rFonts w:hint="eastAsia"/>
        </w:rPr>
        <w:t>设置</w:t>
      </w:r>
      <w:r>
        <w:rPr>
          <w:rFonts w:hint="eastAsia"/>
        </w:rPr>
        <w:t>attack</w:t>
      </w:r>
      <w:r>
        <w:rPr>
          <w:rFonts w:hint="eastAsia"/>
        </w:rPr>
        <w:t>值</w:t>
      </w:r>
    </w:p>
    <w:p w:rsidR="006C49A8" w:rsidRDefault="006C49A8" w:rsidP="006C49A8">
      <w:pPr>
        <w:widowControl w:val="0"/>
        <w:spacing w:after="0" w:line="240" w:lineRule="auto"/>
        <w:ind w:left="360"/>
        <w:jc w:val="both"/>
      </w:pPr>
      <w:r>
        <w:rPr>
          <w:rFonts w:hint="eastAsia"/>
        </w:rPr>
        <w:tab/>
        <w:t>void setSpd(int);       //</w:t>
      </w:r>
      <w:r>
        <w:rPr>
          <w:rFonts w:hint="eastAsia"/>
        </w:rPr>
        <w:t>设置移动速度</w:t>
      </w:r>
    </w:p>
    <w:p w:rsidR="006C49A8" w:rsidRDefault="006C49A8" w:rsidP="006C49A8">
      <w:pPr>
        <w:widowControl w:val="0"/>
        <w:spacing w:after="0" w:line="240" w:lineRule="auto"/>
        <w:ind w:left="360"/>
        <w:jc w:val="both"/>
      </w:pPr>
      <w:r>
        <w:rPr>
          <w:rFonts w:hint="eastAsia"/>
        </w:rPr>
        <w:tab/>
        <w:t>void setCombo(int);     //</w:t>
      </w:r>
      <w:r>
        <w:rPr>
          <w:rFonts w:hint="eastAsia"/>
        </w:rPr>
        <w:t>设置连击情况</w:t>
      </w:r>
    </w:p>
    <w:p w:rsidR="006C49A8" w:rsidRDefault="006C49A8" w:rsidP="006C49A8">
      <w:pPr>
        <w:widowControl w:val="0"/>
        <w:spacing w:after="0" w:line="240" w:lineRule="auto"/>
        <w:ind w:left="360"/>
        <w:jc w:val="both"/>
      </w:pPr>
      <w:r>
        <w:rPr>
          <w:rFonts w:hint="eastAsia"/>
        </w:rPr>
        <w:tab/>
        <w:t>void setSkillState(int);//</w:t>
      </w:r>
      <w:r>
        <w:rPr>
          <w:rFonts w:hint="eastAsia"/>
        </w:rPr>
        <w:t>设置技能释放状态</w:t>
      </w:r>
    </w:p>
    <w:p w:rsidR="006C49A8" w:rsidRDefault="006C49A8" w:rsidP="006C49A8">
      <w:pPr>
        <w:widowControl w:val="0"/>
        <w:spacing w:after="0" w:line="240" w:lineRule="auto"/>
        <w:ind w:left="360"/>
        <w:jc w:val="both"/>
      </w:pPr>
      <w:r>
        <w:rPr>
          <w:rFonts w:hint="eastAsia"/>
        </w:rPr>
        <w:tab/>
        <w:t>void setSkillType(int); //</w:t>
      </w:r>
      <w:r>
        <w:rPr>
          <w:rFonts w:hint="eastAsia"/>
        </w:rPr>
        <w:t>设置技能类型</w:t>
      </w:r>
    </w:p>
    <w:p w:rsidR="006C49A8" w:rsidRDefault="006C49A8" w:rsidP="006C49A8">
      <w:pPr>
        <w:widowControl w:val="0"/>
        <w:spacing w:after="0" w:line="240" w:lineRule="auto"/>
        <w:ind w:left="360"/>
        <w:jc w:val="both"/>
      </w:pPr>
      <w:r>
        <w:rPr>
          <w:rFonts w:hint="eastAsia"/>
        </w:rPr>
        <w:tab/>
        <w:t>void setStill(int);        //</w:t>
      </w:r>
      <w:r>
        <w:rPr>
          <w:rFonts w:hint="eastAsia"/>
        </w:rPr>
        <w:t>使静止</w:t>
      </w:r>
    </w:p>
    <w:p w:rsidR="006C49A8" w:rsidRDefault="006C49A8" w:rsidP="006C49A8">
      <w:pPr>
        <w:widowControl w:val="0"/>
        <w:spacing w:after="0" w:line="240" w:lineRule="auto"/>
        <w:ind w:left="360"/>
        <w:jc w:val="both"/>
      </w:pPr>
      <w:r>
        <w:rPr>
          <w:rFonts w:hint="eastAsia"/>
        </w:rPr>
        <w:tab/>
        <w:t>void setRunState(int);   //</w:t>
      </w:r>
      <w:r>
        <w:rPr>
          <w:rFonts w:hint="eastAsia"/>
        </w:rPr>
        <w:t>设置跑动阶段</w:t>
      </w:r>
    </w:p>
    <w:p w:rsidR="006C49A8" w:rsidRDefault="006C49A8" w:rsidP="006C49A8">
      <w:pPr>
        <w:widowControl w:val="0"/>
        <w:spacing w:after="0" w:line="240" w:lineRule="auto"/>
        <w:ind w:left="360"/>
        <w:jc w:val="both"/>
      </w:pPr>
      <w:r>
        <w:rPr>
          <w:rFonts w:hint="eastAsia"/>
        </w:rPr>
        <w:tab/>
        <w:t>void setRun(int);       //</w:t>
      </w:r>
      <w:r>
        <w:rPr>
          <w:rFonts w:hint="eastAsia"/>
        </w:rPr>
        <w:t>设置</w:t>
      </w:r>
      <w:r>
        <w:rPr>
          <w:rFonts w:hint="eastAsia"/>
        </w:rPr>
        <w:t>run</w:t>
      </w:r>
      <w:r>
        <w:rPr>
          <w:rFonts w:hint="eastAsia"/>
        </w:rPr>
        <w:t>值</w:t>
      </w:r>
    </w:p>
    <w:p w:rsidR="006C49A8" w:rsidRDefault="006C49A8" w:rsidP="006C49A8">
      <w:pPr>
        <w:widowControl w:val="0"/>
        <w:spacing w:after="0" w:line="240" w:lineRule="auto"/>
        <w:ind w:left="360"/>
        <w:jc w:val="both"/>
      </w:pPr>
      <w:r>
        <w:rPr>
          <w:rFonts w:hint="eastAsia"/>
        </w:rPr>
        <w:tab/>
        <w:t>void setLevel(int);     //</w:t>
      </w:r>
      <w:r>
        <w:rPr>
          <w:rFonts w:hint="eastAsia"/>
        </w:rPr>
        <w:t>设置等级</w:t>
      </w:r>
    </w:p>
    <w:p w:rsidR="006C49A8" w:rsidRDefault="006C49A8" w:rsidP="006C49A8">
      <w:pPr>
        <w:widowControl w:val="0"/>
        <w:spacing w:after="0" w:line="240" w:lineRule="auto"/>
        <w:ind w:left="360"/>
        <w:jc w:val="both"/>
      </w:pPr>
      <w:r>
        <w:rPr>
          <w:rFonts w:hint="eastAsia"/>
        </w:rPr>
        <w:tab/>
        <w:t>void setExp(int);</w:t>
      </w:r>
      <w:r>
        <w:rPr>
          <w:rFonts w:hint="eastAsia"/>
        </w:rPr>
        <w:tab/>
      </w:r>
      <w:r>
        <w:rPr>
          <w:rFonts w:hint="eastAsia"/>
        </w:rPr>
        <w:tab/>
        <w:t>//</w:t>
      </w:r>
      <w:r>
        <w:rPr>
          <w:rFonts w:hint="eastAsia"/>
        </w:rPr>
        <w:t>设置经验值</w:t>
      </w:r>
    </w:p>
    <w:p w:rsidR="006C49A8" w:rsidRDefault="006C49A8" w:rsidP="006C49A8">
      <w:pPr>
        <w:widowControl w:val="0"/>
        <w:spacing w:after="0" w:line="240" w:lineRule="auto"/>
        <w:ind w:left="360"/>
        <w:jc w:val="both"/>
      </w:pPr>
      <w:r>
        <w:rPr>
          <w:rFonts w:hint="eastAsia"/>
        </w:rPr>
        <w:tab/>
        <w:t>void setType(int);</w:t>
      </w:r>
      <w:r>
        <w:rPr>
          <w:rFonts w:hint="eastAsia"/>
        </w:rPr>
        <w:tab/>
      </w:r>
      <w:r>
        <w:rPr>
          <w:rFonts w:hint="eastAsia"/>
        </w:rPr>
        <w:tab/>
        <w:t>//</w:t>
      </w:r>
      <w:r>
        <w:rPr>
          <w:rFonts w:hint="eastAsia"/>
        </w:rPr>
        <w:t>设置种类</w:t>
      </w:r>
    </w:p>
    <w:p w:rsidR="006C49A8" w:rsidRDefault="006C49A8" w:rsidP="006C49A8">
      <w:pPr>
        <w:widowControl w:val="0"/>
        <w:spacing w:after="0" w:line="240" w:lineRule="auto"/>
        <w:ind w:left="360"/>
        <w:jc w:val="both"/>
      </w:pPr>
      <w:r>
        <w:rPr>
          <w:rFonts w:hint="eastAsia"/>
        </w:rPr>
        <w:tab/>
        <w:t>void soundEffect(int);</w:t>
      </w:r>
      <w:r>
        <w:rPr>
          <w:rFonts w:hint="eastAsia"/>
        </w:rPr>
        <w:tab/>
        <w:t>//</w:t>
      </w:r>
      <w:r>
        <w:rPr>
          <w:rFonts w:hint="eastAsia"/>
        </w:rPr>
        <w:t>声效</w:t>
      </w:r>
    </w:p>
    <w:p w:rsidR="006C49A8" w:rsidRDefault="006C49A8" w:rsidP="006C49A8">
      <w:pPr>
        <w:widowControl w:val="0"/>
        <w:spacing w:after="0" w:line="240" w:lineRule="auto"/>
        <w:ind w:left="360"/>
        <w:jc w:val="both"/>
      </w:pPr>
      <w:r>
        <w:rPr>
          <w:rFonts w:hint="eastAsia"/>
        </w:rPr>
        <w:tab/>
        <w:t>void setSound(bool);</w:t>
      </w:r>
      <w:r>
        <w:rPr>
          <w:rFonts w:hint="eastAsia"/>
        </w:rPr>
        <w:tab/>
        <w:t>//</w:t>
      </w:r>
      <w:r>
        <w:rPr>
          <w:rFonts w:hint="eastAsia"/>
        </w:rPr>
        <w:t>设定音效开关状态</w:t>
      </w:r>
    </w:p>
    <w:p w:rsidR="006C49A8" w:rsidRDefault="006C49A8" w:rsidP="006C49A8">
      <w:pPr>
        <w:widowControl w:val="0"/>
        <w:spacing w:after="0" w:line="240" w:lineRule="auto"/>
        <w:ind w:left="360"/>
        <w:jc w:val="both"/>
      </w:pPr>
      <w:r>
        <w:tab/>
      </w:r>
    </w:p>
    <w:p w:rsidR="006C49A8" w:rsidRDefault="006C49A8" w:rsidP="006C49A8">
      <w:pPr>
        <w:widowControl w:val="0"/>
        <w:spacing w:after="0" w:line="240" w:lineRule="auto"/>
        <w:ind w:left="360"/>
        <w:jc w:val="both"/>
      </w:pPr>
      <w:r>
        <w:rPr>
          <w:rFonts w:hint="eastAsia"/>
        </w:rPr>
        <w:t>protected:</w:t>
      </w:r>
      <w:r>
        <w:rPr>
          <w:rFonts w:hint="eastAsia"/>
        </w:rPr>
        <w:tab/>
      </w:r>
      <w:r>
        <w:rPr>
          <w:rFonts w:hint="eastAsia"/>
        </w:rPr>
        <w:tab/>
        <w:t>/****</w:t>
      </w:r>
      <w:r>
        <w:rPr>
          <w:rFonts w:hint="eastAsia"/>
        </w:rPr>
        <w:t>玩家属性</w:t>
      </w:r>
      <w:r>
        <w:rPr>
          <w:rFonts w:hint="eastAsia"/>
        </w:rPr>
        <w:t>****/</w:t>
      </w:r>
    </w:p>
    <w:p w:rsidR="006C49A8" w:rsidRDefault="006C49A8" w:rsidP="006C49A8">
      <w:pPr>
        <w:widowControl w:val="0"/>
        <w:spacing w:after="0" w:line="240" w:lineRule="auto"/>
        <w:ind w:left="360"/>
        <w:jc w:val="both"/>
      </w:pPr>
      <w:r>
        <w:rPr>
          <w:rFonts w:hint="eastAsia"/>
        </w:rPr>
        <w:tab/>
        <w:t xml:space="preserve">float hp;                </w:t>
      </w:r>
      <w:r>
        <w:rPr>
          <w:rFonts w:hint="eastAsia"/>
        </w:rPr>
        <w:tab/>
      </w:r>
      <w:r>
        <w:rPr>
          <w:rFonts w:hint="eastAsia"/>
        </w:rPr>
        <w:tab/>
        <w:t xml:space="preserve"> //</w:t>
      </w:r>
      <w:r>
        <w:rPr>
          <w:rFonts w:hint="eastAsia"/>
        </w:rPr>
        <w:t>当前生命值</w:t>
      </w:r>
    </w:p>
    <w:p w:rsidR="006C49A8" w:rsidRDefault="006C49A8" w:rsidP="006C49A8">
      <w:pPr>
        <w:widowControl w:val="0"/>
        <w:spacing w:after="0" w:line="240" w:lineRule="auto"/>
        <w:ind w:left="360"/>
        <w:jc w:val="both"/>
      </w:pPr>
      <w:r>
        <w:rPr>
          <w:rFonts w:hint="eastAsia"/>
        </w:rPr>
        <w:tab/>
        <w:t xml:space="preserve">float maxhp;            </w:t>
      </w:r>
      <w:r>
        <w:rPr>
          <w:rFonts w:hint="eastAsia"/>
        </w:rPr>
        <w:tab/>
      </w:r>
      <w:r>
        <w:rPr>
          <w:rFonts w:hint="eastAsia"/>
        </w:rPr>
        <w:tab/>
        <w:t xml:space="preserve">  //</w:t>
      </w:r>
      <w:r>
        <w:rPr>
          <w:rFonts w:hint="eastAsia"/>
        </w:rPr>
        <w:t>最大生命值</w:t>
      </w:r>
    </w:p>
    <w:p w:rsidR="006C49A8" w:rsidRDefault="006C49A8" w:rsidP="006C49A8">
      <w:pPr>
        <w:widowControl w:val="0"/>
        <w:spacing w:after="0" w:line="240" w:lineRule="auto"/>
        <w:ind w:left="360"/>
        <w:jc w:val="both"/>
      </w:pPr>
      <w:r>
        <w:rPr>
          <w:rFonts w:hint="eastAsia"/>
        </w:rPr>
        <w:tab/>
        <w:t>int exp;</w:t>
      </w:r>
      <w:r>
        <w:rPr>
          <w:rFonts w:hint="eastAsia"/>
        </w:rPr>
        <w:tab/>
      </w:r>
      <w:r>
        <w:rPr>
          <w:rFonts w:hint="eastAsia"/>
        </w:rPr>
        <w:tab/>
      </w:r>
      <w:r>
        <w:rPr>
          <w:rFonts w:hint="eastAsia"/>
        </w:rPr>
        <w:tab/>
      </w:r>
      <w:r>
        <w:rPr>
          <w:rFonts w:hint="eastAsia"/>
        </w:rPr>
        <w:tab/>
        <w:t>//</w:t>
      </w:r>
      <w:r>
        <w:rPr>
          <w:rFonts w:hint="eastAsia"/>
        </w:rPr>
        <w:t>经验值</w:t>
      </w:r>
    </w:p>
    <w:p w:rsidR="006C49A8" w:rsidRDefault="006C49A8" w:rsidP="006C49A8">
      <w:pPr>
        <w:widowControl w:val="0"/>
        <w:spacing w:after="0" w:line="240" w:lineRule="auto"/>
        <w:ind w:left="360"/>
        <w:jc w:val="both"/>
      </w:pPr>
      <w:r>
        <w:rPr>
          <w:rFonts w:hint="eastAsia"/>
        </w:rPr>
        <w:tab/>
        <w:t>int level;</w:t>
      </w:r>
      <w:r>
        <w:rPr>
          <w:rFonts w:hint="eastAsia"/>
        </w:rPr>
        <w:tab/>
      </w:r>
      <w:r>
        <w:rPr>
          <w:rFonts w:hint="eastAsia"/>
        </w:rPr>
        <w:tab/>
      </w:r>
      <w:r>
        <w:rPr>
          <w:rFonts w:hint="eastAsia"/>
        </w:rPr>
        <w:tab/>
      </w:r>
      <w:r>
        <w:rPr>
          <w:rFonts w:hint="eastAsia"/>
        </w:rPr>
        <w:tab/>
        <w:t>//</w:t>
      </w:r>
      <w:r>
        <w:rPr>
          <w:rFonts w:hint="eastAsia"/>
        </w:rPr>
        <w:t>等级</w:t>
      </w:r>
    </w:p>
    <w:p w:rsidR="006C49A8" w:rsidRDefault="006C49A8" w:rsidP="006C49A8">
      <w:pPr>
        <w:widowControl w:val="0"/>
        <w:spacing w:after="0" w:line="240" w:lineRule="auto"/>
        <w:ind w:left="360"/>
        <w:jc w:val="both"/>
      </w:pPr>
      <w:r>
        <w:rPr>
          <w:rFonts w:hint="eastAsia"/>
        </w:rPr>
        <w:lastRenderedPageBreak/>
        <w:tab/>
        <w:t xml:space="preserve">float hpregen;          </w:t>
      </w:r>
      <w:r>
        <w:rPr>
          <w:rFonts w:hint="eastAsia"/>
        </w:rPr>
        <w:tab/>
      </w:r>
      <w:r>
        <w:rPr>
          <w:rFonts w:hint="eastAsia"/>
        </w:rPr>
        <w:tab/>
        <w:t xml:space="preserve">  //</w:t>
      </w:r>
      <w:r>
        <w:rPr>
          <w:rFonts w:hint="eastAsia"/>
        </w:rPr>
        <w:t>每帧战斗回复</w:t>
      </w:r>
      <w:r>
        <w:rPr>
          <w:rFonts w:hint="eastAsia"/>
        </w:rPr>
        <w:t>hp</w:t>
      </w:r>
      <w:r>
        <w:rPr>
          <w:rFonts w:hint="eastAsia"/>
        </w:rPr>
        <w:t>（注</w:t>
      </w:r>
      <w:r>
        <w:rPr>
          <w:rFonts w:hint="eastAsia"/>
        </w:rPr>
        <w:t>:FPS</w:t>
      </w:r>
      <w:r>
        <w:rPr>
          <w:rFonts w:hint="eastAsia"/>
        </w:rPr>
        <w:t>约</w:t>
      </w:r>
      <w:r>
        <w:rPr>
          <w:rFonts w:hint="eastAsia"/>
        </w:rPr>
        <w:t>100</w:t>
      </w:r>
      <w:r>
        <w:rPr>
          <w:rFonts w:hint="eastAsia"/>
        </w:rPr>
        <w:t>）</w:t>
      </w:r>
    </w:p>
    <w:p w:rsidR="006C49A8" w:rsidRDefault="006C49A8" w:rsidP="006C49A8">
      <w:pPr>
        <w:widowControl w:val="0"/>
        <w:spacing w:after="0" w:line="240" w:lineRule="auto"/>
        <w:ind w:left="360"/>
        <w:jc w:val="both"/>
      </w:pPr>
      <w:r>
        <w:rPr>
          <w:rFonts w:hint="eastAsia"/>
        </w:rPr>
        <w:tab/>
        <w:t xml:space="preserve">int movespd;           </w:t>
      </w:r>
      <w:r>
        <w:rPr>
          <w:rFonts w:hint="eastAsia"/>
        </w:rPr>
        <w:tab/>
      </w:r>
      <w:r>
        <w:rPr>
          <w:rFonts w:hint="eastAsia"/>
        </w:rPr>
        <w:tab/>
      </w:r>
      <w:r>
        <w:rPr>
          <w:rFonts w:hint="eastAsia"/>
        </w:rPr>
        <w:tab/>
        <w:t xml:space="preserve"> //</w:t>
      </w:r>
      <w:r>
        <w:rPr>
          <w:rFonts w:hint="eastAsia"/>
        </w:rPr>
        <w:t>每次移动像素数</w:t>
      </w:r>
    </w:p>
    <w:p w:rsidR="006C49A8" w:rsidRDefault="006C49A8" w:rsidP="006C49A8">
      <w:pPr>
        <w:widowControl w:val="0"/>
        <w:spacing w:after="0" w:line="240" w:lineRule="auto"/>
        <w:ind w:left="360"/>
        <w:jc w:val="both"/>
      </w:pPr>
      <w:r>
        <w:rPr>
          <w:rFonts w:hint="eastAsia"/>
        </w:rPr>
        <w:tab/>
        <w:t xml:space="preserve">int attack;            </w:t>
      </w:r>
      <w:r>
        <w:rPr>
          <w:rFonts w:hint="eastAsia"/>
        </w:rPr>
        <w:tab/>
      </w:r>
      <w:r>
        <w:rPr>
          <w:rFonts w:hint="eastAsia"/>
        </w:rPr>
        <w:tab/>
      </w:r>
      <w:r>
        <w:rPr>
          <w:rFonts w:hint="eastAsia"/>
        </w:rPr>
        <w:tab/>
        <w:t xml:space="preserve"> //</w:t>
      </w:r>
      <w:r>
        <w:rPr>
          <w:rFonts w:hint="eastAsia"/>
        </w:rPr>
        <w:t>攻击力</w:t>
      </w:r>
    </w:p>
    <w:p w:rsidR="006C49A8" w:rsidRDefault="006C49A8" w:rsidP="006C49A8">
      <w:pPr>
        <w:widowControl w:val="0"/>
        <w:spacing w:after="0" w:line="240" w:lineRule="auto"/>
        <w:ind w:left="360"/>
        <w:jc w:val="both"/>
      </w:pPr>
      <w:r>
        <w:rPr>
          <w:rFonts w:hint="eastAsia"/>
        </w:rPr>
        <w:tab/>
        <w:t xml:space="preserve">int x;                   </w:t>
      </w:r>
      <w:r>
        <w:rPr>
          <w:rFonts w:hint="eastAsia"/>
        </w:rPr>
        <w:tab/>
      </w:r>
      <w:r>
        <w:rPr>
          <w:rFonts w:hint="eastAsia"/>
        </w:rPr>
        <w:tab/>
        <w:t xml:space="preserve"> //</w:t>
      </w:r>
      <w:r>
        <w:rPr>
          <w:rFonts w:hint="eastAsia"/>
        </w:rPr>
        <w:t>位置</w:t>
      </w:r>
    </w:p>
    <w:p w:rsidR="006C49A8" w:rsidRDefault="006C49A8" w:rsidP="006C49A8">
      <w:pPr>
        <w:widowControl w:val="0"/>
        <w:spacing w:after="0" w:line="240" w:lineRule="auto"/>
        <w:ind w:left="360"/>
        <w:jc w:val="both"/>
      </w:pPr>
      <w:r>
        <w:tab/>
        <w:t>int y;</w:t>
      </w:r>
    </w:p>
    <w:p w:rsidR="006C49A8" w:rsidRDefault="006C49A8" w:rsidP="006C49A8">
      <w:pPr>
        <w:widowControl w:val="0"/>
        <w:spacing w:after="0" w:line="240" w:lineRule="auto"/>
        <w:ind w:left="360"/>
        <w:jc w:val="both"/>
      </w:pPr>
      <w:r>
        <w:rPr>
          <w:rFonts w:hint="eastAsia"/>
        </w:rPr>
        <w:tab/>
        <w:t xml:space="preserve">bool dir;              </w:t>
      </w:r>
      <w:r>
        <w:rPr>
          <w:rFonts w:hint="eastAsia"/>
        </w:rPr>
        <w:tab/>
      </w:r>
      <w:r>
        <w:rPr>
          <w:rFonts w:hint="eastAsia"/>
        </w:rPr>
        <w:tab/>
      </w:r>
      <w:r>
        <w:rPr>
          <w:rFonts w:hint="eastAsia"/>
        </w:rPr>
        <w:tab/>
        <w:t xml:space="preserve"> //0-&gt;</w:t>
      </w:r>
      <w:r>
        <w:rPr>
          <w:rFonts w:hint="eastAsia"/>
        </w:rPr>
        <w:t>左</w:t>
      </w:r>
      <w:r>
        <w:rPr>
          <w:rFonts w:hint="eastAsia"/>
        </w:rPr>
        <w:t xml:space="preserve"> 1-&gt;</w:t>
      </w:r>
      <w:r>
        <w:rPr>
          <w:rFonts w:hint="eastAsia"/>
        </w:rPr>
        <w:t>右</w:t>
      </w:r>
    </w:p>
    <w:p w:rsidR="006C49A8" w:rsidRDefault="006C49A8" w:rsidP="006C49A8">
      <w:pPr>
        <w:widowControl w:val="0"/>
        <w:spacing w:after="0" w:line="240" w:lineRule="auto"/>
        <w:ind w:left="360"/>
        <w:jc w:val="both"/>
      </w:pPr>
      <w:r>
        <w:rPr>
          <w:rFonts w:hint="eastAsia"/>
        </w:rPr>
        <w:tab/>
        <w:t xml:space="preserve">int combo;             </w:t>
      </w:r>
      <w:r>
        <w:rPr>
          <w:rFonts w:hint="eastAsia"/>
        </w:rPr>
        <w:tab/>
      </w:r>
      <w:r>
        <w:rPr>
          <w:rFonts w:hint="eastAsia"/>
        </w:rPr>
        <w:tab/>
      </w:r>
      <w:r>
        <w:rPr>
          <w:rFonts w:hint="eastAsia"/>
        </w:rPr>
        <w:tab/>
        <w:t xml:space="preserve"> //</w:t>
      </w:r>
      <w:r>
        <w:rPr>
          <w:rFonts w:hint="eastAsia"/>
        </w:rPr>
        <w:t>连击状态</w:t>
      </w:r>
    </w:p>
    <w:p w:rsidR="006C49A8" w:rsidRDefault="006C49A8" w:rsidP="006C49A8">
      <w:pPr>
        <w:widowControl w:val="0"/>
        <w:spacing w:after="0" w:line="240" w:lineRule="auto"/>
        <w:ind w:left="360"/>
        <w:jc w:val="both"/>
      </w:pPr>
      <w:r>
        <w:rPr>
          <w:rFonts w:hint="eastAsia"/>
        </w:rPr>
        <w:tab/>
        <w:t xml:space="preserve">int jumpState;         </w:t>
      </w:r>
      <w:r>
        <w:rPr>
          <w:rFonts w:hint="eastAsia"/>
        </w:rPr>
        <w:tab/>
      </w:r>
      <w:r>
        <w:rPr>
          <w:rFonts w:hint="eastAsia"/>
        </w:rPr>
        <w:tab/>
      </w:r>
      <w:r>
        <w:rPr>
          <w:rFonts w:hint="eastAsia"/>
        </w:rPr>
        <w:tab/>
        <w:t xml:space="preserve"> //</w:t>
      </w:r>
      <w:r>
        <w:rPr>
          <w:rFonts w:hint="eastAsia"/>
        </w:rPr>
        <w:t>跳跃过程</w:t>
      </w:r>
    </w:p>
    <w:p w:rsidR="006C49A8" w:rsidRDefault="006C49A8" w:rsidP="006C49A8">
      <w:pPr>
        <w:widowControl w:val="0"/>
        <w:spacing w:after="0" w:line="240" w:lineRule="auto"/>
        <w:ind w:left="360"/>
        <w:jc w:val="both"/>
      </w:pPr>
      <w:r>
        <w:rPr>
          <w:rFonts w:hint="eastAsia"/>
        </w:rPr>
        <w:tab/>
        <w:t xml:space="preserve">int runState;          </w:t>
      </w:r>
      <w:r>
        <w:rPr>
          <w:rFonts w:hint="eastAsia"/>
        </w:rPr>
        <w:tab/>
      </w:r>
      <w:r>
        <w:rPr>
          <w:rFonts w:hint="eastAsia"/>
        </w:rPr>
        <w:tab/>
      </w:r>
      <w:r>
        <w:rPr>
          <w:rFonts w:hint="eastAsia"/>
        </w:rPr>
        <w:tab/>
        <w:t xml:space="preserve"> //</w:t>
      </w:r>
      <w:r>
        <w:rPr>
          <w:rFonts w:hint="eastAsia"/>
        </w:rPr>
        <w:t>跑动过程</w:t>
      </w:r>
    </w:p>
    <w:p w:rsidR="006C49A8" w:rsidRDefault="006C49A8" w:rsidP="006C49A8">
      <w:pPr>
        <w:widowControl w:val="0"/>
        <w:spacing w:after="0" w:line="240" w:lineRule="auto"/>
        <w:ind w:left="360"/>
        <w:jc w:val="both"/>
      </w:pPr>
      <w:r>
        <w:rPr>
          <w:rFonts w:hint="eastAsia"/>
        </w:rPr>
        <w:tab/>
        <w:t>int run;</w:t>
      </w:r>
      <w:r>
        <w:rPr>
          <w:rFonts w:hint="eastAsia"/>
        </w:rPr>
        <w:tab/>
      </w:r>
      <w:r>
        <w:rPr>
          <w:rFonts w:hint="eastAsia"/>
        </w:rPr>
        <w:tab/>
      </w:r>
      <w:r>
        <w:rPr>
          <w:rFonts w:hint="eastAsia"/>
        </w:rPr>
        <w:tab/>
      </w:r>
      <w:r>
        <w:rPr>
          <w:rFonts w:hint="eastAsia"/>
        </w:rPr>
        <w:tab/>
        <w:t>//</w:t>
      </w:r>
      <w:r>
        <w:rPr>
          <w:rFonts w:hint="eastAsia"/>
        </w:rPr>
        <w:t>跑动核心参数</w:t>
      </w:r>
    </w:p>
    <w:p w:rsidR="006C49A8" w:rsidRDefault="006C49A8" w:rsidP="006C49A8">
      <w:pPr>
        <w:widowControl w:val="0"/>
        <w:spacing w:after="0" w:line="240" w:lineRule="auto"/>
        <w:ind w:left="360"/>
        <w:jc w:val="both"/>
      </w:pPr>
      <w:r>
        <w:rPr>
          <w:rFonts w:hint="eastAsia"/>
        </w:rPr>
        <w:tab/>
        <w:t>int coolDown;</w:t>
      </w:r>
      <w:r>
        <w:rPr>
          <w:rFonts w:hint="eastAsia"/>
        </w:rPr>
        <w:tab/>
      </w:r>
      <w:r>
        <w:rPr>
          <w:rFonts w:hint="eastAsia"/>
        </w:rPr>
        <w:tab/>
      </w:r>
      <w:r>
        <w:rPr>
          <w:rFonts w:hint="eastAsia"/>
        </w:rPr>
        <w:tab/>
      </w:r>
      <w:r>
        <w:rPr>
          <w:rFonts w:hint="eastAsia"/>
        </w:rPr>
        <w:tab/>
        <w:t>//</w:t>
      </w:r>
      <w:r>
        <w:rPr>
          <w:rFonts w:hint="eastAsia"/>
        </w:rPr>
        <w:t>技能冷却判断</w:t>
      </w:r>
    </w:p>
    <w:p w:rsidR="006C49A8" w:rsidRDefault="006C49A8" w:rsidP="006C49A8">
      <w:pPr>
        <w:widowControl w:val="0"/>
        <w:spacing w:after="0" w:line="240" w:lineRule="auto"/>
        <w:ind w:left="360"/>
        <w:jc w:val="both"/>
      </w:pPr>
      <w:r>
        <w:rPr>
          <w:rFonts w:hint="eastAsia"/>
        </w:rPr>
        <w:tab/>
        <w:t xml:space="preserve">int skillState;         </w:t>
      </w:r>
      <w:r>
        <w:rPr>
          <w:rFonts w:hint="eastAsia"/>
        </w:rPr>
        <w:tab/>
      </w:r>
      <w:r>
        <w:rPr>
          <w:rFonts w:hint="eastAsia"/>
        </w:rPr>
        <w:tab/>
        <w:t>//</w:t>
      </w:r>
      <w:r>
        <w:rPr>
          <w:rFonts w:hint="eastAsia"/>
        </w:rPr>
        <w:t>技能释放过程</w:t>
      </w:r>
    </w:p>
    <w:p w:rsidR="006C49A8" w:rsidRDefault="006C49A8" w:rsidP="006C49A8">
      <w:pPr>
        <w:widowControl w:val="0"/>
        <w:spacing w:after="0" w:line="240" w:lineRule="auto"/>
        <w:ind w:left="360"/>
        <w:jc w:val="both"/>
      </w:pPr>
      <w:r>
        <w:rPr>
          <w:rFonts w:hint="eastAsia"/>
        </w:rPr>
        <w:tab/>
        <w:t xml:space="preserve">int skillType;          </w:t>
      </w:r>
      <w:r>
        <w:rPr>
          <w:rFonts w:hint="eastAsia"/>
        </w:rPr>
        <w:tab/>
      </w:r>
      <w:r>
        <w:rPr>
          <w:rFonts w:hint="eastAsia"/>
        </w:rPr>
        <w:tab/>
        <w:t>//</w:t>
      </w:r>
      <w:r>
        <w:rPr>
          <w:rFonts w:hint="eastAsia"/>
        </w:rPr>
        <w:t>当前释放的技能编号</w:t>
      </w:r>
    </w:p>
    <w:p w:rsidR="006C49A8" w:rsidRDefault="006C49A8" w:rsidP="006C49A8">
      <w:pPr>
        <w:widowControl w:val="0"/>
        <w:spacing w:after="0" w:line="240" w:lineRule="auto"/>
        <w:ind w:left="360"/>
        <w:jc w:val="both"/>
      </w:pPr>
      <w:r>
        <w:rPr>
          <w:rFonts w:hint="eastAsia"/>
        </w:rPr>
        <w:tab/>
        <w:t xml:space="preserve">int still;             </w:t>
      </w:r>
      <w:r>
        <w:rPr>
          <w:rFonts w:hint="eastAsia"/>
        </w:rPr>
        <w:tab/>
      </w:r>
      <w:r>
        <w:rPr>
          <w:rFonts w:hint="eastAsia"/>
        </w:rPr>
        <w:tab/>
      </w:r>
      <w:r>
        <w:rPr>
          <w:rFonts w:hint="eastAsia"/>
        </w:rPr>
        <w:tab/>
        <w:t xml:space="preserve"> //san</w:t>
      </w:r>
      <w:r>
        <w:rPr>
          <w:rFonts w:hint="eastAsia"/>
        </w:rPr>
        <w:t>值</w:t>
      </w:r>
    </w:p>
    <w:p w:rsidR="006C49A8" w:rsidRDefault="006C49A8" w:rsidP="006C49A8">
      <w:pPr>
        <w:widowControl w:val="0"/>
        <w:spacing w:after="0" w:line="240" w:lineRule="auto"/>
        <w:ind w:left="360"/>
        <w:jc w:val="both"/>
      </w:pPr>
      <w:r>
        <w:rPr>
          <w:rFonts w:hint="eastAsia"/>
        </w:rPr>
        <w:tab/>
        <w:t xml:space="preserve">bool isRun;            </w:t>
      </w:r>
      <w:r>
        <w:rPr>
          <w:rFonts w:hint="eastAsia"/>
        </w:rPr>
        <w:tab/>
      </w:r>
      <w:r>
        <w:rPr>
          <w:rFonts w:hint="eastAsia"/>
        </w:rPr>
        <w:tab/>
      </w:r>
      <w:r>
        <w:rPr>
          <w:rFonts w:hint="eastAsia"/>
        </w:rPr>
        <w:tab/>
        <w:t xml:space="preserve"> //</w:t>
      </w:r>
      <w:r>
        <w:rPr>
          <w:rFonts w:hint="eastAsia"/>
        </w:rPr>
        <w:t>跑动</w:t>
      </w:r>
    </w:p>
    <w:p w:rsidR="006C49A8" w:rsidRDefault="006C49A8" w:rsidP="006C49A8">
      <w:pPr>
        <w:widowControl w:val="0"/>
        <w:spacing w:after="0" w:line="240" w:lineRule="auto"/>
        <w:ind w:left="360"/>
        <w:jc w:val="both"/>
      </w:pPr>
      <w:r>
        <w:rPr>
          <w:rFonts w:hint="eastAsia"/>
        </w:rPr>
        <w:tab/>
        <w:t xml:space="preserve">bool isJump;           </w:t>
      </w:r>
      <w:r>
        <w:rPr>
          <w:rFonts w:hint="eastAsia"/>
        </w:rPr>
        <w:tab/>
      </w:r>
      <w:r>
        <w:rPr>
          <w:rFonts w:hint="eastAsia"/>
        </w:rPr>
        <w:tab/>
      </w:r>
      <w:r>
        <w:rPr>
          <w:rFonts w:hint="eastAsia"/>
        </w:rPr>
        <w:tab/>
        <w:t xml:space="preserve"> //</w:t>
      </w:r>
      <w:r>
        <w:rPr>
          <w:rFonts w:hint="eastAsia"/>
        </w:rPr>
        <w:t>跳跃</w:t>
      </w:r>
    </w:p>
    <w:p w:rsidR="006C49A8" w:rsidRDefault="006C49A8" w:rsidP="006C49A8">
      <w:pPr>
        <w:widowControl w:val="0"/>
        <w:spacing w:after="0" w:line="240" w:lineRule="auto"/>
        <w:ind w:left="360"/>
        <w:jc w:val="both"/>
      </w:pPr>
      <w:r>
        <w:rPr>
          <w:rFonts w:hint="eastAsia"/>
        </w:rPr>
        <w:tab/>
        <w:t xml:space="preserve">bool cooling;        </w:t>
      </w:r>
      <w:r>
        <w:rPr>
          <w:rFonts w:hint="eastAsia"/>
        </w:rPr>
        <w:tab/>
      </w:r>
      <w:r>
        <w:rPr>
          <w:rFonts w:hint="eastAsia"/>
        </w:rPr>
        <w:tab/>
      </w:r>
      <w:r>
        <w:rPr>
          <w:rFonts w:hint="eastAsia"/>
        </w:rPr>
        <w:tab/>
        <w:t xml:space="preserve"> //</w:t>
      </w:r>
      <w:r>
        <w:rPr>
          <w:rFonts w:hint="eastAsia"/>
        </w:rPr>
        <w:t>是否处于攻击状态</w:t>
      </w:r>
    </w:p>
    <w:p w:rsidR="006C49A8" w:rsidRDefault="006C49A8" w:rsidP="006C49A8">
      <w:pPr>
        <w:widowControl w:val="0"/>
        <w:spacing w:after="0" w:line="240" w:lineRule="auto"/>
        <w:ind w:left="360"/>
        <w:jc w:val="both"/>
      </w:pPr>
      <w:r>
        <w:rPr>
          <w:rFonts w:hint="eastAsia"/>
        </w:rPr>
        <w:tab/>
        <w:t>int type;</w:t>
      </w:r>
      <w:r>
        <w:rPr>
          <w:rFonts w:hint="eastAsia"/>
        </w:rPr>
        <w:tab/>
      </w:r>
      <w:r>
        <w:rPr>
          <w:rFonts w:hint="eastAsia"/>
        </w:rPr>
        <w:tab/>
      </w:r>
      <w:r>
        <w:rPr>
          <w:rFonts w:hint="eastAsia"/>
        </w:rPr>
        <w:tab/>
      </w:r>
      <w:r>
        <w:rPr>
          <w:rFonts w:hint="eastAsia"/>
        </w:rPr>
        <w:tab/>
        <w:t>//0</w:t>
      </w:r>
      <w:r>
        <w:rPr>
          <w:rFonts w:hint="eastAsia"/>
        </w:rPr>
        <w:t>玩家；</w:t>
      </w:r>
      <w:r>
        <w:rPr>
          <w:rFonts w:hint="eastAsia"/>
        </w:rPr>
        <w:t>1-9</w:t>
      </w:r>
      <w:r>
        <w:rPr>
          <w:rFonts w:hint="eastAsia"/>
        </w:rPr>
        <w:t>普通敌人；</w:t>
      </w:r>
      <w:r>
        <w:rPr>
          <w:rFonts w:hint="eastAsia"/>
        </w:rPr>
        <w:t>10BOSS</w:t>
      </w:r>
    </w:p>
    <w:p w:rsidR="006C49A8" w:rsidRDefault="006C49A8" w:rsidP="006C49A8">
      <w:pPr>
        <w:widowControl w:val="0"/>
        <w:spacing w:after="0" w:line="240" w:lineRule="auto"/>
        <w:ind w:left="360"/>
        <w:jc w:val="both"/>
      </w:pPr>
      <w:r>
        <w:rPr>
          <w:rFonts w:hint="eastAsia"/>
        </w:rPr>
        <w:tab/>
        <w:t>bool SOUND;</w:t>
      </w:r>
      <w:r>
        <w:rPr>
          <w:rFonts w:hint="eastAsia"/>
        </w:rPr>
        <w:tab/>
      </w:r>
      <w:r>
        <w:rPr>
          <w:rFonts w:hint="eastAsia"/>
        </w:rPr>
        <w:tab/>
      </w:r>
      <w:r>
        <w:rPr>
          <w:rFonts w:hint="eastAsia"/>
        </w:rPr>
        <w:tab/>
      </w:r>
      <w:r>
        <w:rPr>
          <w:rFonts w:hint="eastAsia"/>
        </w:rPr>
        <w:tab/>
        <w:t>//</w:t>
      </w:r>
      <w:r>
        <w:rPr>
          <w:rFonts w:hint="eastAsia"/>
        </w:rPr>
        <w:t>音效开关</w:t>
      </w:r>
    </w:p>
    <w:p w:rsidR="006C49A8" w:rsidRDefault="006C49A8" w:rsidP="006C49A8">
      <w:pPr>
        <w:widowControl w:val="0"/>
        <w:spacing w:after="0" w:line="240" w:lineRule="auto"/>
        <w:ind w:left="360"/>
        <w:jc w:val="both"/>
      </w:pPr>
    </w:p>
    <w:p w:rsidR="00B67602" w:rsidRDefault="006C49A8" w:rsidP="006C49A8">
      <w:pPr>
        <w:widowControl w:val="0"/>
        <w:spacing w:after="0" w:line="240" w:lineRule="auto"/>
        <w:ind w:left="360"/>
        <w:jc w:val="both"/>
      </w:pPr>
      <w:r>
        <w:t>}kirito,enemy;</w:t>
      </w:r>
    </w:p>
    <w:p w:rsidR="00B67602" w:rsidRDefault="00B67602" w:rsidP="00B67602">
      <w:pPr>
        <w:widowControl w:val="0"/>
        <w:spacing w:after="0" w:line="240" w:lineRule="auto"/>
        <w:ind w:left="360" w:firstLineChars="158" w:firstLine="348"/>
        <w:jc w:val="both"/>
      </w:pPr>
    </w:p>
    <w:p w:rsidR="00B67602" w:rsidRDefault="00B67602" w:rsidP="00B67602">
      <w:pPr>
        <w:widowControl w:val="0"/>
        <w:spacing w:after="0" w:line="240" w:lineRule="auto"/>
        <w:ind w:left="360" w:firstLineChars="158" w:firstLine="348"/>
        <w:jc w:val="both"/>
      </w:pPr>
      <w:bookmarkStart w:id="0" w:name="_GoBack"/>
      <w:bookmarkEnd w:id="0"/>
    </w:p>
    <w:p w:rsidR="00B67602" w:rsidRPr="00B67602" w:rsidRDefault="00B67602" w:rsidP="00B67602">
      <w:pPr>
        <w:widowControl w:val="0"/>
        <w:spacing w:after="0" w:line="240" w:lineRule="auto"/>
        <w:ind w:left="360" w:firstLineChars="158" w:firstLine="348"/>
        <w:jc w:val="both"/>
      </w:pPr>
      <w:r>
        <w:rPr>
          <w:rFonts w:hint="eastAsia"/>
        </w:rPr>
        <w:t>剩余项目：</w:t>
      </w:r>
    </w:p>
    <w:p w:rsidR="0044363A" w:rsidRDefault="0044363A" w:rsidP="0044363A">
      <w:pPr>
        <w:widowControl w:val="0"/>
        <w:numPr>
          <w:ilvl w:val="0"/>
          <w:numId w:val="13"/>
        </w:numPr>
        <w:tabs>
          <w:tab w:val="clear" w:pos="825"/>
          <w:tab w:val="num" w:pos="-360"/>
        </w:tabs>
        <w:spacing w:after="0" w:line="240" w:lineRule="auto"/>
        <w:ind w:left="360" w:firstLine="0"/>
        <w:jc w:val="both"/>
      </w:pPr>
      <w:r>
        <w:rPr>
          <w:rFonts w:hint="eastAsia"/>
        </w:rPr>
        <w:t>主要模块的功能及</w:t>
      </w:r>
      <w:r w:rsidRPr="00A9129F">
        <w:rPr>
          <w:rFonts w:hint="eastAsia"/>
        </w:rPr>
        <w:t>工作流程图</w:t>
      </w:r>
    </w:p>
    <w:p w:rsidR="0044363A" w:rsidRDefault="0044363A"/>
    <w:p w:rsidR="00CA0A08" w:rsidRDefault="00CA0A08" w:rsidP="00CA0A08">
      <w:pPr>
        <w:pStyle w:val="1"/>
        <w:rPr>
          <w:lang w:val="zh-CN"/>
        </w:rPr>
      </w:pPr>
      <w:r>
        <w:rPr>
          <w:rFonts w:hint="eastAsia"/>
          <w:lang w:val="zh-CN"/>
        </w:rPr>
        <w:t>主要模块的功能及工作流程图</w:t>
      </w:r>
    </w:p>
    <w:p w:rsidR="00CA0A08" w:rsidRPr="00CA0A08" w:rsidRDefault="00CA0A08" w:rsidP="00CA0A08">
      <w:pPr>
        <w:rPr>
          <w:lang w:val="zh-CN"/>
        </w:rPr>
      </w:pPr>
    </w:p>
    <w:p w:rsidR="00CA0A08" w:rsidRDefault="00CA0A08" w:rsidP="00CA0A08">
      <w:pPr>
        <w:pStyle w:val="1"/>
      </w:pPr>
      <w:r>
        <w:rPr>
          <w:rFonts w:hint="eastAsia"/>
          <w:lang w:val="zh-CN"/>
        </w:rPr>
        <w:t>调试过程</w:t>
      </w:r>
    </w:p>
    <w:p w:rsidR="00541D03" w:rsidRDefault="00541D03" w:rsidP="00541D03">
      <w:pPr>
        <w:pStyle w:val="afe"/>
        <w:numPr>
          <w:ilvl w:val="0"/>
          <w:numId w:val="16"/>
        </w:numPr>
        <w:ind w:firstLineChars="0"/>
      </w:pPr>
      <w:r>
        <w:rPr>
          <w:rFonts w:hint="eastAsia"/>
        </w:rPr>
        <w:t>因为游戏是根据动漫原作创作的，所以我们一直在努力还原原作的艺术效果。在欢迎界面方面，我们没有采用一般的多选项主菜单，而是制作了还原动漫开头（</w:t>
      </w:r>
      <w:r>
        <w:rPr>
          <w:rFonts w:hint="eastAsia"/>
        </w:rPr>
        <w:t>OP</w:t>
      </w:r>
      <w:r>
        <w:rPr>
          <w:rFonts w:hint="eastAsia"/>
        </w:rPr>
        <w:t>）中的背景，并提供</w:t>
      </w:r>
      <w:r>
        <w:rPr>
          <w:rFonts w:hint="eastAsia"/>
        </w:rPr>
        <w:lastRenderedPageBreak/>
        <w:t>了开始游戏的选项。</w:t>
      </w:r>
      <w:r w:rsidRPr="00541D03">
        <w:rPr>
          <w:noProof/>
        </w:rPr>
        <w:drawing>
          <wp:inline distT="0" distB="0" distL="0" distR="0">
            <wp:extent cx="5651372" cy="3101975"/>
            <wp:effectExtent l="0" t="0" r="6985" b="3175"/>
            <wp:docPr id="1" name="图片 1" descr="F:\[SumiSora][Sword_Art_Online][02][GB][480p]_201561520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umiSora][Sword_Art_Online][02][GB][480p]_20156152018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471" cy="3150332"/>
                    </a:xfrm>
                    <a:prstGeom prst="rect">
                      <a:avLst/>
                    </a:prstGeom>
                    <a:noFill/>
                    <a:ln>
                      <a:noFill/>
                    </a:ln>
                  </pic:spPr>
                </pic:pic>
              </a:graphicData>
            </a:graphic>
          </wp:inline>
        </w:drawing>
      </w:r>
    </w:p>
    <w:p w:rsidR="002E6711" w:rsidRDefault="002E6711" w:rsidP="002E6711">
      <w:pPr>
        <w:pStyle w:val="afe"/>
        <w:ind w:left="360" w:firstLineChars="0" w:firstLine="0"/>
        <w:jc w:val="center"/>
      </w:pPr>
      <w:r>
        <w:t>动漫原场景</w:t>
      </w:r>
      <w:r>
        <w:t>&amp;</w:t>
      </w:r>
      <w:r>
        <w:t>我们的界面</w:t>
      </w:r>
    </w:p>
    <w:p w:rsidR="002E6711" w:rsidRDefault="002E6711" w:rsidP="002E6711">
      <w:pPr>
        <w:pStyle w:val="afe"/>
        <w:ind w:left="360" w:firstLineChars="0" w:firstLine="0"/>
        <w:jc w:val="center"/>
      </w:pPr>
      <w:r>
        <w:rPr>
          <w:noProof/>
        </w:rPr>
        <w:drawing>
          <wp:inline distT="0" distB="0" distL="0" distR="0" wp14:anchorId="05A8F632" wp14:editId="019506E5">
            <wp:extent cx="5482036" cy="3220697"/>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4591" cy="3269198"/>
                    </a:xfrm>
                    <a:prstGeom prst="rect">
                      <a:avLst/>
                    </a:prstGeom>
                  </pic:spPr>
                </pic:pic>
              </a:graphicData>
            </a:graphic>
          </wp:inline>
        </w:drawing>
      </w:r>
    </w:p>
    <w:p w:rsidR="002E6711" w:rsidRPr="00ED3469" w:rsidRDefault="000A37D2" w:rsidP="00ED3469">
      <w:pPr>
        <w:pStyle w:val="afe"/>
        <w:ind w:left="360" w:firstLine="440"/>
        <w:rPr>
          <w:rFonts w:hint="eastAsia"/>
        </w:rPr>
      </w:pPr>
      <w:r>
        <w:rPr>
          <w:rFonts w:hint="eastAsia"/>
        </w:rPr>
        <w:t>如果</w:t>
      </w:r>
      <w:r w:rsidR="00ED3469">
        <w:rPr>
          <w:rFonts w:hint="eastAsia"/>
        </w:rPr>
        <w:t>把</w:t>
      </w:r>
      <w:r w:rsidR="00ED3469">
        <w:rPr>
          <w:rFonts w:hint="eastAsia"/>
        </w:rPr>
        <w:t>EasyX</w:t>
      </w:r>
      <w:r w:rsidR="00ED3469">
        <w:rPr>
          <w:rFonts w:hint="eastAsia"/>
        </w:rPr>
        <w:t>中提到的获取鼠标信息的函数</w:t>
      </w:r>
      <w:r>
        <w:rPr>
          <w:rFonts w:hint="eastAsia"/>
        </w:rPr>
        <w:t>放在主循环中，当没有鼠标信息（鼠标不动）的时候会中断循环的进行，这对于欢迎界面是致命的，因为背景字母的输出依赖于主循环的不断执行。最后的解决方案是，换用一个更加直接获取鼠标信息的函数</w:t>
      </w:r>
      <w:r w:rsidR="00ED3469">
        <w:rPr>
          <w:rFonts w:hint="eastAsia"/>
        </w:rPr>
        <w:t>（</w:t>
      </w:r>
      <w:r w:rsidR="00ED3469">
        <w:t xml:space="preserve">GetCursorPos(&amp;pt); </w:t>
      </w:r>
      <w:r w:rsidR="00ED3469">
        <w:t>ScreenToClient(hw, &amp;pt);</w:t>
      </w:r>
      <w:r w:rsidR="00ED3469">
        <w:t>）</w:t>
      </w:r>
      <w:r>
        <w:rPr>
          <w:rFonts w:hint="eastAsia"/>
        </w:rPr>
        <w:t>，</w:t>
      </w:r>
      <w:r w:rsidR="00ED3469">
        <w:rPr>
          <w:rFonts w:hint="eastAsia"/>
        </w:rPr>
        <w:t>于是</w:t>
      </w:r>
      <w:r>
        <w:rPr>
          <w:rFonts w:hint="eastAsia"/>
        </w:rPr>
        <w:t>避免了主循环的走走停停的情况。</w:t>
      </w:r>
    </w:p>
    <w:p w:rsidR="00CA0A08" w:rsidRDefault="00541D03" w:rsidP="00541D03">
      <w:pPr>
        <w:pStyle w:val="afe"/>
        <w:numPr>
          <w:ilvl w:val="0"/>
          <w:numId w:val="16"/>
        </w:numPr>
        <w:ind w:firstLineChars="0"/>
      </w:pPr>
      <w:r>
        <w:rPr>
          <w:rFonts w:hint="eastAsia"/>
        </w:rPr>
        <w:lastRenderedPageBreak/>
        <w:t>在人物贴图方面，我们因为避免使得工作量过大而采用了火柴人</w:t>
      </w:r>
      <w:r w:rsidR="00ED3469">
        <w:rPr>
          <w:rFonts w:hint="eastAsia"/>
        </w:rPr>
        <w:t>（然而工作量还是不小）</w:t>
      </w:r>
      <w:r>
        <w:rPr>
          <w:rFonts w:hint="eastAsia"/>
        </w:rPr>
        <w:t>，实现了玩家基本的移动</w:t>
      </w:r>
      <w:r w:rsidR="00BD011F">
        <w:rPr>
          <w:rFonts w:hint="eastAsia"/>
        </w:rPr>
        <w:t>（依照第二集中男主的跑步姿势绘制）</w:t>
      </w:r>
      <w:r>
        <w:rPr>
          <w:rFonts w:hint="eastAsia"/>
        </w:rPr>
        <w:t>，技能的动作</w:t>
      </w:r>
      <w:r w:rsidR="00BD011F">
        <w:rPr>
          <w:rFonts w:hint="eastAsia"/>
        </w:rPr>
        <w:t>（依照</w:t>
      </w:r>
      <w:r w:rsidR="00BD011F">
        <w:rPr>
          <w:rFonts w:hint="eastAsia"/>
        </w:rPr>
        <w:t>男主</w:t>
      </w:r>
      <w:r w:rsidR="00BD011F">
        <w:rPr>
          <w:rFonts w:hint="eastAsia"/>
        </w:rPr>
        <w:t>分散在各集的三个攻击动作绘制）</w:t>
      </w:r>
      <w:r>
        <w:rPr>
          <w:rFonts w:hint="eastAsia"/>
        </w:rPr>
        <w:t>和特效</w:t>
      </w:r>
      <w:r w:rsidR="00BD011F">
        <w:rPr>
          <w:rFonts w:hint="eastAsia"/>
        </w:rPr>
        <w:t>（依照剑的挥动绘制）</w:t>
      </w:r>
      <w:r>
        <w:rPr>
          <w:rFonts w:hint="eastAsia"/>
        </w:rPr>
        <w:t>，敌人的攻击</w:t>
      </w:r>
      <w:r w:rsidR="00BD011F">
        <w:rPr>
          <w:rFonts w:hint="eastAsia"/>
        </w:rPr>
        <w:t>（自制）</w:t>
      </w:r>
      <w:r>
        <w:rPr>
          <w:rFonts w:hint="eastAsia"/>
        </w:rPr>
        <w:t>与被攻击</w:t>
      </w:r>
      <w:r w:rsidR="00BD011F">
        <w:rPr>
          <w:rFonts w:hint="eastAsia"/>
        </w:rPr>
        <w:t>（自制）</w:t>
      </w:r>
      <w:r>
        <w:rPr>
          <w:rFonts w:hint="eastAsia"/>
        </w:rPr>
        <w:t>等等的贴图，营造了较为连贯的动作感。</w:t>
      </w:r>
      <w:r w:rsidR="002E6711">
        <w:rPr>
          <w:rFonts w:hint="eastAsia"/>
        </w:rPr>
        <w:t>调试过程中，每个技能的特效贴图位置需要一遍遍的修正才能达到理想的效果，每个技能所参考的</w:t>
      </w:r>
      <w:r w:rsidR="002E6711">
        <w:rPr>
          <w:rFonts w:hint="eastAsia"/>
        </w:rPr>
        <w:t>skillstate</w:t>
      </w:r>
      <w:r w:rsidR="002E6711">
        <w:rPr>
          <w:rFonts w:hint="eastAsia"/>
        </w:rPr>
        <w:t>值的变动需要与技能相匹配，这需要大量的时间进行调试。</w:t>
      </w:r>
      <w:r w:rsidR="00BD011F">
        <w:rPr>
          <w:rFonts w:hint="eastAsia"/>
        </w:rPr>
        <w:t>开始的时候，普通攻击的特效总是会闪两次，出问题的应该是</w:t>
      </w:r>
      <w:r w:rsidR="00BD011F">
        <w:rPr>
          <w:rFonts w:hint="eastAsia"/>
        </w:rPr>
        <w:t>skillstate</w:t>
      </w:r>
      <w:r w:rsidR="00BD011F">
        <w:rPr>
          <w:rFonts w:hint="eastAsia"/>
        </w:rPr>
        <w:t>的变化或者判定，但是怎么也找不到出错的位置（代码已经开始变长啦……），但是这个问题在程序结构大改之后消失了！</w:t>
      </w:r>
      <w:r w:rsidR="002E6711">
        <w:rPr>
          <w:rFonts w:hint="eastAsia"/>
        </w:rPr>
        <w:t>最终的效果还不错哦</w:t>
      </w:r>
      <w:r w:rsidR="002E6711">
        <w:rPr>
          <w:rFonts w:hint="eastAsia"/>
        </w:rPr>
        <w:t>~</w:t>
      </w:r>
    </w:p>
    <w:p w:rsidR="002E6711" w:rsidRDefault="002E6711" w:rsidP="00541D03">
      <w:pPr>
        <w:pStyle w:val="afe"/>
        <w:numPr>
          <w:ilvl w:val="0"/>
          <w:numId w:val="16"/>
        </w:numPr>
        <w:ind w:firstLineChars="0"/>
      </w:pPr>
      <w:r>
        <w:t>在地图背景方面，除了</w:t>
      </w:r>
      <w:r w:rsidR="00BD011F">
        <w:rPr>
          <w:rFonts w:hint="eastAsia"/>
        </w:rPr>
        <w:t>根据房间判定进行</w:t>
      </w:r>
      <w:r>
        <w:t>地图的绘制外，只需要简单的调试确定传送判定的位置，确定输出地图元素的位置就好啦，还是比较简单的。</w:t>
      </w:r>
    </w:p>
    <w:p w:rsidR="002E6711" w:rsidRDefault="002E6711" w:rsidP="00541D03">
      <w:pPr>
        <w:pStyle w:val="afe"/>
        <w:numPr>
          <w:ilvl w:val="0"/>
          <w:numId w:val="16"/>
        </w:numPr>
        <w:ind w:firstLineChars="0"/>
      </w:pPr>
      <w:r>
        <w:t>主结构方面，需要协调各个功能的先后与调用，每帧</w:t>
      </w:r>
      <w:r w:rsidR="00A21B12">
        <w:rPr>
          <w:rFonts w:hint="eastAsia"/>
        </w:rPr>
        <w:t>进行存活判定、</w:t>
      </w:r>
      <w:r>
        <w:t>计算冷却时间、技能释放过程、</w:t>
      </w:r>
      <w:r>
        <w:t>still</w:t>
      </w:r>
      <w:r>
        <w:t>值恢复等等，尤其是依靠指针进行比较复杂的信息传递，也是消耗了大量时间。</w:t>
      </w:r>
    </w:p>
    <w:p w:rsidR="00BD011F" w:rsidRDefault="00BD011F" w:rsidP="00541D03">
      <w:pPr>
        <w:pStyle w:val="afe"/>
        <w:numPr>
          <w:ilvl w:val="0"/>
          <w:numId w:val="16"/>
        </w:numPr>
        <w:ind w:firstLineChars="0"/>
      </w:pPr>
      <w:r>
        <w:rPr>
          <w:rFonts w:hint="eastAsia"/>
        </w:rPr>
        <w:t>后期完善的过程中，加了一些增强游戏性的元素。比如</w:t>
      </w:r>
      <w:r w:rsidR="00A21B12">
        <w:rPr>
          <w:rFonts w:hint="eastAsia"/>
        </w:rPr>
        <w:t>UI</w:t>
      </w:r>
      <w:r w:rsidR="00A21B12">
        <w:rPr>
          <w:rFonts w:hint="eastAsia"/>
        </w:rPr>
        <w:t>显示，</w:t>
      </w:r>
      <w:r>
        <w:rPr>
          <w:rFonts w:hint="eastAsia"/>
        </w:rPr>
        <w:t>操作提示，路标，成就屋</w:t>
      </w:r>
      <w:r w:rsidR="00A21B12">
        <w:rPr>
          <w:rFonts w:hint="eastAsia"/>
        </w:rPr>
        <w:t>，音效开关</w:t>
      </w:r>
      <w:r>
        <w:rPr>
          <w:rFonts w:hint="eastAsia"/>
        </w:rPr>
        <w:t>，复活，传送。并调整了怪物难度的变化依据（</w:t>
      </w:r>
      <w:r w:rsidR="00A21B12">
        <w:rPr>
          <w:rFonts w:hint="eastAsia"/>
        </w:rPr>
        <w:t>由</w:t>
      </w:r>
      <w:r>
        <w:rPr>
          <w:rFonts w:hint="eastAsia"/>
        </w:rPr>
        <w:t>玩家等级</w:t>
      </w:r>
      <w:r w:rsidR="00A21B12">
        <w:rPr>
          <w:rFonts w:hint="eastAsia"/>
        </w:rPr>
        <w:t>更换为</w:t>
      </w:r>
      <w:r>
        <w:rPr>
          <w:rFonts w:hint="eastAsia"/>
        </w:rPr>
        <w:t>当前楼层</w:t>
      </w:r>
      <w:r w:rsidR="00A21B12">
        <w:rPr>
          <w:rFonts w:hint="eastAsia"/>
        </w:rPr>
        <w:t>数</w:t>
      </w:r>
      <w:r>
        <w:rPr>
          <w:rFonts w:hint="eastAsia"/>
        </w:rPr>
        <w:t>），也就是说楼层越高怪物越难对付，反之亦然。并设置在击杀</w:t>
      </w:r>
      <w:r>
        <w:rPr>
          <w:rFonts w:hint="eastAsia"/>
        </w:rPr>
        <w:t>BOSS</w:t>
      </w:r>
      <w:r w:rsidR="00A21B12">
        <w:rPr>
          <w:rFonts w:hint="eastAsia"/>
        </w:rPr>
        <w:t>后传送到制作者房间</w:t>
      </w:r>
      <w:r>
        <w:rPr>
          <w:rFonts w:hint="eastAsia"/>
        </w:rPr>
        <w:t>，这个房间还是很带感的。</w:t>
      </w:r>
    </w:p>
    <w:p w:rsidR="00A21B12" w:rsidRDefault="00A21B12" w:rsidP="00541D03">
      <w:pPr>
        <w:pStyle w:val="afe"/>
        <w:numPr>
          <w:ilvl w:val="0"/>
          <w:numId w:val="16"/>
        </w:numPr>
        <w:ind w:firstLineChars="0"/>
        <w:rPr>
          <w:rFonts w:hint="eastAsia"/>
        </w:rPr>
      </w:pPr>
      <w:r>
        <w:rPr>
          <w:rFonts w:hint="eastAsia"/>
        </w:rPr>
        <w:t>作为一个新手，</w:t>
      </w:r>
      <w:r>
        <w:rPr>
          <w:rFonts w:hint="eastAsia"/>
        </w:rPr>
        <w:t>EasyX</w:t>
      </w:r>
      <w:r>
        <w:rPr>
          <w:rFonts w:hint="eastAsia"/>
        </w:rPr>
        <w:t>还是比较友好的，但是，在进行较为复杂的动作绘制时总觉得应该换个更好的库效果来的更好……曾经考虑过换</w:t>
      </w:r>
      <w:r>
        <w:t>H</w:t>
      </w:r>
      <w:r w:rsidR="000A37D2">
        <w:t>G</w:t>
      </w:r>
      <w:r>
        <w:t>E</w:t>
      </w:r>
      <w:r>
        <w:t>，</w:t>
      </w:r>
      <w:r>
        <w:rPr>
          <w:rFonts w:hint="eastAsia"/>
        </w:rPr>
        <w:t>但因为使用</w:t>
      </w:r>
      <w:r>
        <w:rPr>
          <w:rFonts w:hint="eastAsia"/>
        </w:rPr>
        <w:t>EasyX</w:t>
      </w:r>
      <w:r>
        <w:rPr>
          <w:rFonts w:hint="eastAsia"/>
        </w:rPr>
        <w:t>的这个版本已经做了很久了，就没有放弃掉。</w:t>
      </w:r>
    </w:p>
    <w:p w:rsidR="00CA0A08" w:rsidRPr="000A37D2" w:rsidRDefault="00CA0A08"/>
    <w:p w:rsidR="00CA0A08" w:rsidRDefault="00CA0A08" w:rsidP="00CA0A08">
      <w:pPr>
        <w:pStyle w:val="1"/>
        <w:rPr>
          <w:lang w:val="zh-CN"/>
        </w:rPr>
      </w:pPr>
      <w:r>
        <w:rPr>
          <w:rFonts w:hint="eastAsia"/>
          <w:lang w:val="zh-CN"/>
        </w:rPr>
        <w:t>课程设计过程中的学习体会</w:t>
      </w:r>
    </w:p>
    <w:p w:rsidR="00447A3A" w:rsidRDefault="00447A3A" w:rsidP="00A21B12">
      <w:pPr>
        <w:pStyle w:val="afe"/>
        <w:numPr>
          <w:ilvl w:val="0"/>
          <w:numId w:val="17"/>
        </w:numPr>
        <w:ind w:firstLineChars="0"/>
        <w:rPr>
          <w:lang w:val="zh-CN"/>
        </w:rPr>
      </w:pPr>
      <w:r>
        <w:rPr>
          <w:lang w:val="zh-CN"/>
        </w:rPr>
        <w:t>首先感谢学长学姐们探索到了这个对新人真的十分友好的</w:t>
      </w:r>
      <w:r>
        <w:rPr>
          <w:lang w:val="zh-CN"/>
        </w:rPr>
        <w:t>EasyX</w:t>
      </w:r>
      <w:r w:rsidR="000A37D2">
        <w:rPr>
          <w:lang w:val="zh-CN"/>
        </w:rPr>
        <w:t>，可以说，有</w:t>
      </w:r>
      <w:r w:rsidR="000A37D2">
        <w:rPr>
          <w:lang w:val="zh-CN"/>
        </w:rPr>
        <w:t>EasyX</w:t>
      </w:r>
      <w:r w:rsidR="000A37D2">
        <w:rPr>
          <w:lang w:val="zh-CN"/>
        </w:rPr>
        <w:t>才有了我们的这个作品</w:t>
      </w:r>
      <w:r w:rsidR="000A37D2">
        <w:rPr>
          <w:lang w:val="zh-CN"/>
        </w:rPr>
        <w:t>=w=</w:t>
      </w:r>
      <w:r>
        <w:rPr>
          <w:lang w:val="zh-CN"/>
        </w:rPr>
        <w:t>。</w:t>
      </w:r>
    </w:p>
    <w:p w:rsidR="00447A3A" w:rsidRDefault="00447A3A" w:rsidP="00A21B12">
      <w:pPr>
        <w:pStyle w:val="afe"/>
        <w:numPr>
          <w:ilvl w:val="0"/>
          <w:numId w:val="17"/>
        </w:numPr>
        <w:ind w:firstLineChars="0"/>
        <w:rPr>
          <w:lang w:val="zh-CN"/>
        </w:rPr>
      </w:pPr>
      <w:r>
        <w:rPr>
          <w:rFonts w:hint="eastAsia"/>
          <w:lang w:val="zh-CN"/>
        </w:rPr>
        <w:t>游戏是按照自己和室友对动漫的热爱去构思的，</w:t>
      </w:r>
      <w:r w:rsidR="000A37D2">
        <w:rPr>
          <w:rFonts w:hint="eastAsia"/>
          <w:lang w:val="zh-CN"/>
        </w:rPr>
        <w:t>也许有点只顾个人的喜好，但我们也想到</w:t>
      </w:r>
      <w:r>
        <w:rPr>
          <w:rFonts w:hint="eastAsia"/>
          <w:lang w:val="zh-CN"/>
        </w:rPr>
        <w:t>游戏所面向的大家</w:t>
      </w:r>
      <w:r w:rsidR="000A37D2">
        <w:rPr>
          <w:rFonts w:hint="eastAsia"/>
          <w:lang w:val="zh-CN"/>
        </w:rPr>
        <w:t>中一定</w:t>
      </w:r>
      <w:r>
        <w:rPr>
          <w:rFonts w:hint="eastAsia"/>
          <w:lang w:val="zh-CN"/>
        </w:rPr>
        <w:t>也有很多人喜欢动漫啦</w:t>
      </w:r>
      <w:r w:rsidR="000A37D2">
        <w:rPr>
          <w:rFonts w:hint="eastAsia"/>
          <w:lang w:val="zh-CN"/>
        </w:rPr>
        <w:t>，并且，希望这个游戏能够承载我们对于动漫和编程的热爱，并将其传递给更多的人</w:t>
      </w:r>
      <w:r>
        <w:rPr>
          <w:rFonts w:hint="eastAsia"/>
          <w:lang w:val="zh-CN"/>
        </w:rPr>
        <w:t>。</w:t>
      </w:r>
    </w:p>
    <w:p w:rsidR="00CA0A08" w:rsidRPr="00A21B12" w:rsidRDefault="00A21B12" w:rsidP="00A21B12">
      <w:pPr>
        <w:pStyle w:val="afe"/>
        <w:numPr>
          <w:ilvl w:val="0"/>
          <w:numId w:val="17"/>
        </w:numPr>
        <w:ind w:firstLineChars="0"/>
        <w:rPr>
          <w:lang w:val="zh-CN"/>
        </w:rPr>
      </w:pPr>
      <w:r w:rsidRPr="00A21B12">
        <w:rPr>
          <w:rFonts w:hint="eastAsia"/>
          <w:lang w:val="zh-CN"/>
        </w:rPr>
        <w:t>感受到了敏捷开发的正确性，一步一步写，慢慢完善程序的功能，这样做目标更加明确，化难为简</w:t>
      </w:r>
      <w:r w:rsidR="00447A3A">
        <w:rPr>
          <w:rFonts w:hint="eastAsia"/>
          <w:lang w:val="zh-CN"/>
        </w:rPr>
        <w:t>，而且程序结构清晰</w:t>
      </w:r>
      <w:r w:rsidRPr="00A21B12">
        <w:rPr>
          <w:rFonts w:hint="eastAsia"/>
          <w:lang w:val="zh-CN"/>
        </w:rPr>
        <w:t>。</w:t>
      </w:r>
    </w:p>
    <w:p w:rsidR="00A21B12" w:rsidRPr="00A21B12" w:rsidRDefault="00A21B12" w:rsidP="00A21B12">
      <w:pPr>
        <w:pStyle w:val="afe"/>
        <w:numPr>
          <w:ilvl w:val="0"/>
          <w:numId w:val="17"/>
        </w:numPr>
        <w:ind w:firstLineChars="0"/>
        <w:rPr>
          <w:rFonts w:hint="eastAsia"/>
          <w:lang w:val="zh-CN"/>
        </w:rPr>
      </w:pPr>
      <w:r>
        <w:rPr>
          <w:rFonts w:hint="eastAsia"/>
          <w:lang w:val="zh-CN"/>
        </w:rPr>
        <w:lastRenderedPageBreak/>
        <w:t>坚持到底，想做的事情就一定能成功。一直梦想着能做出一个酷炫的游戏，但是一开始要用</w:t>
      </w:r>
      <w:r>
        <w:rPr>
          <w:rFonts w:hint="eastAsia"/>
          <w:lang w:val="zh-CN"/>
        </w:rPr>
        <w:t>E</w:t>
      </w:r>
      <w:r w:rsidR="000A37D2">
        <w:rPr>
          <w:rFonts w:hint="eastAsia"/>
          <w:lang w:val="zh-CN"/>
        </w:rPr>
        <w:t>asy</w:t>
      </w:r>
      <w:r>
        <w:rPr>
          <w:rFonts w:hint="eastAsia"/>
          <w:lang w:val="zh-CN"/>
        </w:rPr>
        <w:t>X</w:t>
      </w:r>
      <w:r>
        <w:rPr>
          <w:rFonts w:hint="eastAsia"/>
          <w:lang w:val="zh-CN"/>
        </w:rPr>
        <w:t>做</w:t>
      </w:r>
      <w:r w:rsidR="000A37D2">
        <w:rPr>
          <w:rFonts w:hint="eastAsia"/>
          <w:lang w:val="zh-CN"/>
        </w:rPr>
        <w:t>动作</w:t>
      </w:r>
      <w:r w:rsidR="000A37D2">
        <w:rPr>
          <w:rFonts w:hint="eastAsia"/>
          <w:lang w:val="zh-CN"/>
        </w:rPr>
        <w:t>RPG</w:t>
      </w:r>
      <w:r>
        <w:rPr>
          <w:rFonts w:hint="eastAsia"/>
          <w:lang w:val="zh-CN"/>
        </w:rPr>
        <w:t>其实我是拒绝的，</w:t>
      </w:r>
      <w:r w:rsidR="00447A3A">
        <w:rPr>
          <w:rFonts w:hint="eastAsia"/>
          <w:lang w:val="zh-CN"/>
        </w:rPr>
        <w:t>可</w:t>
      </w:r>
      <w:r>
        <w:rPr>
          <w:rFonts w:hint="eastAsia"/>
          <w:lang w:val="zh-CN"/>
        </w:rPr>
        <w:t>手头没有更理想的库，也就决定试一试。</w:t>
      </w:r>
      <w:r w:rsidR="00447A3A">
        <w:rPr>
          <w:rFonts w:hint="eastAsia"/>
          <w:lang w:val="zh-CN"/>
        </w:rPr>
        <w:t>游戏的内容和背景源于很喜欢的动漫，做的时候也不觉得很枯燥，</w:t>
      </w:r>
      <w:r w:rsidR="00447A3A">
        <w:rPr>
          <w:rFonts w:hint="eastAsia"/>
          <w:lang w:val="zh-CN"/>
        </w:rPr>
        <w:t>BGM</w:t>
      </w:r>
      <w:r w:rsidR="00447A3A">
        <w:rPr>
          <w:rFonts w:hint="eastAsia"/>
          <w:lang w:val="zh-CN"/>
        </w:rPr>
        <w:t>真的是反复的听（哈哈），到现在能做出这样的效果，感觉真的很欣慰。这也许就是工科的乐趣所在啦，做项目的时候可能感觉很累，但是做出结果</w:t>
      </w:r>
      <w:r w:rsidR="000A37D2">
        <w:rPr>
          <w:rFonts w:hint="eastAsia"/>
          <w:lang w:val="zh-CN"/>
        </w:rPr>
        <w:t>，而且效果不错</w:t>
      </w:r>
      <w:r w:rsidR="00447A3A">
        <w:rPr>
          <w:rFonts w:hint="eastAsia"/>
          <w:lang w:val="zh-CN"/>
        </w:rPr>
        <w:t>的时候却又高兴得一比。写完这个程序，也是为我们积累了宝贵的经验，并为我们日后的</w:t>
      </w:r>
      <w:r w:rsidR="000A37D2">
        <w:rPr>
          <w:rFonts w:hint="eastAsia"/>
          <w:lang w:val="zh-CN"/>
        </w:rPr>
        <w:t>其它</w:t>
      </w:r>
      <w:r w:rsidR="00447A3A">
        <w:rPr>
          <w:rFonts w:hint="eastAsia"/>
          <w:lang w:val="zh-CN"/>
        </w:rPr>
        <w:t>计算机语言的学习打下了更好的基础，能有这样的机会和小组的成员一起完成这个游戏，感觉自己真的很幸运！</w:t>
      </w:r>
    </w:p>
    <w:p w:rsidR="00CA0A08" w:rsidRDefault="00CA0A08" w:rsidP="00CA0A08">
      <w:pPr>
        <w:pStyle w:val="1"/>
        <w:rPr>
          <w:lang w:val="zh-CN"/>
        </w:rPr>
      </w:pPr>
      <w:r>
        <w:rPr>
          <w:rFonts w:hint="eastAsia"/>
          <w:lang w:val="zh-CN"/>
        </w:rPr>
        <w:t>完整源程序清单</w:t>
      </w:r>
    </w:p>
    <w:p w:rsidR="00CA0A08" w:rsidRDefault="00CA0A08" w:rsidP="00CA0A08">
      <w:pPr>
        <w:rPr>
          <w:lang w:val="zh-CN"/>
        </w:rPr>
      </w:pPr>
    </w:p>
    <w:p w:rsidR="00CA0A08" w:rsidRPr="00CA0A08" w:rsidRDefault="00CA0A08" w:rsidP="00CA0A08">
      <w:pPr>
        <w:rPr>
          <w:sz w:val="48"/>
          <w:szCs w:val="48"/>
        </w:rPr>
      </w:pPr>
      <w:r w:rsidRPr="00CA0A08">
        <w:rPr>
          <w:sz w:val="48"/>
          <w:szCs w:val="48"/>
          <w:lang w:val="zh-CN"/>
        </w:rPr>
        <w:t>M</w:t>
      </w:r>
      <w:r w:rsidRPr="00CA0A08">
        <w:rPr>
          <w:rFonts w:hint="eastAsia"/>
          <w:sz w:val="48"/>
          <w:szCs w:val="48"/>
          <w:lang w:val="zh-CN"/>
        </w:rPr>
        <w:t>ainframe.</w:t>
      </w:r>
      <w:r w:rsidRPr="00CA0A08">
        <w:rPr>
          <w:sz w:val="48"/>
          <w:szCs w:val="48"/>
        </w:rPr>
        <w:t>h</w:t>
      </w:r>
    </w:p>
    <w:p w:rsidR="00CA0A08" w:rsidRDefault="00CA0A08" w:rsidP="00CA0A08"/>
    <w:p w:rsidR="00CA0A08" w:rsidRDefault="00CA0A08" w:rsidP="00CA0A08">
      <w:r>
        <w:t>#pragma once</w:t>
      </w:r>
    </w:p>
    <w:p w:rsidR="00CA0A08" w:rsidRDefault="00CA0A08" w:rsidP="00CA0A08"/>
    <w:p w:rsidR="00CA0A08" w:rsidRDefault="00CA0A08" w:rsidP="00CA0A08">
      <w:r>
        <w:t>#include &lt;iostream&gt;</w:t>
      </w:r>
    </w:p>
    <w:p w:rsidR="00CA0A08" w:rsidRDefault="00CA0A08" w:rsidP="00CA0A08">
      <w:r>
        <w:t>#include &lt;stdlib.h&gt;</w:t>
      </w:r>
    </w:p>
    <w:p w:rsidR="00CA0A08" w:rsidRDefault="00CA0A08" w:rsidP="00CA0A08">
      <w:r>
        <w:t>#include &lt;stdio.h&gt;</w:t>
      </w:r>
    </w:p>
    <w:p w:rsidR="00CA0A08" w:rsidRDefault="00CA0A08" w:rsidP="00CA0A08">
      <w:r>
        <w:t>#include &lt;graphics.h&gt;</w:t>
      </w:r>
    </w:p>
    <w:p w:rsidR="00CA0A08" w:rsidRDefault="00CA0A08" w:rsidP="00CA0A08">
      <w:r>
        <w:t>#include &lt;time.h&gt;</w:t>
      </w:r>
    </w:p>
    <w:p w:rsidR="00CA0A08" w:rsidRDefault="00CA0A08" w:rsidP="00CA0A08">
      <w:r>
        <w:t>#include &lt;conio.h&gt;</w:t>
      </w:r>
    </w:p>
    <w:p w:rsidR="00CA0A08" w:rsidRDefault="00CA0A08" w:rsidP="00CA0A08">
      <w:r>
        <w:t>#include "player.h"</w:t>
      </w:r>
    </w:p>
    <w:p w:rsidR="00CA0A08" w:rsidRDefault="00CA0A08" w:rsidP="00CA0A08"/>
    <w:p w:rsidR="00CA0A08" w:rsidRDefault="00CA0A08" w:rsidP="00CA0A08">
      <w:r>
        <w:t>using namespace std;</w:t>
      </w:r>
    </w:p>
    <w:p w:rsidR="00CA0A08" w:rsidRDefault="00CA0A08" w:rsidP="00CA0A08"/>
    <w:p w:rsidR="00CA0A08" w:rsidRDefault="00CA0A08" w:rsidP="00CA0A08">
      <w:r>
        <w:t>typedef class MAINFRAME</w:t>
      </w:r>
    </w:p>
    <w:p w:rsidR="00CA0A08" w:rsidRDefault="00CA0A08" w:rsidP="00CA0A08">
      <w:r>
        <w:t>{</w:t>
      </w:r>
    </w:p>
    <w:p w:rsidR="00CA0A08" w:rsidRDefault="00CA0A08" w:rsidP="00CA0A08">
      <w:r>
        <w:rPr>
          <w:rFonts w:hint="eastAsia"/>
        </w:rPr>
        <w:t>public:</w:t>
      </w:r>
      <w:r>
        <w:rPr>
          <w:rFonts w:hint="eastAsia"/>
        </w:rPr>
        <w:tab/>
      </w:r>
      <w:r>
        <w:rPr>
          <w:rFonts w:hint="eastAsia"/>
        </w:rPr>
        <w:tab/>
      </w:r>
      <w:r>
        <w:rPr>
          <w:rFonts w:hint="eastAsia"/>
        </w:rPr>
        <w:tab/>
      </w:r>
      <w:r>
        <w:rPr>
          <w:rFonts w:hint="eastAsia"/>
        </w:rPr>
        <w:tab/>
      </w:r>
      <w:r>
        <w:rPr>
          <w:rFonts w:hint="eastAsia"/>
        </w:rPr>
        <w:tab/>
        <w:t>/*</w:t>
      </w:r>
      <w:r>
        <w:rPr>
          <w:rFonts w:hint="eastAsia"/>
        </w:rPr>
        <w:t>构造、析构函数</w:t>
      </w:r>
      <w:r>
        <w:rPr>
          <w:rFonts w:hint="eastAsia"/>
        </w:rPr>
        <w:t>*/</w:t>
      </w:r>
    </w:p>
    <w:p w:rsidR="00CA0A08" w:rsidRDefault="00CA0A08" w:rsidP="00CA0A08">
      <w:r>
        <w:tab/>
        <w:t>MAINFRAME();</w:t>
      </w:r>
    </w:p>
    <w:p w:rsidR="00CA0A08" w:rsidRDefault="00CA0A08" w:rsidP="00CA0A08">
      <w:r>
        <w:lastRenderedPageBreak/>
        <w:tab/>
        <w:t>~MAINFRAME();</w:t>
      </w:r>
    </w:p>
    <w:p w:rsidR="00CA0A08" w:rsidRDefault="00CA0A08" w:rsidP="00CA0A08">
      <w:r>
        <w:rPr>
          <w:rFonts w:hint="eastAsia"/>
        </w:rPr>
        <w:t>public:</w:t>
      </w:r>
      <w:r>
        <w:rPr>
          <w:rFonts w:hint="eastAsia"/>
        </w:rPr>
        <w:tab/>
      </w:r>
      <w:r>
        <w:rPr>
          <w:rFonts w:hint="eastAsia"/>
        </w:rPr>
        <w:tab/>
      </w:r>
      <w:r>
        <w:rPr>
          <w:rFonts w:hint="eastAsia"/>
        </w:rPr>
        <w:tab/>
      </w:r>
      <w:r>
        <w:rPr>
          <w:rFonts w:hint="eastAsia"/>
        </w:rPr>
        <w:tab/>
      </w:r>
      <w:r>
        <w:rPr>
          <w:rFonts w:hint="eastAsia"/>
        </w:rPr>
        <w:tab/>
        <w:t>/*</w:t>
      </w:r>
      <w:r>
        <w:rPr>
          <w:rFonts w:hint="eastAsia"/>
        </w:rPr>
        <w:t>功能</w:t>
      </w:r>
      <w:r>
        <w:rPr>
          <w:rFonts w:hint="eastAsia"/>
        </w:rPr>
        <w:t>*/</w:t>
      </w:r>
    </w:p>
    <w:p w:rsidR="00CA0A08" w:rsidRDefault="00CA0A08" w:rsidP="00CA0A08">
      <w:r>
        <w:rPr>
          <w:rFonts w:hint="eastAsia"/>
        </w:rPr>
        <w:tab/>
        <w:t>bool welcomeInit();</w:t>
      </w:r>
      <w:r>
        <w:rPr>
          <w:rFonts w:hint="eastAsia"/>
        </w:rPr>
        <w:tab/>
      </w:r>
      <w:r>
        <w:rPr>
          <w:rFonts w:hint="eastAsia"/>
        </w:rPr>
        <w:tab/>
      </w:r>
      <w:r>
        <w:rPr>
          <w:rFonts w:hint="eastAsia"/>
        </w:rPr>
        <w:tab/>
      </w:r>
      <w:r>
        <w:rPr>
          <w:rFonts w:hint="eastAsia"/>
        </w:rPr>
        <w:tab/>
        <w:t xml:space="preserve"> //</w:t>
      </w:r>
      <w:r>
        <w:rPr>
          <w:rFonts w:hint="eastAsia"/>
        </w:rPr>
        <w:t>初始化欢迎界面</w:t>
      </w:r>
    </w:p>
    <w:p w:rsidR="00CA0A08" w:rsidRDefault="00CA0A08" w:rsidP="00CA0A08">
      <w:r>
        <w:rPr>
          <w:rFonts w:hint="eastAsia"/>
        </w:rPr>
        <w:tab/>
        <w:t>//void saoMode();</w:t>
      </w:r>
      <w:r>
        <w:rPr>
          <w:rFonts w:hint="eastAsia"/>
        </w:rPr>
        <w:tab/>
      </w:r>
      <w:r>
        <w:rPr>
          <w:rFonts w:hint="eastAsia"/>
        </w:rPr>
        <w:tab/>
      </w:r>
      <w:r>
        <w:rPr>
          <w:rFonts w:hint="eastAsia"/>
        </w:rPr>
        <w:tab/>
      </w:r>
      <w:r>
        <w:rPr>
          <w:rFonts w:hint="eastAsia"/>
        </w:rPr>
        <w:tab/>
        <w:t xml:space="preserve"> //SAO</w:t>
      </w:r>
      <w:r>
        <w:rPr>
          <w:rFonts w:hint="eastAsia"/>
        </w:rPr>
        <w:t>模式</w:t>
      </w:r>
      <w:r>
        <w:rPr>
          <w:rFonts w:hint="eastAsia"/>
        </w:rPr>
        <w:t>(</w:t>
      </w:r>
      <w:r>
        <w:rPr>
          <w:rFonts w:hint="eastAsia"/>
        </w:rPr>
        <w:t>未实现</w:t>
      </w:r>
      <w:r>
        <w:rPr>
          <w:rFonts w:hint="eastAsia"/>
        </w:rPr>
        <w:t>)</w:t>
      </w:r>
    </w:p>
    <w:p w:rsidR="00CA0A08" w:rsidRDefault="00CA0A08" w:rsidP="00CA0A08">
      <w:r>
        <w:rPr>
          <w:rFonts w:hint="eastAsia"/>
        </w:rPr>
        <w:tab/>
        <w:t>void unlimitedMode();</w:t>
      </w:r>
      <w:r>
        <w:rPr>
          <w:rFonts w:hint="eastAsia"/>
        </w:rPr>
        <w:tab/>
      </w:r>
      <w:r>
        <w:rPr>
          <w:rFonts w:hint="eastAsia"/>
        </w:rPr>
        <w:tab/>
      </w:r>
      <w:r>
        <w:rPr>
          <w:rFonts w:hint="eastAsia"/>
        </w:rPr>
        <w:tab/>
        <w:t xml:space="preserve"> </w:t>
      </w:r>
      <w:r>
        <w:rPr>
          <w:rFonts w:hint="eastAsia"/>
        </w:rPr>
        <w:tab/>
        <w:t>//</w:t>
      </w:r>
      <w:r>
        <w:rPr>
          <w:rFonts w:hint="eastAsia"/>
        </w:rPr>
        <w:t>无限模式</w:t>
      </w:r>
    </w:p>
    <w:p w:rsidR="00CA0A08" w:rsidRDefault="00CA0A08" w:rsidP="00CA0A08">
      <w:r>
        <w:rPr>
          <w:rFonts w:hint="eastAsia"/>
        </w:rPr>
        <w:tab/>
        <w:t>void gameExit();</w:t>
      </w:r>
      <w:r>
        <w:rPr>
          <w:rFonts w:hint="eastAsia"/>
        </w:rPr>
        <w:tab/>
      </w:r>
      <w:r>
        <w:rPr>
          <w:rFonts w:hint="eastAsia"/>
        </w:rPr>
        <w:tab/>
      </w:r>
      <w:r>
        <w:rPr>
          <w:rFonts w:hint="eastAsia"/>
        </w:rPr>
        <w:tab/>
      </w:r>
      <w:r>
        <w:rPr>
          <w:rFonts w:hint="eastAsia"/>
        </w:rPr>
        <w:tab/>
        <w:t xml:space="preserve"> //</w:t>
      </w:r>
      <w:r>
        <w:rPr>
          <w:rFonts w:hint="eastAsia"/>
        </w:rPr>
        <w:t>退出游戏</w:t>
      </w:r>
    </w:p>
    <w:p w:rsidR="00CA0A08" w:rsidRDefault="00CA0A08" w:rsidP="00CA0A08">
      <w:r>
        <w:rPr>
          <w:rFonts w:hint="eastAsia"/>
        </w:rPr>
        <w:tab/>
        <w:t>void bgm(int);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播放</w:t>
      </w:r>
      <w:r>
        <w:rPr>
          <w:rFonts w:hint="eastAsia"/>
        </w:rPr>
        <w:t>bgm</w:t>
      </w:r>
    </w:p>
    <w:p w:rsidR="00CA0A08" w:rsidRDefault="00CA0A08" w:rsidP="00CA0A08">
      <w:r>
        <w:rPr>
          <w:rFonts w:hint="eastAsia"/>
        </w:rPr>
        <w:tab/>
        <w:t>void sound(int);</w:t>
      </w:r>
      <w:r>
        <w:rPr>
          <w:rFonts w:hint="eastAsia"/>
        </w:rPr>
        <w:tab/>
      </w:r>
      <w:r>
        <w:rPr>
          <w:rFonts w:hint="eastAsia"/>
        </w:rPr>
        <w:tab/>
      </w:r>
      <w:r>
        <w:rPr>
          <w:rFonts w:hint="eastAsia"/>
        </w:rPr>
        <w:tab/>
      </w:r>
      <w:r>
        <w:rPr>
          <w:rFonts w:hint="eastAsia"/>
        </w:rPr>
        <w:tab/>
        <w:t xml:space="preserve"> //</w:t>
      </w:r>
      <w:r>
        <w:rPr>
          <w:rFonts w:hint="eastAsia"/>
        </w:rPr>
        <w:t>播放音效</w:t>
      </w:r>
    </w:p>
    <w:p w:rsidR="00CA0A08" w:rsidRDefault="00CA0A08" w:rsidP="00CA0A08">
      <w:r>
        <w:rPr>
          <w:rFonts w:hint="eastAsia"/>
        </w:rPr>
        <w:tab/>
        <w:t>void setOriginx(int);</w:t>
      </w:r>
      <w:r>
        <w:rPr>
          <w:rFonts w:hint="eastAsia"/>
        </w:rPr>
        <w:tab/>
      </w:r>
      <w:r>
        <w:rPr>
          <w:rFonts w:hint="eastAsia"/>
        </w:rPr>
        <w:tab/>
      </w:r>
      <w:r>
        <w:rPr>
          <w:rFonts w:hint="eastAsia"/>
        </w:rPr>
        <w:tab/>
        <w:t xml:space="preserve"> </w:t>
      </w:r>
      <w:r>
        <w:rPr>
          <w:rFonts w:hint="eastAsia"/>
        </w:rPr>
        <w:tab/>
        <w:t>//</w:t>
      </w:r>
      <w:r>
        <w:rPr>
          <w:rFonts w:hint="eastAsia"/>
        </w:rPr>
        <w:t>重设绘图原点</w:t>
      </w:r>
    </w:p>
    <w:p w:rsidR="00CA0A08" w:rsidRDefault="00CA0A08" w:rsidP="00CA0A08">
      <w:r>
        <w:rPr>
          <w:rFonts w:hint="eastAsia"/>
        </w:rPr>
        <w:tab/>
        <w:t>int getOriginx();</w:t>
      </w:r>
      <w:r>
        <w:rPr>
          <w:rFonts w:hint="eastAsia"/>
        </w:rPr>
        <w:tab/>
      </w:r>
      <w:r>
        <w:rPr>
          <w:rFonts w:hint="eastAsia"/>
        </w:rPr>
        <w:tab/>
      </w:r>
      <w:r>
        <w:rPr>
          <w:rFonts w:hint="eastAsia"/>
        </w:rPr>
        <w:tab/>
      </w:r>
      <w:r>
        <w:rPr>
          <w:rFonts w:hint="eastAsia"/>
        </w:rPr>
        <w:tab/>
        <w:t xml:space="preserve"> //</w:t>
      </w:r>
      <w:r>
        <w:rPr>
          <w:rFonts w:hint="eastAsia"/>
        </w:rPr>
        <w:t>获取绘图原点</w:t>
      </w:r>
    </w:p>
    <w:p w:rsidR="00CA0A08" w:rsidRDefault="00CA0A08" w:rsidP="00CA0A08">
      <w:r>
        <w:rPr>
          <w:rFonts w:hint="eastAsia"/>
        </w:rPr>
        <w:tab/>
        <w:t xml:space="preserve">void sceneChange(PLAYER*, int,IMAGE*); </w:t>
      </w:r>
      <w:r>
        <w:rPr>
          <w:rFonts w:hint="eastAsia"/>
        </w:rPr>
        <w:tab/>
      </w:r>
      <w:r>
        <w:rPr>
          <w:rFonts w:hint="eastAsia"/>
        </w:rPr>
        <w:tab/>
        <w:t>//</w:t>
      </w:r>
      <w:r>
        <w:rPr>
          <w:rFonts w:hint="eastAsia"/>
        </w:rPr>
        <w:t>场景转换</w:t>
      </w:r>
    </w:p>
    <w:p w:rsidR="00CA0A08" w:rsidRDefault="00CA0A08" w:rsidP="00CA0A08">
      <w:r>
        <w:rPr>
          <w:rFonts w:hint="eastAsia"/>
        </w:rPr>
        <w:tab/>
        <w:t>void screenMove(int,int);</w:t>
      </w:r>
      <w:r>
        <w:rPr>
          <w:rFonts w:hint="eastAsia"/>
        </w:rPr>
        <w:tab/>
      </w:r>
      <w:r>
        <w:rPr>
          <w:rFonts w:hint="eastAsia"/>
        </w:rPr>
        <w:tab/>
        <w:t xml:space="preserve"> </w:t>
      </w:r>
      <w:r>
        <w:rPr>
          <w:rFonts w:hint="eastAsia"/>
        </w:rPr>
        <w:tab/>
        <w:t>//</w:t>
      </w:r>
      <w:r>
        <w:rPr>
          <w:rFonts w:hint="eastAsia"/>
        </w:rPr>
        <w:t>屏幕适应性移动</w:t>
      </w:r>
    </w:p>
    <w:p w:rsidR="00CA0A08" w:rsidRDefault="00CA0A08" w:rsidP="00CA0A08">
      <w:r>
        <w:rPr>
          <w:rFonts w:hint="eastAsia"/>
        </w:rPr>
        <w:tab/>
        <w:t>void hpUI(int*, int*);</w:t>
      </w:r>
      <w:r>
        <w:rPr>
          <w:rFonts w:hint="eastAsia"/>
        </w:rPr>
        <w:tab/>
      </w:r>
      <w:r>
        <w:rPr>
          <w:rFonts w:hint="eastAsia"/>
        </w:rPr>
        <w:tab/>
      </w:r>
      <w:r>
        <w:rPr>
          <w:rFonts w:hint="eastAsia"/>
        </w:rPr>
        <w:tab/>
      </w:r>
      <w:r>
        <w:rPr>
          <w:rFonts w:hint="eastAsia"/>
        </w:rPr>
        <w:tab/>
        <w:t xml:space="preserve"> //kirito</w:t>
      </w:r>
      <w:r>
        <w:rPr>
          <w:rFonts w:hint="eastAsia"/>
        </w:rPr>
        <w:t>の</w:t>
      </w:r>
      <w:r>
        <w:rPr>
          <w:rFonts w:hint="eastAsia"/>
        </w:rPr>
        <w:t>HP</w:t>
      </w:r>
      <w:r>
        <w:rPr>
          <w:rFonts w:hint="eastAsia"/>
        </w:rPr>
        <w:t>の</w:t>
      </w:r>
      <w:r>
        <w:rPr>
          <w:rFonts w:hint="eastAsia"/>
        </w:rPr>
        <w:t>UI</w:t>
      </w:r>
    </w:p>
    <w:p w:rsidR="00CA0A08" w:rsidRDefault="00CA0A08" w:rsidP="00CA0A08">
      <w:r>
        <w:rPr>
          <w:rFonts w:hint="eastAsia"/>
        </w:rPr>
        <w:tab/>
        <w:t>void otherUI(PLAYER*);</w:t>
      </w:r>
      <w:r>
        <w:rPr>
          <w:rFonts w:hint="eastAsia"/>
        </w:rPr>
        <w:tab/>
      </w:r>
      <w:r>
        <w:rPr>
          <w:rFonts w:hint="eastAsia"/>
        </w:rPr>
        <w:tab/>
      </w:r>
      <w:r>
        <w:rPr>
          <w:rFonts w:hint="eastAsia"/>
        </w:rPr>
        <w:tab/>
      </w:r>
      <w:r>
        <w:rPr>
          <w:rFonts w:hint="eastAsia"/>
        </w:rPr>
        <w:tab/>
        <w:t>//</w:t>
      </w:r>
      <w:r>
        <w:rPr>
          <w:rFonts w:hint="eastAsia"/>
        </w:rPr>
        <w:t>其他的</w:t>
      </w:r>
      <w:r>
        <w:rPr>
          <w:rFonts w:hint="eastAsia"/>
        </w:rPr>
        <w:t>UI</w:t>
      </w:r>
    </w:p>
    <w:p w:rsidR="00CA0A08" w:rsidRDefault="00CA0A08" w:rsidP="00CA0A08">
      <w:r>
        <w:rPr>
          <w:rFonts w:hint="eastAsia"/>
        </w:rPr>
        <w:tab/>
        <w:t>void achievement(PLAYER*);</w:t>
      </w:r>
      <w:r>
        <w:rPr>
          <w:rFonts w:hint="eastAsia"/>
        </w:rPr>
        <w:tab/>
      </w:r>
      <w:r>
        <w:rPr>
          <w:rFonts w:hint="eastAsia"/>
        </w:rPr>
        <w:tab/>
      </w:r>
      <w:r>
        <w:rPr>
          <w:rFonts w:hint="eastAsia"/>
        </w:rPr>
        <w:tab/>
        <w:t>//</w:t>
      </w:r>
      <w:r>
        <w:rPr>
          <w:rFonts w:hint="eastAsia"/>
        </w:rPr>
        <w:t>成就显示</w:t>
      </w:r>
    </w:p>
    <w:p w:rsidR="00CA0A08" w:rsidRDefault="00CA0A08" w:rsidP="00CA0A08">
      <w:r>
        <w:rPr>
          <w:rFonts w:hint="eastAsia"/>
        </w:rPr>
        <w:tab/>
        <w:t>void credit(IMAGE*,IMAGE*,IMAGE*,int*);</w:t>
      </w:r>
      <w:r>
        <w:rPr>
          <w:rFonts w:hint="eastAsia"/>
        </w:rPr>
        <w:tab/>
      </w:r>
      <w:r>
        <w:rPr>
          <w:rFonts w:hint="eastAsia"/>
        </w:rPr>
        <w:tab/>
        <w:t>//</w:t>
      </w:r>
      <w:r>
        <w:rPr>
          <w:rFonts w:hint="eastAsia"/>
        </w:rPr>
        <w:t>制作人员</w:t>
      </w:r>
    </w:p>
    <w:p w:rsidR="00CA0A08" w:rsidRDefault="00CA0A08" w:rsidP="00CA0A08">
      <w:r>
        <w:rPr>
          <w:rFonts w:hint="eastAsia"/>
        </w:rPr>
        <w:tab/>
        <w:t>void roadBar(IMAGE*);</w:t>
      </w:r>
      <w:r>
        <w:rPr>
          <w:rFonts w:hint="eastAsia"/>
        </w:rPr>
        <w:tab/>
      </w:r>
      <w:r>
        <w:rPr>
          <w:rFonts w:hint="eastAsia"/>
        </w:rPr>
        <w:tab/>
      </w:r>
      <w:r>
        <w:rPr>
          <w:rFonts w:hint="eastAsia"/>
        </w:rPr>
        <w:tab/>
      </w:r>
      <w:r>
        <w:rPr>
          <w:rFonts w:hint="eastAsia"/>
        </w:rPr>
        <w:tab/>
        <w:t>//</w:t>
      </w:r>
      <w:r>
        <w:rPr>
          <w:rFonts w:hint="eastAsia"/>
        </w:rPr>
        <w:t>路标</w:t>
      </w:r>
    </w:p>
    <w:p w:rsidR="00CA0A08" w:rsidRDefault="00CA0A08" w:rsidP="00CA0A08">
      <w:r>
        <w:rPr>
          <w:rFonts w:hint="eastAsia"/>
        </w:rPr>
        <w:tab/>
        <w:t xml:space="preserve">void enemyHpUI(int*, int*,int*,int*); </w:t>
      </w:r>
      <w:r>
        <w:rPr>
          <w:rFonts w:hint="eastAsia"/>
        </w:rPr>
        <w:tab/>
      </w:r>
      <w:r>
        <w:rPr>
          <w:rFonts w:hint="eastAsia"/>
        </w:rPr>
        <w:tab/>
        <w:t>//</w:t>
      </w:r>
      <w:r>
        <w:rPr>
          <w:rFonts w:hint="eastAsia"/>
        </w:rPr>
        <w:t>敌人の</w:t>
      </w:r>
      <w:r>
        <w:rPr>
          <w:rFonts w:hint="eastAsia"/>
        </w:rPr>
        <w:t>HP</w:t>
      </w:r>
    </w:p>
    <w:p w:rsidR="00CA0A08" w:rsidRDefault="00CA0A08" w:rsidP="00CA0A08">
      <w:r>
        <w:rPr>
          <w:rFonts w:hint="eastAsia"/>
        </w:rPr>
        <w:tab/>
        <w:t>void bossHpUI(int*, int*, int*, int*);</w:t>
      </w:r>
      <w:r>
        <w:rPr>
          <w:rFonts w:hint="eastAsia"/>
        </w:rPr>
        <w:tab/>
      </w:r>
      <w:r>
        <w:rPr>
          <w:rFonts w:hint="eastAsia"/>
        </w:rPr>
        <w:tab/>
        <w:t>//BOSS</w:t>
      </w:r>
      <w:r>
        <w:rPr>
          <w:rFonts w:hint="eastAsia"/>
        </w:rPr>
        <w:t>の</w:t>
      </w:r>
      <w:r>
        <w:rPr>
          <w:rFonts w:hint="eastAsia"/>
        </w:rPr>
        <w:t>HP</w:t>
      </w:r>
    </w:p>
    <w:p w:rsidR="00CA0A08" w:rsidRDefault="00CA0A08" w:rsidP="00CA0A08">
      <w:r>
        <w:rPr>
          <w:rFonts w:hint="eastAsia"/>
        </w:rPr>
        <w:tab/>
        <w:t>void loadOrNew();</w:t>
      </w:r>
      <w:r>
        <w:rPr>
          <w:rFonts w:hint="eastAsia"/>
        </w:rPr>
        <w:tab/>
      </w:r>
      <w:r>
        <w:rPr>
          <w:rFonts w:hint="eastAsia"/>
        </w:rPr>
        <w:tab/>
      </w:r>
      <w:r>
        <w:rPr>
          <w:rFonts w:hint="eastAsia"/>
        </w:rPr>
        <w:tab/>
      </w:r>
      <w:r>
        <w:rPr>
          <w:rFonts w:hint="eastAsia"/>
        </w:rPr>
        <w:tab/>
        <w:t>//</w:t>
      </w:r>
      <w:r>
        <w:rPr>
          <w:rFonts w:hint="eastAsia"/>
        </w:rPr>
        <w:t>选择读档或者开始新游戏</w:t>
      </w:r>
      <w:r>
        <w:rPr>
          <w:rFonts w:hint="eastAsia"/>
        </w:rPr>
        <w:t>(</w:t>
      </w:r>
      <w:r>
        <w:rPr>
          <w:rFonts w:hint="eastAsia"/>
        </w:rPr>
        <w:t>未实现</w:t>
      </w:r>
      <w:r>
        <w:rPr>
          <w:rFonts w:hint="eastAsia"/>
        </w:rPr>
        <w:t>)</w:t>
      </w:r>
    </w:p>
    <w:p w:rsidR="00CA0A08" w:rsidRDefault="00CA0A08" w:rsidP="00CA0A08">
      <w:r>
        <w:rPr>
          <w:rFonts w:hint="eastAsia"/>
        </w:rPr>
        <w:tab/>
        <w:t>void stillput(bool,int,int,int, IMAGE*,int);</w:t>
      </w:r>
      <w:r>
        <w:rPr>
          <w:rFonts w:hint="eastAsia"/>
        </w:rPr>
        <w:tab/>
      </w:r>
      <w:r>
        <w:rPr>
          <w:rFonts w:hint="eastAsia"/>
        </w:rPr>
        <w:tab/>
        <w:t xml:space="preserve"> //</w:t>
      </w:r>
      <w:r>
        <w:rPr>
          <w:rFonts w:hint="eastAsia"/>
        </w:rPr>
        <w:t>静止时图片加载</w:t>
      </w:r>
    </w:p>
    <w:p w:rsidR="00CA0A08" w:rsidRDefault="00CA0A08" w:rsidP="00CA0A08">
      <w:r>
        <w:rPr>
          <w:rFonts w:hint="eastAsia"/>
        </w:rPr>
        <w:tab/>
        <w:t>int fileRead();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读取文件</w:t>
      </w:r>
    </w:p>
    <w:p w:rsidR="00CA0A08" w:rsidRDefault="00CA0A08" w:rsidP="00CA0A08">
      <w:r>
        <w:rPr>
          <w:rFonts w:hint="eastAsia"/>
        </w:rPr>
        <w:tab/>
        <w:t>static void M_putimg(int,int,IMAGE*,int,int,int);//</w:t>
      </w:r>
      <w:r>
        <w:rPr>
          <w:rFonts w:hint="eastAsia"/>
        </w:rPr>
        <w:t>绘制图片（背景透明</w:t>
      </w:r>
      <w:r>
        <w:rPr>
          <w:rFonts w:hint="eastAsia"/>
        </w:rPr>
        <w:t>&amp;</w:t>
      </w:r>
      <w:r>
        <w:rPr>
          <w:rFonts w:hint="eastAsia"/>
        </w:rPr>
        <w:t>透明度可调）</w:t>
      </w:r>
    </w:p>
    <w:p w:rsidR="00CA0A08" w:rsidRDefault="00CA0A08" w:rsidP="00CA0A08">
      <w:r>
        <w:tab/>
        <w:t>static void HPCAO_putimg(int, int, IMAGE*, int, int, int);</w:t>
      </w:r>
    </w:p>
    <w:p w:rsidR="00CA0A08" w:rsidRDefault="00CA0A08" w:rsidP="00CA0A08">
      <w:r>
        <w:rPr>
          <w:rFonts w:hint="eastAsia"/>
        </w:rPr>
        <w:lastRenderedPageBreak/>
        <w:tab/>
        <w:t>static void copy_img(IMAGE*, IMAGE*);</w:t>
      </w:r>
      <w:r>
        <w:rPr>
          <w:rFonts w:hint="eastAsia"/>
        </w:rPr>
        <w:tab/>
      </w:r>
      <w:r>
        <w:rPr>
          <w:rFonts w:hint="eastAsia"/>
        </w:rPr>
        <w:tab/>
      </w:r>
      <w:r>
        <w:rPr>
          <w:rFonts w:hint="eastAsia"/>
        </w:rPr>
        <w:tab/>
        <w:t>//</w:t>
      </w:r>
      <w:r>
        <w:rPr>
          <w:rFonts w:hint="eastAsia"/>
        </w:rPr>
        <w:t>复制图片，机巧图片不会受伤</w:t>
      </w:r>
    </w:p>
    <w:p w:rsidR="00CA0A08" w:rsidRDefault="00CA0A08" w:rsidP="00CA0A08">
      <w:r>
        <w:t>protected:</w:t>
      </w:r>
    </w:p>
    <w:p w:rsidR="00CA0A08" w:rsidRDefault="00CA0A08" w:rsidP="00CA0A08">
      <w:r>
        <w:rPr>
          <w:rFonts w:hint="eastAsia"/>
        </w:rPr>
        <w:tab/>
        <w:t>int originx;</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绘图原点</w:t>
      </w:r>
    </w:p>
    <w:p w:rsidR="00CA0A08" w:rsidRDefault="00CA0A08" w:rsidP="00CA0A08">
      <w:r>
        <w:rPr>
          <w:rFonts w:hint="eastAsia"/>
        </w:rPr>
        <w:tab/>
        <w:t>int floor;</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当前层数</w:t>
      </w:r>
    </w:p>
    <w:p w:rsidR="00CA0A08" w:rsidRDefault="00CA0A08" w:rsidP="00CA0A08">
      <w:r>
        <w:rPr>
          <w:rFonts w:hint="eastAsia"/>
        </w:rPr>
        <w:tab/>
        <w:t>int highfloor;</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所达最高层数</w:t>
      </w:r>
    </w:p>
    <w:p w:rsidR="00CA0A08" w:rsidRDefault="00CA0A08" w:rsidP="00CA0A08">
      <w:r>
        <w:rPr>
          <w:rFonts w:hint="eastAsia"/>
        </w:rPr>
        <w:tab/>
        <w:t>int mobslaynum;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所消灭怪物数量</w:t>
      </w:r>
    </w:p>
    <w:p w:rsidR="00CA0A08" w:rsidRDefault="00CA0A08" w:rsidP="00CA0A08">
      <w:r>
        <w:rPr>
          <w:rFonts w:hint="eastAsia"/>
        </w:rPr>
        <w:tab/>
        <w:t>int deathtime;</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死亡次数</w:t>
      </w:r>
    </w:p>
    <w:p w:rsidR="00CA0A08" w:rsidRDefault="00CA0A08" w:rsidP="00CA0A08">
      <w:r>
        <w:rPr>
          <w:rFonts w:hint="eastAsia"/>
        </w:rPr>
        <w:tab/>
        <w:t>int room;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房间编号</w:t>
      </w:r>
    </w:p>
    <w:p w:rsidR="00CA0A08" w:rsidRDefault="00CA0A08" w:rsidP="00CA0A08">
      <w:r>
        <w:rPr>
          <w:rFonts w:hint="eastAsia"/>
        </w:rPr>
        <w:tab/>
        <w:t>int leftlimit;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房间左边界</w:t>
      </w:r>
    </w:p>
    <w:p w:rsidR="00CA0A08" w:rsidRDefault="00CA0A08" w:rsidP="00CA0A08">
      <w:r>
        <w:rPr>
          <w:rFonts w:hint="eastAsia"/>
        </w:rPr>
        <w:tab/>
        <w:t>int rightlimit;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房间右边界</w:t>
      </w:r>
    </w:p>
    <w:p w:rsidR="00CA0A08" w:rsidRDefault="00CA0A08" w:rsidP="00CA0A08">
      <w:r>
        <w:rPr>
          <w:rFonts w:hint="eastAsia"/>
        </w:rPr>
        <w:tab/>
        <w:t>bool BGM;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是否播放</w:t>
      </w:r>
      <w:r>
        <w:rPr>
          <w:rFonts w:hint="eastAsia"/>
        </w:rPr>
        <w:t>BGM</w:t>
      </w:r>
    </w:p>
    <w:p w:rsidR="00CA0A08" w:rsidRDefault="00CA0A08" w:rsidP="00CA0A08">
      <w:r>
        <w:rPr>
          <w:rFonts w:hint="eastAsia"/>
        </w:rPr>
        <w:tab/>
        <w:t>bool SOUND;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是否播放音效（</w:t>
      </w:r>
      <w:r>
        <w:rPr>
          <w:rFonts w:hint="eastAsia"/>
        </w:rPr>
        <w:t>MAINFRAME</w:t>
      </w:r>
      <w:r>
        <w:rPr>
          <w:rFonts w:hint="eastAsia"/>
        </w:rPr>
        <w:t>内的音效）</w:t>
      </w:r>
    </w:p>
    <w:p w:rsidR="00CA0A08" w:rsidRDefault="00CA0A08" w:rsidP="00CA0A08">
      <w:r>
        <w:rPr>
          <w:rFonts w:hint="eastAsia"/>
        </w:rPr>
        <w:tab/>
        <w:t>PLAYER kirito;</w:t>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w:t>
      </w:r>
      <w:r>
        <w:rPr>
          <w:rFonts w:hint="eastAsia"/>
        </w:rPr>
        <w:t>玩家数据库</w:t>
      </w:r>
    </w:p>
    <w:p w:rsidR="00CA0A08" w:rsidRPr="00CA0A08" w:rsidRDefault="00CA0A08" w:rsidP="00CA0A08">
      <w:r>
        <w:t>}mainFrame;</w:t>
      </w:r>
    </w:p>
    <w:p w:rsidR="00CA0A08" w:rsidRPr="00541D03" w:rsidRDefault="00CA0A08" w:rsidP="00CA0A08"/>
    <w:p w:rsidR="00F279CA" w:rsidRPr="00541D03" w:rsidRDefault="00F279CA" w:rsidP="00CA0A08"/>
    <w:p w:rsidR="00F279CA" w:rsidRPr="00541D03" w:rsidRDefault="00F279CA" w:rsidP="00CA0A08">
      <w:pPr>
        <w:rPr>
          <w:sz w:val="48"/>
          <w:szCs w:val="48"/>
        </w:rPr>
      </w:pPr>
      <w:r w:rsidRPr="00541D03">
        <w:rPr>
          <w:sz w:val="48"/>
          <w:szCs w:val="48"/>
        </w:rPr>
        <w:t>player.h</w:t>
      </w:r>
    </w:p>
    <w:p w:rsidR="00F279CA" w:rsidRPr="00541D03" w:rsidRDefault="00F279CA" w:rsidP="00CA0A08"/>
    <w:p w:rsidR="00F279CA" w:rsidRPr="00F279CA" w:rsidRDefault="00F279CA" w:rsidP="00F279CA">
      <w:r w:rsidRPr="00F279CA">
        <w:t>#pragma once</w:t>
      </w:r>
    </w:p>
    <w:p w:rsidR="00F279CA" w:rsidRPr="00F279CA" w:rsidRDefault="00F279CA" w:rsidP="00F279CA">
      <w:r w:rsidRPr="00F279CA">
        <w:t>#include &lt;graphics.h&gt;</w:t>
      </w:r>
    </w:p>
    <w:p w:rsidR="00F279CA" w:rsidRPr="00F279CA" w:rsidRDefault="00F279CA" w:rsidP="00F279CA"/>
    <w:p w:rsidR="00F279CA" w:rsidRPr="00F279CA" w:rsidRDefault="00F279CA" w:rsidP="00F279CA">
      <w:r w:rsidRPr="00F279CA">
        <w:t>using namespace std;</w:t>
      </w:r>
    </w:p>
    <w:p w:rsidR="00F279CA" w:rsidRPr="00F279CA" w:rsidRDefault="00F279CA" w:rsidP="00F279CA"/>
    <w:p w:rsidR="00F279CA" w:rsidRPr="00F279CA" w:rsidRDefault="00F279CA" w:rsidP="00F279CA">
      <w:r w:rsidRPr="00F279CA">
        <w:lastRenderedPageBreak/>
        <w:t>typedef class PLAYER</w:t>
      </w:r>
    </w:p>
    <w:p w:rsidR="00F279CA" w:rsidRPr="00F279CA" w:rsidRDefault="00F279CA" w:rsidP="00F279CA">
      <w:r w:rsidRPr="00F279CA">
        <w:t>{</w:t>
      </w:r>
    </w:p>
    <w:p w:rsidR="00F279CA" w:rsidRPr="00F279CA" w:rsidRDefault="00F279CA" w:rsidP="00F279CA">
      <w:r w:rsidRPr="00F279CA">
        <w:rPr>
          <w:rFonts w:hint="eastAsia"/>
        </w:rPr>
        <w:t>public:</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构造析构函数</w:t>
      </w:r>
      <w:r w:rsidRPr="00F279CA">
        <w:rPr>
          <w:rFonts w:hint="eastAsia"/>
        </w:rPr>
        <w:t>*/</w:t>
      </w:r>
    </w:p>
    <w:p w:rsidR="00F279CA" w:rsidRPr="00F279CA" w:rsidRDefault="00F279CA" w:rsidP="00F279CA">
      <w:r w:rsidRPr="00F279CA">
        <w:rPr>
          <w:rFonts w:hint="eastAsia"/>
        </w:rPr>
        <w:tab/>
        <w:t>PLAYER();</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默认是空</w:t>
      </w:r>
    </w:p>
    <w:p w:rsidR="00F279CA" w:rsidRPr="00F279CA" w:rsidRDefault="00F279CA" w:rsidP="00F279CA">
      <w:r w:rsidRPr="00F279CA">
        <w:tab/>
        <w:t>~PLAYER();</w:t>
      </w:r>
    </w:p>
    <w:p w:rsidR="00F279CA" w:rsidRPr="00F279CA" w:rsidRDefault="00F279CA" w:rsidP="00F279CA">
      <w:r w:rsidRPr="00F279CA">
        <w:t>public:</w:t>
      </w:r>
    </w:p>
    <w:p w:rsidR="00F279CA" w:rsidRPr="00F279CA" w:rsidRDefault="00F279CA" w:rsidP="00F279CA">
      <w:r w:rsidRPr="00F279CA">
        <w:rPr>
          <w:rFonts w:hint="eastAsia"/>
        </w:rPr>
        <w:tab/>
        <w:t>int getX();</w:t>
      </w:r>
      <w:r w:rsidRPr="00F279CA">
        <w:rPr>
          <w:rFonts w:hint="eastAsia"/>
        </w:rPr>
        <w:tab/>
      </w:r>
      <w:r w:rsidRPr="00F279CA">
        <w:rPr>
          <w:rFonts w:hint="eastAsia"/>
        </w:rPr>
        <w:tab/>
        <w:t xml:space="preserve">     //</w:t>
      </w:r>
      <w:r w:rsidRPr="00F279CA">
        <w:rPr>
          <w:rFonts w:hint="eastAsia"/>
          <w:lang w:val="zh-CN"/>
        </w:rPr>
        <w:t>获取位置</w:t>
      </w:r>
    </w:p>
    <w:p w:rsidR="00F279CA" w:rsidRPr="00F279CA" w:rsidRDefault="00F279CA" w:rsidP="00F279CA">
      <w:r w:rsidRPr="00F279CA">
        <w:tab/>
        <w:t>int getY();</w:t>
      </w:r>
    </w:p>
    <w:p w:rsidR="00F279CA" w:rsidRPr="00F279CA" w:rsidRDefault="00F279CA" w:rsidP="00F279CA">
      <w:r w:rsidRPr="00F279CA">
        <w:rPr>
          <w:rFonts w:hint="eastAsia"/>
        </w:rPr>
        <w:tab/>
        <w:t>int getMovespd();       //</w:t>
      </w:r>
      <w:r w:rsidRPr="00F279CA">
        <w:rPr>
          <w:rFonts w:hint="eastAsia"/>
          <w:lang w:val="zh-CN"/>
        </w:rPr>
        <w:t>获取移动速度</w:t>
      </w:r>
    </w:p>
    <w:p w:rsidR="00F279CA" w:rsidRPr="00F279CA" w:rsidRDefault="00F279CA" w:rsidP="00F279CA">
      <w:r w:rsidRPr="00F279CA">
        <w:rPr>
          <w:rFonts w:hint="eastAsia"/>
        </w:rPr>
        <w:tab/>
        <w:t>int getAttack();        //</w:t>
      </w:r>
      <w:r w:rsidRPr="00F279CA">
        <w:rPr>
          <w:rFonts w:hint="eastAsia"/>
          <w:lang w:val="zh-CN"/>
        </w:rPr>
        <w:t>获取攻击力</w:t>
      </w:r>
    </w:p>
    <w:p w:rsidR="00F279CA" w:rsidRPr="00F279CA" w:rsidRDefault="00F279CA" w:rsidP="00F279CA">
      <w:r w:rsidRPr="00F279CA">
        <w:rPr>
          <w:rFonts w:hint="eastAsia"/>
        </w:rPr>
        <w:tab/>
        <w:t>float getHp();            //</w:t>
      </w:r>
      <w:r w:rsidRPr="00F279CA">
        <w:rPr>
          <w:rFonts w:hint="eastAsia"/>
          <w:lang w:val="zh-CN"/>
        </w:rPr>
        <w:t>获取当前</w:t>
      </w:r>
      <w:r w:rsidRPr="00F279CA">
        <w:rPr>
          <w:rFonts w:hint="eastAsia"/>
        </w:rPr>
        <w:t>hp</w:t>
      </w:r>
    </w:p>
    <w:p w:rsidR="00F279CA" w:rsidRPr="00F279CA" w:rsidRDefault="00F279CA" w:rsidP="00F279CA">
      <w:r w:rsidRPr="00F279CA">
        <w:rPr>
          <w:rFonts w:hint="eastAsia"/>
        </w:rPr>
        <w:tab/>
        <w:t>int getSkill();         //</w:t>
      </w:r>
      <w:r w:rsidRPr="00F279CA">
        <w:rPr>
          <w:rFonts w:hint="eastAsia"/>
          <w:lang w:val="zh-CN"/>
        </w:rPr>
        <w:t>获取当前释放技能编号</w:t>
      </w:r>
    </w:p>
    <w:p w:rsidR="00F279CA" w:rsidRPr="00F279CA" w:rsidRDefault="00F279CA" w:rsidP="00F279CA">
      <w:r w:rsidRPr="00F279CA">
        <w:rPr>
          <w:rFonts w:hint="eastAsia"/>
        </w:rPr>
        <w:tab/>
        <w:t>int getCombo();         //</w:t>
      </w:r>
      <w:r w:rsidRPr="00F279CA">
        <w:rPr>
          <w:rFonts w:hint="eastAsia"/>
          <w:lang w:val="zh-CN"/>
        </w:rPr>
        <w:t>获取当前连击值</w:t>
      </w:r>
    </w:p>
    <w:p w:rsidR="00F279CA" w:rsidRPr="00F279CA" w:rsidRDefault="00F279CA" w:rsidP="00F279CA">
      <w:r w:rsidRPr="00F279CA">
        <w:rPr>
          <w:rFonts w:hint="eastAsia"/>
        </w:rPr>
        <w:tab/>
        <w:t>void meleeAttack(int*, int*, PLAYER*, IMAGE*, IMAGE*, IMAGE*, IMAGE*, int);     //</w:t>
      </w:r>
      <w:r w:rsidRPr="00F279CA">
        <w:rPr>
          <w:rFonts w:hint="eastAsia"/>
          <w:lang w:val="zh-CN"/>
        </w:rPr>
        <w:t>普通の攻击</w:t>
      </w:r>
    </w:p>
    <w:p w:rsidR="00F279CA" w:rsidRPr="00F279CA" w:rsidRDefault="00F279CA" w:rsidP="00F279CA">
      <w:r w:rsidRPr="00F279CA">
        <w:rPr>
          <w:rFonts w:hint="eastAsia"/>
        </w:rPr>
        <w:tab/>
        <w:t>void sonicLeap(int*, int*, PLAYER*, IMAGE*, IMAGE*, IMAGE*, IMAGE*, int);</w:t>
      </w:r>
      <w:r w:rsidRPr="00F279CA">
        <w:rPr>
          <w:rFonts w:hint="eastAsia"/>
        </w:rPr>
        <w:tab/>
      </w:r>
      <w:r w:rsidRPr="00F279CA">
        <w:rPr>
          <w:rFonts w:hint="eastAsia"/>
        </w:rPr>
        <w:tab/>
        <w:t>//</w:t>
      </w:r>
      <w:r w:rsidRPr="00F279CA">
        <w:rPr>
          <w:rFonts w:hint="eastAsia"/>
          <w:lang w:val="zh-CN"/>
        </w:rPr>
        <w:t>音速冲击</w:t>
      </w:r>
    </w:p>
    <w:p w:rsidR="00F279CA" w:rsidRPr="00F279CA" w:rsidRDefault="00F279CA" w:rsidP="00F279CA">
      <w:r w:rsidRPr="00F279CA">
        <w:rPr>
          <w:rFonts w:hint="eastAsia"/>
        </w:rPr>
        <w:tab/>
        <w:t>void horizontalSquare(int*, int*, PLAYER*, IMAGE*, IMAGE*, IMAGE*, IMAGE*, int);//</w:t>
      </w:r>
      <w:r w:rsidRPr="00F279CA">
        <w:rPr>
          <w:rFonts w:hint="eastAsia"/>
          <w:lang w:val="zh-CN"/>
        </w:rPr>
        <w:t>水平四方斩</w:t>
      </w:r>
    </w:p>
    <w:p w:rsidR="00F279CA" w:rsidRPr="00F279CA" w:rsidRDefault="00F279CA" w:rsidP="00F279CA">
      <w:r w:rsidRPr="00F279CA">
        <w:rPr>
          <w:rFonts w:hint="eastAsia"/>
        </w:rPr>
        <w:tab/>
        <w:t xml:space="preserve">void damage(int);      </w:t>
      </w:r>
      <w:r w:rsidRPr="00F279CA">
        <w:rPr>
          <w:rFonts w:hint="eastAsia"/>
        </w:rPr>
        <w:tab/>
      </w:r>
      <w:r w:rsidRPr="00F279CA">
        <w:rPr>
          <w:rFonts w:hint="eastAsia"/>
        </w:rPr>
        <w:tab/>
      </w:r>
      <w:r w:rsidRPr="00F279CA">
        <w:rPr>
          <w:rFonts w:hint="eastAsia"/>
        </w:rPr>
        <w:tab/>
        <w:t xml:space="preserve"> //</w:t>
      </w:r>
      <w:r w:rsidRPr="00F279CA">
        <w:rPr>
          <w:rFonts w:hint="eastAsia"/>
          <w:lang w:val="zh-CN"/>
        </w:rPr>
        <w:t>受到伤害</w:t>
      </w:r>
    </w:p>
    <w:p w:rsidR="00F279CA" w:rsidRPr="00F279CA" w:rsidRDefault="00F279CA" w:rsidP="00F279CA">
      <w:r w:rsidRPr="00F279CA">
        <w:rPr>
          <w:rFonts w:hint="eastAsia"/>
        </w:rPr>
        <w:tab/>
        <w:t>void jump();</w:t>
      </w:r>
      <w:r w:rsidRPr="00F279CA">
        <w:rPr>
          <w:rFonts w:hint="eastAsia"/>
        </w:rPr>
        <w:tab/>
      </w:r>
      <w:r w:rsidRPr="00F279CA">
        <w:rPr>
          <w:rFonts w:hint="eastAsia"/>
        </w:rPr>
        <w:tab/>
        <w:t xml:space="preserve">   </w:t>
      </w:r>
      <w:r w:rsidRPr="00F279CA">
        <w:rPr>
          <w:rFonts w:hint="eastAsia"/>
        </w:rPr>
        <w:tab/>
      </w:r>
      <w:r w:rsidRPr="00F279CA">
        <w:rPr>
          <w:rFonts w:hint="eastAsia"/>
        </w:rPr>
        <w:tab/>
        <w:t xml:space="preserve"> //</w:t>
      </w:r>
      <w:r w:rsidRPr="00F279CA">
        <w:rPr>
          <w:rFonts w:hint="eastAsia"/>
          <w:lang w:val="zh-CN"/>
        </w:rPr>
        <w:t>跳跃</w:t>
      </w:r>
    </w:p>
    <w:p w:rsidR="00F279CA" w:rsidRPr="00F279CA" w:rsidRDefault="00F279CA" w:rsidP="00F279CA">
      <w:r w:rsidRPr="00F279CA">
        <w:rPr>
          <w:rFonts w:hint="eastAsia"/>
        </w:rPr>
        <w:tab/>
        <w:t>void running(IMAGE*, int,PLAYER*);         //</w:t>
      </w:r>
      <w:r w:rsidRPr="00F279CA">
        <w:rPr>
          <w:rFonts w:hint="eastAsia"/>
          <w:lang w:val="zh-CN"/>
        </w:rPr>
        <w:t>跑动</w:t>
      </w:r>
    </w:p>
    <w:p w:rsidR="00F279CA" w:rsidRPr="00F279CA" w:rsidRDefault="00F279CA" w:rsidP="00F279CA">
      <w:r w:rsidRPr="00F279CA">
        <w:rPr>
          <w:rFonts w:hint="eastAsia"/>
        </w:rPr>
        <w:tab/>
        <w:t xml:space="preserve">void moveX(int*,int*); </w:t>
      </w:r>
      <w:r w:rsidRPr="00F279CA">
        <w:rPr>
          <w:rFonts w:hint="eastAsia"/>
        </w:rPr>
        <w:tab/>
      </w:r>
      <w:r w:rsidRPr="00F279CA">
        <w:rPr>
          <w:rFonts w:hint="eastAsia"/>
        </w:rPr>
        <w:tab/>
      </w:r>
      <w:r w:rsidRPr="00F279CA">
        <w:rPr>
          <w:rFonts w:hint="eastAsia"/>
        </w:rPr>
        <w:tab/>
        <w:t>//</w:t>
      </w:r>
      <w:r w:rsidRPr="00F279CA">
        <w:rPr>
          <w:rFonts w:hint="eastAsia"/>
          <w:lang w:val="zh-CN"/>
        </w:rPr>
        <w:t>基本移</w:t>
      </w:r>
      <w:r w:rsidRPr="00F279CA">
        <w:rPr>
          <w:rFonts w:hint="eastAsia"/>
        </w:rPr>
        <w:t>(hua)</w:t>
      </w:r>
      <w:r w:rsidRPr="00F279CA">
        <w:rPr>
          <w:rFonts w:hint="eastAsia"/>
          <w:lang w:val="zh-CN"/>
        </w:rPr>
        <w:t>动</w:t>
      </w:r>
    </w:p>
    <w:p w:rsidR="00F279CA" w:rsidRPr="00F279CA" w:rsidRDefault="00F279CA" w:rsidP="00F279CA">
      <w:r w:rsidRPr="00F279CA">
        <w:rPr>
          <w:rFonts w:hint="eastAsia"/>
        </w:rPr>
        <w:tab/>
        <w:t xml:space="preserve">void startJump();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跳起</w:t>
      </w:r>
    </w:p>
    <w:p w:rsidR="00F279CA" w:rsidRPr="00F279CA" w:rsidRDefault="00F279CA" w:rsidP="00F279CA">
      <w:r w:rsidRPr="00F279CA">
        <w:rPr>
          <w:rFonts w:hint="eastAsia"/>
        </w:rPr>
        <w:tab/>
        <w:t xml:space="preserve">void useSkill(int);    </w:t>
      </w:r>
      <w:r w:rsidRPr="00F279CA">
        <w:rPr>
          <w:rFonts w:hint="eastAsia"/>
        </w:rPr>
        <w:tab/>
      </w:r>
      <w:r w:rsidRPr="00F279CA">
        <w:rPr>
          <w:rFonts w:hint="eastAsia"/>
        </w:rPr>
        <w:tab/>
      </w:r>
      <w:r w:rsidRPr="00F279CA">
        <w:rPr>
          <w:rFonts w:hint="eastAsia"/>
        </w:rPr>
        <w:tab/>
        <w:t xml:space="preserve"> //</w:t>
      </w:r>
      <w:r w:rsidRPr="00F279CA">
        <w:rPr>
          <w:rFonts w:hint="eastAsia"/>
          <w:lang w:val="zh-CN"/>
        </w:rPr>
        <w:t>释放技能</w:t>
      </w:r>
    </w:p>
    <w:p w:rsidR="00F279CA" w:rsidRPr="00F279CA" w:rsidRDefault="00F279CA" w:rsidP="00F279CA">
      <w:r w:rsidRPr="00F279CA">
        <w:rPr>
          <w:rFonts w:hint="eastAsia"/>
        </w:rPr>
        <w:tab/>
        <w:t xml:space="preserve">bool stillJudge();      </w:t>
      </w:r>
      <w:r w:rsidRPr="00F279CA">
        <w:rPr>
          <w:rFonts w:hint="eastAsia"/>
        </w:rPr>
        <w:tab/>
      </w:r>
      <w:r w:rsidRPr="00F279CA">
        <w:rPr>
          <w:rFonts w:hint="eastAsia"/>
        </w:rPr>
        <w:tab/>
        <w:t>//</w:t>
      </w:r>
      <w:r w:rsidRPr="00F279CA">
        <w:rPr>
          <w:rFonts w:hint="eastAsia"/>
          <w:lang w:val="zh-CN"/>
        </w:rPr>
        <w:t>判断是否静止</w:t>
      </w:r>
    </w:p>
    <w:p w:rsidR="00F279CA" w:rsidRPr="00F279CA" w:rsidRDefault="00F279CA" w:rsidP="00F279CA">
      <w:r w:rsidRPr="00F279CA">
        <w:rPr>
          <w:rFonts w:hint="eastAsia"/>
        </w:rPr>
        <w:lastRenderedPageBreak/>
        <w:tab/>
        <w:t xml:space="preserve">bool jumpJudge();       </w:t>
      </w:r>
      <w:r w:rsidRPr="00F279CA">
        <w:rPr>
          <w:rFonts w:hint="eastAsia"/>
        </w:rPr>
        <w:tab/>
      </w:r>
      <w:r w:rsidRPr="00F279CA">
        <w:rPr>
          <w:rFonts w:hint="eastAsia"/>
        </w:rPr>
        <w:tab/>
        <w:t>//</w:t>
      </w:r>
      <w:r w:rsidRPr="00F279CA">
        <w:rPr>
          <w:rFonts w:hint="eastAsia"/>
          <w:lang w:val="zh-CN"/>
        </w:rPr>
        <w:t>判断是否跳跃</w:t>
      </w:r>
    </w:p>
    <w:p w:rsidR="00F279CA" w:rsidRPr="00F279CA" w:rsidRDefault="00F279CA" w:rsidP="00F279CA">
      <w:r w:rsidRPr="00F279CA">
        <w:rPr>
          <w:rFonts w:hint="eastAsia"/>
        </w:rPr>
        <w:tab/>
        <w:t xml:space="preserve">bool runJudge();       </w:t>
      </w:r>
      <w:r w:rsidRPr="00F279CA">
        <w:rPr>
          <w:rFonts w:hint="eastAsia"/>
        </w:rPr>
        <w:tab/>
      </w:r>
      <w:r w:rsidRPr="00F279CA">
        <w:rPr>
          <w:rFonts w:hint="eastAsia"/>
        </w:rPr>
        <w:tab/>
      </w:r>
      <w:r w:rsidRPr="00F279CA">
        <w:rPr>
          <w:rFonts w:hint="eastAsia"/>
        </w:rPr>
        <w:tab/>
        <w:t xml:space="preserve"> //</w:t>
      </w:r>
      <w:r w:rsidRPr="00F279CA">
        <w:rPr>
          <w:rFonts w:hint="eastAsia"/>
          <w:lang w:val="zh-CN"/>
        </w:rPr>
        <w:t>判断是否跑动</w:t>
      </w:r>
    </w:p>
    <w:p w:rsidR="00F279CA" w:rsidRPr="00F279CA" w:rsidRDefault="00F279CA" w:rsidP="00F279CA">
      <w:r w:rsidRPr="00F279CA">
        <w:rPr>
          <w:rFonts w:hint="eastAsia"/>
        </w:rPr>
        <w:tab/>
        <w:t xml:space="preserve">bool coolingJudge();   </w:t>
      </w:r>
      <w:r w:rsidRPr="00F279CA">
        <w:rPr>
          <w:rFonts w:hint="eastAsia"/>
        </w:rPr>
        <w:tab/>
      </w:r>
      <w:r w:rsidRPr="00F279CA">
        <w:rPr>
          <w:rFonts w:hint="eastAsia"/>
        </w:rPr>
        <w:tab/>
      </w:r>
      <w:r w:rsidRPr="00F279CA">
        <w:rPr>
          <w:rFonts w:hint="eastAsia"/>
        </w:rPr>
        <w:tab/>
        <w:t xml:space="preserve"> //</w:t>
      </w:r>
      <w:r w:rsidRPr="00F279CA">
        <w:rPr>
          <w:rFonts w:hint="eastAsia"/>
          <w:lang w:val="zh-CN"/>
        </w:rPr>
        <w:t>判断是否处于冷却</w:t>
      </w:r>
    </w:p>
    <w:p w:rsidR="00F279CA" w:rsidRPr="00F279CA" w:rsidRDefault="00F279CA" w:rsidP="00F279CA">
      <w:r w:rsidRPr="00F279CA">
        <w:rPr>
          <w:rFonts w:hint="eastAsia"/>
        </w:rPr>
        <w:tab/>
        <w:t xml:space="preserve">bool getDir();          </w:t>
      </w:r>
      <w:r w:rsidRPr="00F279CA">
        <w:rPr>
          <w:rFonts w:hint="eastAsia"/>
        </w:rPr>
        <w:tab/>
      </w:r>
      <w:r w:rsidRPr="00F279CA">
        <w:rPr>
          <w:rFonts w:hint="eastAsia"/>
        </w:rPr>
        <w:tab/>
        <w:t>//</w:t>
      </w:r>
      <w:r w:rsidRPr="00F279CA">
        <w:rPr>
          <w:rFonts w:hint="eastAsia"/>
          <w:lang w:val="zh-CN"/>
        </w:rPr>
        <w:t>获取方向</w:t>
      </w:r>
    </w:p>
    <w:p w:rsidR="00F279CA" w:rsidRPr="00F279CA" w:rsidRDefault="00F279CA" w:rsidP="00F279CA">
      <w:r w:rsidRPr="00F279CA">
        <w:rPr>
          <w:rFonts w:hint="eastAsia"/>
        </w:rPr>
        <w:tab/>
        <w:t>int getStill();</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获取</w:t>
      </w:r>
      <w:r w:rsidRPr="00F279CA">
        <w:rPr>
          <w:rFonts w:hint="eastAsia"/>
        </w:rPr>
        <w:t>still</w:t>
      </w:r>
      <w:r w:rsidRPr="00F279CA">
        <w:rPr>
          <w:rFonts w:hint="eastAsia"/>
          <w:lang w:val="zh-CN"/>
        </w:rPr>
        <w:t>值</w:t>
      </w:r>
    </w:p>
    <w:p w:rsidR="00F279CA" w:rsidRPr="00F279CA" w:rsidRDefault="00F279CA" w:rsidP="00F279CA">
      <w:r w:rsidRPr="00F279CA">
        <w:rPr>
          <w:rFonts w:hint="eastAsia"/>
        </w:rPr>
        <w:tab/>
        <w:t xml:space="preserve">void restill();         </w:t>
      </w:r>
      <w:r w:rsidRPr="00F279CA">
        <w:rPr>
          <w:rFonts w:hint="eastAsia"/>
        </w:rPr>
        <w:tab/>
      </w:r>
      <w:r w:rsidRPr="00F279CA">
        <w:rPr>
          <w:rFonts w:hint="eastAsia"/>
        </w:rPr>
        <w:tab/>
        <w:t>//</w:t>
      </w:r>
      <w:r w:rsidRPr="00F279CA">
        <w:rPr>
          <w:rFonts w:hint="eastAsia"/>
          <w:lang w:val="zh-CN"/>
        </w:rPr>
        <w:t>恢复静止</w:t>
      </w:r>
    </w:p>
    <w:p w:rsidR="00F279CA" w:rsidRPr="00F279CA" w:rsidRDefault="00F279CA" w:rsidP="00F279CA">
      <w:r w:rsidRPr="00F279CA">
        <w:rPr>
          <w:rFonts w:hint="eastAsia"/>
        </w:rPr>
        <w:tab/>
        <w:t xml:space="preserve">int getSkillState();    </w:t>
      </w:r>
      <w:r w:rsidRPr="00F279CA">
        <w:rPr>
          <w:rFonts w:hint="eastAsia"/>
        </w:rPr>
        <w:tab/>
      </w:r>
      <w:r w:rsidRPr="00F279CA">
        <w:rPr>
          <w:rFonts w:hint="eastAsia"/>
        </w:rPr>
        <w:tab/>
        <w:t>//</w:t>
      </w:r>
      <w:r w:rsidRPr="00F279CA">
        <w:rPr>
          <w:rFonts w:hint="eastAsia"/>
          <w:lang w:val="zh-CN"/>
        </w:rPr>
        <w:t>获取技能状态</w:t>
      </w:r>
    </w:p>
    <w:p w:rsidR="00F279CA" w:rsidRPr="00F279CA" w:rsidRDefault="00F279CA" w:rsidP="00F279CA">
      <w:r w:rsidRPr="00F279CA">
        <w:rPr>
          <w:rFonts w:hint="eastAsia"/>
        </w:rPr>
        <w:tab/>
        <w:t>int getSkillType();</w:t>
      </w:r>
      <w:r w:rsidRPr="00F279CA">
        <w:rPr>
          <w:rFonts w:hint="eastAsia"/>
        </w:rPr>
        <w:tab/>
      </w:r>
      <w:r w:rsidRPr="00F279CA">
        <w:rPr>
          <w:rFonts w:hint="eastAsia"/>
        </w:rPr>
        <w:tab/>
      </w:r>
      <w:r w:rsidRPr="00F279CA">
        <w:rPr>
          <w:rFonts w:hint="eastAsia"/>
        </w:rPr>
        <w:tab/>
        <w:t>//</w:t>
      </w:r>
      <w:r w:rsidRPr="00F279CA">
        <w:rPr>
          <w:rFonts w:hint="eastAsia"/>
          <w:lang w:val="zh-CN"/>
        </w:rPr>
        <w:t>获取技能类型</w:t>
      </w:r>
    </w:p>
    <w:p w:rsidR="00F279CA" w:rsidRPr="00F279CA" w:rsidRDefault="00F279CA" w:rsidP="00F279CA">
      <w:r w:rsidRPr="00F279CA">
        <w:rPr>
          <w:rFonts w:hint="eastAsia"/>
        </w:rPr>
        <w:tab/>
        <w:t xml:space="preserve">int getRunState();     </w:t>
      </w:r>
      <w:r w:rsidRPr="00F279CA">
        <w:rPr>
          <w:rFonts w:hint="eastAsia"/>
        </w:rPr>
        <w:tab/>
      </w:r>
      <w:r w:rsidRPr="00F279CA">
        <w:rPr>
          <w:rFonts w:hint="eastAsia"/>
        </w:rPr>
        <w:tab/>
      </w:r>
      <w:r w:rsidRPr="00F279CA">
        <w:rPr>
          <w:rFonts w:hint="eastAsia"/>
        </w:rPr>
        <w:tab/>
        <w:t>//</w:t>
      </w:r>
      <w:r w:rsidRPr="00F279CA">
        <w:rPr>
          <w:rFonts w:hint="eastAsia"/>
          <w:lang w:val="zh-CN"/>
        </w:rPr>
        <w:t>获取跑动状态</w:t>
      </w:r>
    </w:p>
    <w:p w:rsidR="00F279CA" w:rsidRPr="00F279CA" w:rsidRDefault="00F279CA" w:rsidP="00F279CA">
      <w:r w:rsidRPr="00F279CA">
        <w:rPr>
          <w:rFonts w:hint="eastAsia"/>
        </w:rPr>
        <w:tab/>
        <w:t>void skillEffect(IMAGE*,IMAGE*,IMAGE*,IMAGE*,PLAYER*,int);     //</w:t>
      </w:r>
      <w:r w:rsidRPr="00F279CA">
        <w:rPr>
          <w:rFonts w:hint="eastAsia"/>
          <w:lang w:val="zh-CN"/>
        </w:rPr>
        <w:t>给技能加特技</w:t>
      </w:r>
    </w:p>
    <w:p w:rsidR="00F279CA" w:rsidRPr="00F279CA" w:rsidRDefault="00F279CA" w:rsidP="00F279CA">
      <w:r w:rsidRPr="00F279CA">
        <w:rPr>
          <w:rFonts w:hint="eastAsia"/>
        </w:rPr>
        <w:tab/>
        <w:t xml:space="preserve">void startRun();       </w:t>
      </w:r>
      <w:r w:rsidRPr="00F279CA">
        <w:rPr>
          <w:rFonts w:hint="eastAsia"/>
        </w:rPr>
        <w:tab/>
      </w:r>
      <w:r w:rsidRPr="00F279CA">
        <w:rPr>
          <w:rFonts w:hint="eastAsia"/>
        </w:rPr>
        <w:tab/>
      </w:r>
      <w:r w:rsidRPr="00F279CA">
        <w:rPr>
          <w:rFonts w:hint="eastAsia"/>
        </w:rPr>
        <w:tab/>
        <w:t xml:space="preserve"> //</w:t>
      </w:r>
      <w:r w:rsidRPr="00F279CA">
        <w:rPr>
          <w:rFonts w:hint="eastAsia"/>
          <w:lang w:val="zh-CN"/>
        </w:rPr>
        <w:t>开始跑动</w:t>
      </w:r>
    </w:p>
    <w:p w:rsidR="00F279CA" w:rsidRPr="00F279CA" w:rsidRDefault="00F279CA" w:rsidP="00F279CA">
      <w:r w:rsidRPr="00F279CA">
        <w:rPr>
          <w:rFonts w:hint="eastAsia"/>
        </w:rPr>
        <w:tab/>
        <w:t xml:space="preserve">void coolingDown();    </w:t>
      </w:r>
      <w:r w:rsidRPr="00F279CA">
        <w:rPr>
          <w:rFonts w:hint="eastAsia"/>
        </w:rPr>
        <w:tab/>
      </w:r>
      <w:r w:rsidRPr="00F279CA">
        <w:rPr>
          <w:rFonts w:hint="eastAsia"/>
        </w:rPr>
        <w:tab/>
      </w:r>
      <w:r w:rsidRPr="00F279CA">
        <w:rPr>
          <w:rFonts w:hint="eastAsia"/>
        </w:rPr>
        <w:tab/>
        <w:t xml:space="preserve"> //</w:t>
      </w:r>
      <w:r w:rsidRPr="00F279CA">
        <w:rPr>
          <w:rFonts w:hint="eastAsia"/>
          <w:lang w:val="zh-CN"/>
        </w:rPr>
        <w:t>冷却恢复</w:t>
      </w:r>
    </w:p>
    <w:p w:rsidR="00F279CA" w:rsidRPr="00F279CA" w:rsidRDefault="00F279CA" w:rsidP="00F279CA">
      <w:r w:rsidRPr="00F279CA">
        <w:rPr>
          <w:rFonts w:hint="eastAsia"/>
        </w:rPr>
        <w:tab/>
        <w:t xml:space="preserve">void skillStateMove();  </w:t>
      </w:r>
      <w:r w:rsidRPr="00F279CA">
        <w:rPr>
          <w:rFonts w:hint="eastAsia"/>
        </w:rPr>
        <w:tab/>
      </w:r>
      <w:r w:rsidRPr="00F279CA">
        <w:rPr>
          <w:rFonts w:hint="eastAsia"/>
        </w:rPr>
        <w:tab/>
        <w:t>//</w:t>
      </w:r>
      <w:r w:rsidRPr="00F279CA">
        <w:rPr>
          <w:rFonts w:hint="eastAsia"/>
          <w:lang w:val="zh-CN"/>
        </w:rPr>
        <w:t>计算</w:t>
      </w:r>
      <w:r w:rsidRPr="00F279CA">
        <w:rPr>
          <w:rFonts w:hint="eastAsia"/>
        </w:rPr>
        <w:t>skillState</w:t>
      </w:r>
    </w:p>
    <w:p w:rsidR="00F279CA" w:rsidRPr="00F279CA" w:rsidRDefault="00F279CA" w:rsidP="00F279CA">
      <w:r w:rsidRPr="00F279CA">
        <w:rPr>
          <w:rFonts w:hint="eastAsia"/>
        </w:rPr>
        <w:tab/>
        <w:t xml:space="preserve">float getMaxHp();        </w:t>
      </w:r>
      <w:r w:rsidRPr="00F279CA">
        <w:rPr>
          <w:rFonts w:hint="eastAsia"/>
        </w:rPr>
        <w:tab/>
      </w:r>
      <w:r w:rsidRPr="00F279CA">
        <w:rPr>
          <w:rFonts w:hint="eastAsia"/>
        </w:rPr>
        <w:tab/>
        <w:t xml:space="preserve"> //</w:t>
      </w:r>
      <w:r w:rsidRPr="00F279CA">
        <w:rPr>
          <w:rFonts w:hint="eastAsia"/>
          <w:lang w:val="zh-CN"/>
        </w:rPr>
        <w:t>获取最大</w:t>
      </w:r>
      <w:r w:rsidRPr="00F279CA">
        <w:rPr>
          <w:rFonts w:hint="eastAsia"/>
        </w:rPr>
        <w:t>hp</w:t>
      </w:r>
    </w:p>
    <w:p w:rsidR="00F279CA" w:rsidRPr="00F279CA" w:rsidRDefault="00F279CA" w:rsidP="00F279CA">
      <w:r w:rsidRPr="00F279CA">
        <w:rPr>
          <w:rFonts w:hint="eastAsia"/>
        </w:rPr>
        <w:tab/>
        <w:t>void AIFind(int*);</w:t>
      </w:r>
      <w:r w:rsidRPr="00F279CA">
        <w:rPr>
          <w:rFonts w:hint="eastAsia"/>
        </w:rPr>
        <w:tab/>
      </w:r>
      <w:r w:rsidRPr="00F279CA">
        <w:rPr>
          <w:rFonts w:hint="eastAsia"/>
        </w:rPr>
        <w:tab/>
      </w:r>
      <w:r w:rsidRPr="00F279CA">
        <w:rPr>
          <w:rFonts w:hint="eastAsia"/>
        </w:rPr>
        <w:tab/>
        <w:t>//enemy</w:t>
      </w:r>
      <w:r w:rsidRPr="00F279CA">
        <w:rPr>
          <w:rFonts w:hint="eastAsia"/>
          <w:lang w:val="zh-CN"/>
        </w:rPr>
        <w:t>追踪玩家</w:t>
      </w:r>
    </w:p>
    <w:p w:rsidR="00F279CA" w:rsidRPr="00F279CA" w:rsidRDefault="00F279CA" w:rsidP="00F279CA">
      <w:r w:rsidRPr="00F279CA">
        <w:rPr>
          <w:rFonts w:hint="eastAsia"/>
        </w:rPr>
        <w:tab/>
        <w:t>void AIAttack(PLAYER*,IMAGE*);          //enemy</w:t>
      </w:r>
      <w:r w:rsidRPr="00F279CA">
        <w:rPr>
          <w:rFonts w:hint="eastAsia"/>
          <w:lang w:val="zh-CN"/>
        </w:rPr>
        <w:t>攻击玩家</w:t>
      </w:r>
    </w:p>
    <w:p w:rsidR="00F279CA" w:rsidRPr="00F279CA" w:rsidRDefault="00F279CA" w:rsidP="00F279CA">
      <w:r w:rsidRPr="00F279CA">
        <w:rPr>
          <w:rFonts w:hint="eastAsia"/>
        </w:rPr>
        <w:tab/>
        <w:t>int getLev();</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获取等级</w:t>
      </w:r>
    </w:p>
    <w:p w:rsidR="00F279CA" w:rsidRPr="00F279CA" w:rsidRDefault="00F279CA" w:rsidP="00F279CA">
      <w:r w:rsidRPr="00F279CA">
        <w:rPr>
          <w:rFonts w:hint="eastAsia"/>
        </w:rPr>
        <w:tab/>
        <w:t>void levelUp();</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升级啦</w:t>
      </w:r>
      <w:r w:rsidRPr="00F279CA">
        <w:rPr>
          <w:rFonts w:hint="eastAsia"/>
        </w:rPr>
        <w:t>hhhhh</w:t>
      </w:r>
    </w:p>
    <w:p w:rsidR="00F279CA" w:rsidRPr="00F279CA" w:rsidRDefault="00F279CA" w:rsidP="00F279CA">
      <w:r w:rsidRPr="00F279CA">
        <w:rPr>
          <w:rFonts w:hint="eastAsia"/>
        </w:rPr>
        <w:tab/>
        <w:t>void statRefresh();</w:t>
      </w:r>
      <w:r w:rsidRPr="00F279CA">
        <w:rPr>
          <w:rFonts w:hint="eastAsia"/>
        </w:rPr>
        <w:tab/>
      </w:r>
      <w:r w:rsidRPr="00F279CA">
        <w:rPr>
          <w:rFonts w:hint="eastAsia"/>
        </w:rPr>
        <w:tab/>
      </w:r>
      <w:r w:rsidRPr="00F279CA">
        <w:rPr>
          <w:rFonts w:hint="eastAsia"/>
        </w:rPr>
        <w:tab/>
        <w:t>//</w:t>
      </w:r>
      <w:r w:rsidRPr="00F279CA">
        <w:rPr>
          <w:rFonts w:hint="eastAsia"/>
          <w:lang w:val="zh-CN"/>
        </w:rPr>
        <w:t>根据等级刷新数值</w:t>
      </w:r>
    </w:p>
    <w:p w:rsidR="00F279CA" w:rsidRPr="00F279CA" w:rsidRDefault="00F279CA" w:rsidP="00F279CA">
      <w:r w:rsidRPr="00F279CA">
        <w:rPr>
          <w:rFonts w:hint="eastAsia"/>
        </w:rPr>
        <w:tab/>
        <w:t>int getExp();</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获取当前</w:t>
      </w:r>
      <w:r w:rsidRPr="00F279CA">
        <w:rPr>
          <w:rFonts w:hint="eastAsia"/>
        </w:rPr>
        <w:t>exp</w:t>
      </w:r>
    </w:p>
    <w:p w:rsidR="00F279CA" w:rsidRPr="00F279CA" w:rsidRDefault="00F279CA" w:rsidP="00F279CA">
      <w:r w:rsidRPr="00F279CA">
        <w:rPr>
          <w:rFonts w:hint="eastAsia"/>
        </w:rPr>
        <w:tab/>
        <w:t>void expAdd(int);</w:t>
      </w:r>
      <w:r w:rsidRPr="00F279CA">
        <w:rPr>
          <w:rFonts w:hint="eastAsia"/>
        </w:rPr>
        <w:tab/>
      </w:r>
      <w:r w:rsidRPr="00F279CA">
        <w:rPr>
          <w:rFonts w:hint="eastAsia"/>
        </w:rPr>
        <w:tab/>
      </w:r>
      <w:r w:rsidRPr="00F279CA">
        <w:rPr>
          <w:rFonts w:hint="eastAsia"/>
        </w:rPr>
        <w:tab/>
        <w:t>//</w:t>
      </w:r>
      <w:r w:rsidRPr="00F279CA">
        <w:rPr>
          <w:rFonts w:hint="eastAsia"/>
          <w:lang w:val="zh-CN"/>
        </w:rPr>
        <w:t>经验增加</w:t>
      </w:r>
    </w:p>
    <w:p w:rsidR="00F279CA" w:rsidRPr="00F279CA" w:rsidRDefault="00F279CA" w:rsidP="00F279CA">
      <w:r w:rsidRPr="00F279CA">
        <w:rPr>
          <w:rFonts w:hint="eastAsia"/>
        </w:rPr>
        <w:tab/>
        <w:t>void levelUpCheck();</w:t>
      </w:r>
      <w:r w:rsidRPr="00F279CA">
        <w:rPr>
          <w:rFonts w:hint="eastAsia"/>
        </w:rPr>
        <w:tab/>
      </w:r>
      <w:r w:rsidRPr="00F279CA">
        <w:rPr>
          <w:rFonts w:hint="eastAsia"/>
        </w:rPr>
        <w:tab/>
        <w:t>//</w:t>
      </w:r>
      <w:r w:rsidRPr="00F279CA">
        <w:rPr>
          <w:rFonts w:hint="eastAsia"/>
          <w:lang w:val="zh-CN"/>
        </w:rPr>
        <w:t>检测是否升级</w:t>
      </w:r>
    </w:p>
    <w:p w:rsidR="00F279CA" w:rsidRPr="00F279CA" w:rsidRDefault="00F279CA" w:rsidP="00F279CA">
      <w:r w:rsidRPr="00F279CA">
        <w:rPr>
          <w:rFonts w:hint="eastAsia"/>
        </w:rPr>
        <w:tab/>
        <w:t>void hpRege();</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被动</w:t>
      </w:r>
      <w:r w:rsidRPr="00F279CA">
        <w:rPr>
          <w:rFonts w:hint="eastAsia"/>
        </w:rPr>
        <w:t>HP</w:t>
      </w:r>
      <w:r w:rsidRPr="00F279CA">
        <w:rPr>
          <w:rFonts w:hint="eastAsia"/>
          <w:lang w:val="zh-CN"/>
        </w:rPr>
        <w:t>回复</w:t>
      </w:r>
    </w:p>
    <w:p w:rsidR="00F279CA" w:rsidRPr="00F279CA" w:rsidRDefault="00F279CA" w:rsidP="00F279CA">
      <w:r w:rsidRPr="00F279CA">
        <w:rPr>
          <w:rFonts w:hint="eastAsia"/>
        </w:rPr>
        <w:lastRenderedPageBreak/>
        <w:tab/>
        <w:t>void respawn();</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复活</w:t>
      </w:r>
      <w:r w:rsidRPr="00F279CA">
        <w:rPr>
          <w:rFonts w:hint="eastAsia"/>
        </w:rPr>
        <w:t>，</w:t>
      </w:r>
      <w:r w:rsidRPr="00F279CA">
        <w:rPr>
          <w:rFonts w:hint="eastAsia"/>
          <w:lang w:val="zh-CN"/>
        </w:rPr>
        <w:t>经验损失</w:t>
      </w:r>
      <w:r w:rsidRPr="00F279CA">
        <w:rPr>
          <w:rFonts w:hint="eastAsia"/>
        </w:rPr>
        <w:t>10%</w:t>
      </w:r>
    </w:p>
    <w:p w:rsidR="00F279CA" w:rsidRPr="00F279CA" w:rsidRDefault="00F279CA" w:rsidP="00F279CA">
      <w:r w:rsidRPr="00F279CA">
        <w:rPr>
          <w:rFonts w:hint="eastAsia"/>
        </w:rPr>
        <w:tab/>
        <w:t>int getType();</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获取种类</w:t>
      </w:r>
    </w:p>
    <w:p w:rsidR="00F279CA" w:rsidRPr="00F279CA" w:rsidRDefault="00F279CA" w:rsidP="00F279CA">
      <w:r w:rsidRPr="00F279CA">
        <w:rPr>
          <w:rFonts w:hint="eastAsia"/>
        </w:rPr>
        <w:tab/>
        <w:t>int getRun();</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获取</w:t>
      </w:r>
      <w:r w:rsidRPr="00F279CA">
        <w:rPr>
          <w:rFonts w:hint="eastAsia"/>
        </w:rPr>
        <w:t>run</w:t>
      </w:r>
      <w:r w:rsidRPr="00F279CA">
        <w:rPr>
          <w:rFonts w:hint="eastAsia"/>
          <w:lang w:val="zh-CN"/>
        </w:rPr>
        <w:t>值</w:t>
      </w:r>
    </w:p>
    <w:p w:rsidR="00F279CA" w:rsidRPr="00F279CA" w:rsidRDefault="00F279CA" w:rsidP="00F279CA">
      <w:r w:rsidRPr="00F279CA">
        <w:rPr>
          <w:rFonts w:hint="eastAsia"/>
        </w:rPr>
        <w:tab/>
        <w:t>void bossAttack(int*, int*, PLAYER*, IMAGE*, IMAGE*, int);//BOSS</w:t>
      </w:r>
      <w:r w:rsidRPr="00F279CA">
        <w:rPr>
          <w:rFonts w:hint="eastAsia"/>
          <w:lang w:val="zh-CN"/>
        </w:rPr>
        <w:t>的攻击</w:t>
      </w:r>
    </w:p>
    <w:p w:rsidR="00F279CA" w:rsidRPr="00F279CA" w:rsidRDefault="00F279CA" w:rsidP="00F279CA">
      <w:r w:rsidRPr="00F279CA">
        <w:rPr>
          <w:rFonts w:hint="eastAsia"/>
        </w:rPr>
        <w:tab/>
        <w:t>bool getSound();</w:t>
      </w:r>
      <w:r w:rsidRPr="00F279CA">
        <w:rPr>
          <w:rFonts w:hint="eastAsia"/>
        </w:rPr>
        <w:tab/>
      </w:r>
      <w:r w:rsidRPr="00F279CA">
        <w:rPr>
          <w:rFonts w:hint="eastAsia"/>
        </w:rPr>
        <w:tab/>
      </w:r>
      <w:r w:rsidRPr="00F279CA">
        <w:rPr>
          <w:rFonts w:hint="eastAsia"/>
        </w:rPr>
        <w:tab/>
        <w:t>//</w:t>
      </w:r>
      <w:r w:rsidRPr="00F279CA">
        <w:rPr>
          <w:rFonts w:hint="eastAsia"/>
          <w:lang w:val="zh-CN"/>
        </w:rPr>
        <w:t>获取</w:t>
      </w:r>
      <w:r w:rsidRPr="00F279CA">
        <w:rPr>
          <w:rFonts w:hint="eastAsia"/>
        </w:rPr>
        <w:t>sound</w:t>
      </w:r>
      <w:r w:rsidRPr="00F279CA">
        <w:rPr>
          <w:rFonts w:hint="eastAsia"/>
          <w:lang w:val="zh-CN"/>
        </w:rPr>
        <w:t>值</w:t>
      </w:r>
    </w:p>
    <w:p w:rsidR="00F279CA" w:rsidRPr="00F279CA" w:rsidRDefault="00F279CA" w:rsidP="00F279CA">
      <w:r w:rsidRPr="00F279CA">
        <w:rPr>
          <w:rFonts w:hint="eastAsia"/>
        </w:rPr>
        <w:tab/>
        <w:t>//</w:t>
      </w:r>
      <w:r w:rsidRPr="00F279CA">
        <w:rPr>
          <w:rFonts w:hint="eastAsia"/>
          <w:lang w:val="zh-CN"/>
        </w:rPr>
        <w:t>初始化用函数</w:t>
      </w:r>
    </w:p>
    <w:p w:rsidR="00F279CA" w:rsidRPr="00F279CA" w:rsidRDefault="00F279CA" w:rsidP="00F279CA">
      <w:r w:rsidRPr="00F279CA">
        <w:rPr>
          <w:rFonts w:hint="eastAsia"/>
        </w:rPr>
        <w:tab/>
        <w:t>void teleport(int, int);//</w:t>
      </w:r>
      <w:r w:rsidRPr="00F279CA">
        <w:rPr>
          <w:rFonts w:hint="eastAsia"/>
          <w:lang w:val="zh-CN"/>
        </w:rPr>
        <w:t>用于玩家传送</w:t>
      </w:r>
    </w:p>
    <w:p w:rsidR="00F279CA" w:rsidRPr="00F279CA" w:rsidRDefault="00F279CA" w:rsidP="00F279CA">
      <w:r w:rsidRPr="00F279CA">
        <w:rPr>
          <w:rFonts w:hint="eastAsia"/>
        </w:rPr>
        <w:tab/>
        <w:t>void setDir(bool);      //</w:t>
      </w:r>
      <w:r w:rsidRPr="00F279CA">
        <w:rPr>
          <w:rFonts w:hint="eastAsia"/>
          <w:lang w:val="zh-CN"/>
        </w:rPr>
        <w:t>设置方向</w:t>
      </w:r>
    </w:p>
    <w:p w:rsidR="00F279CA" w:rsidRPr="00F279CA" w:rsidRDefault="00F279CA" w:rsidP="00F279CA">
      <w:r w:rsidRPr="00F279CA">
        <w:rPr>
          <w:rFonts w:hint="eastAsia"/>
        </w:rPr>
        <w:tab/>
        <w:t>void setHp(float);        //</w:t>
      </w:r>
      <w:r w:rsidRPr="00F279CA">
        <w:rPr>
          <w:rFonts w:hint="eastAsia"/>
          <w:lang w:val="zh-CN"/>
        </w:rPr>
        <w:t>设置</w:t>
      </w:r>
      <w:r w:rsidRPr="00F279CA">
        <w:rPr>
          <w:rFonts w:hint="eastAsia"/>
        </w:rPr>
        <w:t>Hp</w:t>
      </w:r>
      <w:r w:rsidRPr="00F279CA">
        <w:rPr>
          <w:rFonts w:hint="eastAsia"/>
          <w:lang w:val="zh-CN"/>
        </w:rPr>
        <w:t>值</w:t>
      </w:r>
    </w:p>
    <w:p w:rsidR="00F279CA" w:rsidRPr="00F279CA" w:rsidRDefault="00F279CA" w:rsidP="00F279CA">
      <w:r w:rsidRPr="00F279CA">
        <w:rPr>
          <w:rFonts w:hint="eastAsia"/>
        </w:rPr>
        <w:tab/>
        <w:t>void setMaxHp(float);     //</w:t>
      </w:r>
      <w:r w:rsidRPr="00F279CA">
        <w:rPr>
          <w:rFonts w:hint="eastAsia"/>
          <w:lang w:val="zh-CN"/>
        </w:rPr>
        <w:t>设置</w:t>
      </w:r>
      <w:r w:rsidRPr="00F279CA">
        <w:rPr>
          <w:rFonts w:hint="eastAsia"/>
        </w:rPr>
        <w:t>MaxHp</w:t>
      </w:r>
      <w:r w:rsidRPr="00F279CA">
        <w:rPr>
          <w:rFonts w:hint="eastAsia"/>
          <w:lang w:val="zh-CN"/>
        </w:rPr>
        <w:t>值</w:t>
      </w:r>
    </w:p>
    <w:p w:rsidR="00F279CA" w:rsidRPr="00F279CA" w:rsidRDefault="00F279CA" w:rsidP="00F279CA">
      <w:r w:rsidRPr="00F279CA">
        <w:rPr>
          <w:rFonts w:hint="eastAsia"/>
        </w:rPr>
        <w:tab/>
        <w:t>void setAttack(int);    //</w:t>
      </w:r>
      <w:r w:rsidRPr="00F279CA">
        <w:rPr>
          <w:rFonts w:hint="eastAsia"/>
          <w:lang w:val="zh-CN"/>
        </w:rPr>
        <w:t>设置</w:t>
      </w:r>
      <w:r w:rsidRPr="00F279CA">
        <w:rPr>
          <w:rFonts w:hint="eastAsia"/>
        </w:rPr>
        <w:t>attack</w:t>
      </w:r>
      <w:r w:rsidRPr="00F279CA">
        <w:rPr>
          <w:rFonts w:hint="eastAsia"/>
          <w:lang w:val="zh-CN"/>
        </w:rPr>
        <w:t>值</w:t>
      </w:r>
    </w:p>
    <w:p w:rsidR="00F279CA" w:rsidRPr="00F279CA" w:rsidRDefault="00F279CA" w:rsidP="00F279CA">
      <w:r w:rsidRPr="00F279CA">
        <w:rPr>
          <w:rFonts w:hint="eastAsia"/>
        </w:rPr>
        <w:tab/>
        <w:t>void setSpd(int);       //</w:t>
      </w:r>
      <w:r w:rsidRPr="00F279CA">
        <w:rPr>
          <w:rFonts w:hint="eastAsia"/>
          <w:lang w:val="zh-CN"/>
        </w:rPr>
        <w:t>设置移动速度</w:t>
      </w:r>
    </w:p>
    <w:p w:rsidR="00F279CA" w:rsidRPr="00F279CA" w:rsidRDefault="00F279CA" w:rsidP="00F279CA">
      <w:r w:rsidRPr="00F279CA">
        <w:rPr>
          <w:rFonts w:hint="eastAsia"/>
        </w:rPr>
        <w:tab/>
        <w:t>void setCombo(int);     //</w:t>
      </w:r>
      <w:r w:rsidRPr="00F279CA">
        <w:rPr>
          <w:rFonts w:hint="eastAsia"/>
          <w:lang w:val="zh-CN"/>
        </w:rPr>
        <w:t>设置连击情况</w:t>
      </w:r>
    </w:p>
    <w:p w:rsidR="00F279CA" w:rsidRPr="00F279CA" w:rsidRDefault="00F279CA" w:rsidP="00F279CA">
      <w:r w:rsidRPr="00F279CA">
        <w:rPr>
          <w:rFonts w:hint="eastAsia"/>
        </w:rPr>
        <w:tab/>
        <w:t>void setSkillState(int);//</w:t>
      </w:r>
      <w:r w:rsidRPr="00F279CA">
        <w:rPr>
          <w:rFonts w:hint="eastAsia"/>
          <w:lang w:val="zh-CN"/>
        </w:rPr>
        <w:t>设置技能释放状态</w:t>
      </w:r>
    </w:p>
    <w:p w:rsidR="00F279CA" w:rsidRPr="00F279CA" w:rsidRDefault="00F279CA" w:rsidP="00F279CA">
      <w:r w:rsidRPr="00F279CA">
        <w:rPr>
          <w:rFonts w:hint="eastAsia"/>
        </w:rPr>
        <w:tab/>
        <w:t>void setSkillType(int); //</w:t>
      </w:r>
      <w:r w:rsidRPr="00F279CA">
        <w:rPr>
          <w:rFonts w:hint="eastAsia"/>
          <w:lang w:val="zh-CN"/>
        </w:rPr>
        <w:t>设置技能类型</w:t>
      </w:r>
    </w:p>
    <w:p w:rsidR="00F279CA" w:rsidRPr="00F279CA" w:rsidRDefault="00F279CA" w:rsidP="00F279CA">
      <w:r w:rsidRPr="00F279CA">
        <w:rPr>
          <w:rFonts w:hint="eastAsia"/>
        </w:rPr>
        <w:tab/>
        <w:t>void setStill(int);        //</w:t>
      </w:r>
      <w:r w:rsidRPr="00F279CA">
        <w:rPr>
          <w:rFonts w:hint="eastAsia"/>
          <w:lang w:val="zh-CN"/>
        </w:rPr>
        <w:t>使静止</w:t>
      </w:r>
    </w:p>
    <w:p w:rsidR="00F279CA" w:rsidRPr="00F279CA" w:rsidRDefault="00F279CA" w:rsidP="00F279CA">
      <w:r w:rsidRPr="00F279CA">
        <w:rPr>
          <w:rFonts w:hint="eastAsia"/>
        </w:rPr>
        <w:tab/>
        <w:t>void setRunState(int);   //</w:t>
      </w:r>
      <w:r w:rsidRPr="00F279CA">
        <w:rPr>
          <w:rFonts w:hint="eastAsia"/>
          <w:lang w:val="zh-CN"/>
        </w:rPr>
        <w:t>设置跑动阶段</w:t>
      </w:r>
    </w:p>
    <w:p w:rsidR="00F279CA" w:rsidRPr="00F279CA" w:rsidRDefault="00F279CA" w:rsidP="00F279CA">
      <w:r w:rsidRPr="00F279CA">
        <w:rPr>
          <w:rFonts w:hint="eastAsia"/>
        </w:rPr>
        <w:tab/>
        <w:t>void setRun(int);       //</w:t>
      </w:r>
      <w:r w:rsidRPr="00F279CA">
        <w:rPr>
          <w:rFonts w:hint="eastAsia"/>
          <w:lang w:val="zh-CN"/>
        </w:rPr>
        <w:t>设置</w:t>
      </w:r>
      <w:r w:rsidRPr="00F279CA">
        <w:rPr>
          <w:rFonts w:hint="eastAsia"/>
        </w:rPr>
        <w:t>run</w:t>
      </w:r>
      <w:r w:rsidRPr="00F279CA">
        <w:rPr>
          <w:rFonts w:hint="eastAsia"/>
          <w:lang w:val="zh-CN"/>
        </w:rPr>
        <w:t>值</w:t>
      </w:r>
    </w:p>
    <w:p w:rsidR="00F279CA" w:rsidRPr="00F279CA" w:rsidRDefault="00F279CA" w:rsidP="00F279CA">
      <w:r w:rsidRPr="00F279CA">
        <w:rPr>
          <w:rFonts w:hint="eastAsia"/>
        </w:rPr>
        <w:tab/>
        <w:t>void setLevel(int);     //</w:t>
      </w:r>
      <w:r w:rsidRPr="00F279CA">
        <w:rPr>
          <w:rFonts w:hint="eastAsia"/>
          <w:lang w:val="zh-CN"/>
        </w:rPr>
        <w:t>设置等级</w:t>
      </w:r>
    </w:p>
    <w:p w:rsidR="00F279CA" w:rsidRPr="00F279CA" w:rsidRDefault="00F279CA" w:rsidP="00F279CA">
      <w:r w:rsidRPr="00F279CA">
        <w:rPr>
          <w:rFonts w:hint="eastAsia"/>
        </w:rPr>
        <w:tab/>
        <w:t>void setExp(int);</w:t>
      </w:r>
      <w:r w:rsidRPr="00F279CA">
        <w:rPr>
          <w:rFonts w:hint="eastAsia"/>
        </w:rPr>
        <w:tab/>
      </w:r>
      <w:r w:rsidRPr="00F279CA">
        <w:rPr>
          <w:rFonts w:hint="eastAsia"/>
        </w:rPr>
        <w:tab/>
        <w:t>//</w:t>
      </w:r>
      <w:r w:rsidRPr="00F279CA">
        <w:rPr>
          <w:rFonts w:hint="eastAsia"/>
          <w:lang w:val="zh-CN"/>
        </w:rPr>
        <w:t>设置经验值</w:t>
      </w:r>
    </w:p>
    <w:p w:rsidR="00F279CA" w:rsidRPr="00F279CA" w:rsidRDefault="00F279CA" w:rsidP="00F279CA">
      <w:r w:rsidRPr="00F279CA">
        <w:rPr>
          <w:rFonts w:hint="eastAsia"/>
        </w:rPr>
        <w:tab/>
        <w:t>void setType(int);</w:t>
      </w:r>
      <w:r w:rsidRPr="00F279CA">
        <w:rPr>
          <w:rFonts w:hint="eastAsia"/>
        </w:rPr>
        <w:tab/>
      </w:r>
      <w:r w:rsidRPr="00F279CA">
        <w:rPr>
          <w:rFonts w:hint="eastAsia"/>
        </w:rPr>
        <w:tab/>
        <w:t>//</w:t>
      </w:r>
      <w:r w:rsidRPr="00F279CA">
        <w:rPr>
          <w:rFonts w:hint="eastAsia"/>
          <w:lang w:val="zh-CN"/>
        </w:rPr>
        <w:t>设置种类</w:t>
      </w:r>
    </w:p>
    <w:p w:rsidR="00F279CA" w:rsidRPr="00F279CA" w:rsidRDefault="00F279CA" w:rsidP="00F279CA">
      <w:r w:rsidRPr="00F279CA">
        <w:rPr>
          <w:rFonts w:hint="eastAsia"/>
        </w:rPr>
        <w:tab/>
        <w:t>void soundEffect(int);</w:t>
      </w:r>
      <w:r w:rsidRPr="00F279CA">
        <w:rPr>
          <w:rFonts w:hint="eastAsia"/>
        </w:rPr>
        <w:tab/>
        <w:t>//</w:t>
      </w:r>
      <w:r w:rsidRPr="00F279CA">
        <w:rPr>
          <w:rFonts w:hint="eastAsia"/>
          <w:lang w:val="zh-CN"/>
        </w:rPr>
        <w:t>声效</w:t>
      </w:r>
    </w:p>
    <w:p w:rsidR="00F279CA" w:rsidRPr="00F279CA" w:rsidRDefault="00F279CA" w:rsidP="00F279CA">
      <w:r w:rsidRPr="00F279CA">
        <w:rPr>
          <w:rFonts w:hint="eastAsia"/>
        </w:rPr>
        <w:tab/>
        <w:t>void setSound(bool);</w:t>
      </w:r>
      <w:r w:rsidRPr="00F279CA">
        <w:rPr>
          <w:rFonts w:hint="eastAsia"/>
        </w:rPr>
        <w:tab/>
        <w:t>//</w:t>
      </w:r>
      <w:r w:rsidRPr="00F279CA">
        <w:rPr>
          <w:rFonts w:hint="eastAsia"/>
          <w:lang w:val="zh-CN"/>
        </w:rPr>
        <w:t>设定音效开关状态</w:t>
      </w:r>
    </w:p>
    <w:p w:rsidR="00F279CA" w:rsidRPr="00F279CA" w:rsidRDefault="00F279CA" w:rsidP="00F279CA">
      <w:r w:rsidRPr="00F279CA">
        <w:lastRenderedPageBreak/>
        <w:tab/>
      </w:r>
    </w:p>
    <w:p w:rsidR="00F279CA" w:rsidRPr="00F279CA" w:rsidRDefault="00F279CA" w:rsidP="00F279CA">
      <w:r w:rsidRPr="00F279CA">
        <w:rPr>
          <w:rFonts w:hint="eastAsia"/>
        </w:rPr>
        <w:t>protected:</w:t>
      </w:r>
      <w:r w:rsidRPr="00F279CA">
        <w:rPr>
          <w:rFonts w:hint="eastAsia"/>
        </w:rPr>
        <w:tab/>
      </w:r>
      <w:r w:rsidRPr="00F279CA">
        <w:rPr>
          <w:rFonts w:hint="eastAsia"/>
        </w:rPr>
        <w:tab/>
        <w:t>/****</w:t>
      </w:r>
      <w:r w:rsidRPr="00F279CA">
        <w:rPr>
          <w:rFonts w:hint="eastAsia"/>
          <w:lang w:val="zh-CN"/>
        </w:rPr>
        <w:t>玩家属性</w:t>
      </w:r>
      <w:r w:rsidRPr="00F279CA">
        <w:rPr>
          <w:rFonts w:hint="eastAsia"/>
        </w:rPr>
        <w:t>****/</w:t>
      </w:r>
    </w:p>
    <w:p w:rsidR="00F279CA" w:rsidRPr="00F279CA" w:rsidRDefault="00F279CA" w:rsidP="00F279CA">
      <w:r w:rsidRPr="00F279CA">
        <w:rPr>
          <w:rFonts w:hint="eastAsia"/>
        </w:rPr>
        <w:tab/>
        <w:t xml:space="preserve">float hp;                </w:t>
      </w:r>
      <w:r w:rsidRPr="00F279CA">
        <w:rPr>
          <w:rFonts w:hint="eastAsia"/>
        </w:rPr>
        <w:tab/>
      </w:r>
      <w:r w:rsidRPr="00F279CA">
        <w:rPr>
          <w:rFonts w:hint="eastAsia"/>
        </w:rPr>
        <w:tab/>
        <w:t xml:space="preserve"> //</w:t>
      </w:r>
      <w:r w:rsidRPr="00F279CA">
        <w:rPr>
          <w:rFonts w:hint="eastAsia"/>
          <w:lang w:val="zh-CN"/>
        </w:rPr>
        <w:t>当前生命值</w:t>
      </w:r>
    </w:p>
    <w:p w:rsidR="00F279CA" w:rsidRPr="00F279CA" w:rsidRDefault="00F279CA" w:rsidP="00F279CA">
      <w:r w:rsidRPr="00F279CA">
        <w:rPr>
          <w:rFonts w:hint="eastAsia"/>
        </w:rPr>
        <w:tab/>
        <w:t xml:space="preserve">float maxhp;            </w:t>
      </w:r>
      <w:r w:rsidRPr="00F279CA">
        <w:rPr>
          <w:rFonts w:hint="eastAsia"/>
        </w:rPr>
        <w:tab/>
      </w:r>
      <w:r w:rsidRPr="00F279CA">
        <w:rPr>
          <w:rFonts w:hint="eastAsia"/>
        </w:rPr>
        <w:tab/>
        <w:t xml:space="preserve">  //</w:t>
      </w:r>
      <w:r w:rsidRPr="00F279CA">
        <w:rPr>
          <w:rFonts w:hint="eastAsia"/>
          <w:lang w:val="zh-CN"/>
        </w:rPr>
        <w:t>最大生命值</w:t>
      </w:r>
    </w:p>
    <w:p w:rsidR="00F279CA" w:rsidRPr="00F279CA" w:rsidRDefault="00F279CA" w:rsidP="00F279CA">
      <w:r w:rsidRPr="00F279CA">
        <w:rPr>
          <w:rFonts w:hint="eastAsia"/>
        </w:rPr>
        <w:tab/>
        <w:t>int exp;</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经验值</w:t>
      </w:r>
    </w:p>
    <w:p w:rsidR="00F279CA" w:rsidRPr="00F279CA" w:rsidRDefault="00F279CA" w:rsidP="00F279CA">
      <w:r w:rsidRPr="00F279CA">
        <w:rPr>
          <w:rFonts w:hint="eastAsia"/>
        </w:rPr>
        <w:tab/>
        <w:t>int level;</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等级</w:t>
      </w:r>
    </w:p>
    <w:p w:rsidR="00F279CA" w:rsidRPr="00F279CA" w:rsidRDefault="00F279CA" w:rsidP="00F279CA">
      <w:r w:rsidRPr="00F279CA">
        <w:rPr>
          <w:rFonts w:hint="eastAsia"/>
        </w:rPr>
        <w:tab/>
        <w:t xml:space="preserve">float hpregen;          </w:t>
      </w:r>
      <w:r w:rsidRPr="00F279CA">
        <w:rPr>
          <w:rFonts w:hint="eastAsia"/>
        </w:rPr>
        <w:tab/>
      </w:r>
      <w:r w:rsidRPr="00F279CA">
        <w:rPr>
          <w:rFonts w:hint="eastAsia"/>
        </w:rPr>
        <w:tab/>
        <w:t xml:space="preserve">  //</w:t>
      </w:r>
      <w:r w:rsidRPr="00F279CA">
        <w:rPr>
          <w:rFonts w:hint="eastAsia"/>
          <w:lang w:val="zh-CN"/>
        </w:rPr>
        <w:t>每帧战斗回复</w:t>
      </w:r>
      <w:r w:rsidRPr="00F279CA">
        <w:rPr>
          <w:rFonts w:hint="eastAsia"/>
        </w:rPr>
        <w:t>hp</w:t>
      </w:r>
      <w:r w:rsidRPr="00F279CA">
        <w:rPr>
          <w:rFonts w:hint="eastAsia"/>
        </w:rPr>
        <w:t>（</w:t>
      </w:r>
      <w:r w:rsidRPr="00F279CA">
        <w:rPr>
          <w:rFonts w:hint="eastAsia"/>
          <w:lang w:val="zh-CN"/>
        </w:rPr>
        <w:t>注</w:t>
      </w:r>
      <w:r w:rsidRPr="00F279CA">
        <w:rPr>
          <w:rFonts w:hint="eastAsia"/>
        </w:rPr>
        <w:t>:FPS</w:t>
      </w:r>
      <w:r w:rsidRPr="00F279CA">
        <w:rPr>
          <w:rFonts w:hint="eastAsia"/>
          <w:lang w:val="zh-CN"/>
        </w:rPr>
        <w:t>约</w:t>
      </w:r>
      <w:r w:rsidRPr="00F279CA">
        <w:rPr>
          <w:rFonts w:hint="eastAsia"/>
        </w:rPr>
        <w:t>100</w:t>
      </w:r>
      <w:r w:rsidRPr="00F279CA">
        <w:rPr>
          <w:rFonts w:hint="eastAsia"/>
        </w:rPr>
        <w:t>）</w:t>
      </w:r>
    </w:p>
    <w:p w:rsidR="00F279CA" w:rsidRPr="00F279CA" w:rsidRDefault="00F279CA" w:rsidP="00F279CA">
      <w:r w:rsidRPr="00F279CA">
        <w:rPr>
          <w:rFonts w:hint="eastAsia"/>
        </w:rPr>
        <w:tab/>
        <w:t xml:space="preserve">int movespd;           </w:t>
      </w:r>
      <w:r w:rsidRPr="00F279CA">
        <w:rPr>
          <w:rFonts w:hint="eastAsia"/>
        </w:rPr>
        <w:tab/>
      </w:r>
      <w:r w:rsidRPr="00F279CA">
        <w:rPr>
          <w:rFonts w:hint="eastAsia"/>
        </w:rPr>
        <w:tab/>
      </w:r>
      <w:r w:rsidRPr="00F279CA">
        <w:rPr>
          <w:rFonts w:hint="eastAsia"/>
        </w:rPr>
        <w:tab/>
        <w:t xml:space="preserve"> //</w:t>
      </w:r>
      <w:r w:rsidRPr="00F279CA">
        <w:rPr>
          <w:rFonts w:hint="eastAsia"/>
          <w:lang w:val="zh-CN"/>
        </w:rPr>
        <w:t>每次移动像素数</w:t>
      </w:r>
    </w:p>
    <w:p w:rsidR="00F279CA" w:rsidRPr="00F279CA" w:rsidRDefault="00F279CA" w:rsidP="00F279CA">
      <w:r w:rsidRPr="00F279CA">
        <w:rPr>
          <w:rFonts w:hint="eastAsia"/>
        </w:rPr>
        <w:tab/>
        <w:t xml:space="preserve">int attack;            </w:t>
      </w:r>
      <w:r w:rsidRPr="00F279CA">
        <w:rPr>
          <w:rFonts w:hint="eastAsia"/>
        </w:rPr>
        <w:tab/>
      </w:r>
      <w:r w:rsidRPr="00F279CA">
        <w:rPr>
          <w:rFonts w:hint="eastAsia"/>
        </w:rPr>
        <w:tab/>
      </w:r>
      <w:r w:rsidRPr="00F279CA">
        <w:rPr>
          <w:rFonts w:hint="eastAsia"/>
        </w:rPr>
        <w:tab/>
        <w:t xml:space="preserve"> //</w:t>
      </w:r>
      <w:r w:rsidRPr="00F279CA">
        <w:rPr>
          <w:rFonts w:hint="eastAsia"/>
          <w:lang w:val="zh-CN"/>
        </w:rPr>
        <w:t>攻击力</w:t>
      </w:r>
    </w:p>
    <w:p w:rsidR="00F279CA" w:rsidRPr="00F279CA" w:rsidRDefault="00F279CA" w:rsidP="00F279CA">
      <w:r w:rsidRPr="00F279CA">
        <w:rPr>
          <w:rFonts w:hint="eastAsia"/>
        </w:rPr>
        <w:tab/>
        <w:t xml:space="preserve">int x;                   </w:t>
      </w:r>
      <w:r w:rsidRPr="00F279CA">
        <w:rPr>
          <w:rFonts w:hint="eastAsia"/>
        </w:rPr>
        <w:tab/>
      </w:r>
      <w:r w:rsidRPr="00F279CA">
        <w:rPr>
          <w:rFonts w:hint="eastAsia"/>
        </w:rPr>
        <w:tab/>
        <w:t xml:space="preserve"> //</w:t>
      </w:r>
      <w:r w:rsidRPr="00F279CA">
        <w:rPr>
          <w:rFonts w:hint="eastAsia"/>
          <w:lang w:val="zh-CN"/>
        </w:rPr>
        <w:t>位置</w:t>
      </w:r>
    </w:p>
    <w:p w:rsidR="00F279CA" w:rsidRPr="00F279CA" w:rsidRDefault="00F279CA" w:rsidP="00F279CA">
      <w:r w:rsidRPr="00F279CA">
        <w:tab/>
        <w:t>int y;</w:t>
      </w:r>
    </w:p>
    <w:p w:rsidR="00F279CA" w:rsidRPr="00F279CA" w:rsidRDefault="00F279CA" w:rsidP="00F279CA">
      <w:r w:rsidRPr="00F279CA">
        <w:rPr>
          <w:rFonts w:hint="eastAsia"/>
        </w:rPr>
        <w:tab/>
        <w:t xml:space="preserve">bool dir;              </w:t>
      </w:r>
      <w:r w:rsidRPr="00F279CA">
        <w:rPr>
          <w:rFonts w:hint="eastAsia"/>
        </w:rPr>
        <w:tab/>
      </w:r>
      <w:r w:rsidRPr="00F279CA">
        <w:rPr>
          <w:rFonts w:hint="eastAsia"/>
        </w:rPr>
        <w:tab/>
      </w:r>
      <w:r w:rsidRPr="00F279CA">
        <w:rPr>
          <w:rFonts w:hint="eastAsia"/>
        </w:rPr>
        <w:tab/>
        <w:t xml:space="preserve"> //0-&gt;</w:t>
      </w:r>
      <w:r w:rsidRPr="00F279CA">
        <w:rPr>
          <w:rFonts w:hint="eastAsia"/>
          <w:lang w:val="zh-CN"/>
        </w:rPr>
        <w:t>左</w:t>
      </w:r>
      <w:r w:rsidRPr="00F279CA">
        <w:rPr>
          <w:rFonts w:hint="eastAsia"/>
        </w:rPr>
        <w:t xml:space="preserve"> 1-&gt;</w:t>
      </w:r>
      <w:r w:rsidRPr="00F279CA">
        <w:rPr>
          <w:rFonts w:hint="eastAsia"/>
          <w:lang w:val="zh-CN"/>
        </w:rPr>
        <w:t>右</w:t>
      </w:r>
    </w:p>
    <w:p w:rsidR="00F279CA" w:rsidRPr="00F279CA" w:rsidRDefault="00F279CA" w:rsidP="00F279CA">
      <w:r w:rsidRPr="00F279CA">
        <w:rPr>
          <w:rFonts w:hint="eastAsia"/>
        </w:rPr>
        <w:tab/>
        <w:t xml:space="preserve">int combo;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连击状态</w:t>
      </w:r>
    </w:p>
    <w:p w:rsidR="00F279CA" w:rsidRPr="00F279CA" w:rsidRDefault="00F279CA" w:rsidP="00F279CA">
      <w:r w:rsidRPr="00F279CA">
        <w:rPr>
          <w:rFonts w:hint="eastAsia"/>
        </w:rPr>
        <w:tab/>
        <w:t xml:space="preserve">int jumpState;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跳跃过程</w:t>
      </w:r>
    </w:p>
    <w:p w:rsidR="00F279CA" w:rsidRPr="00F279CA" w:rsidRDefault="00F279CA" w:rsidP="00F279CA">
      <w:r w:rsidRPr="00F279CA">
        <w:rPr>
          <w:rFonts w:hint="eastAsia"/>
        </w:rPr>
        <w:tab/>
        <w:t xml:space="preserve">int runState;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跑动过程</w:t>
      </w:r>
    </w:p>
    <w:p w:rsidR="00F279CA" w:rsidRPr="00F279CA" w:rsidRDefault="00F279CA" w:rsidP="00F279CA">
      <w:r w:rsidRPr="00F279CA">
        <w:rPr>
          <w:rFonts w:hint="eastAsia"/>
        </w:rPr>
        <w:tab/>
        <w:t>int run;</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跑动核心参数</w:t>
      </w:r>
    </w:p>
    <w:p w:rsidR="00F279CA" w:rsidRPr="00F279CA" w:rsidRDefault="00F279CA" w:rsidP="00F279CA">
      <w:r w:rsidRPr="00F279CA">
        <w:rPr>
          <w:rFonts w:hint="eastAsia"/>
        </w:rPr>
        <w:tab/>
        <w:t>int coolDown;</w:t>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技能冷却判断</w:t>
      </w:r>
    </w:p>
    <w:p w:rsidR="00F279CA" w:rsidRPr="00F279CA" w:rsidRDefault="00F279CA" w:rsidP="00F279CA">
      <w:r w:rsidRPr="00F279CA">
        <w:rPr>
          <w:rFonts w:hint="eastAsia"/>
        </w:rPr>
        <w:tab/>
        <w:t xml:space="preserve">int skillState;         </w:t>
      </w:r>
      <w:r w:rsidRPr="00F279CA">
        <w:rPr>
          <w:rFonts w:hint="eastAsia"/>
        </w:rPr>
        <w:tab/>
      </w:r>
      <w:r w:rsidRPr="00F279CA">
        <w:rPr>
          <w:rFonts w:hint="eastAsia"/>
        </w:rPr>
        <w:tab/>
        <w:t>//</w:t>
      </w:r>
      <w:r w:rsidRPr="00F279CA">
        <w:rPr>
          <w:rFonts w:hint="eastAsia"/>
          <w:lang w:val="zh-CN"/>
        </w:rPr>
        <w:t>技能释放过程</w:t>
      </w:r>
    </w:p>
    <w:p w:rsidR="00F279CA" w:rsidRPr="00F279CA" w:rsidRDefault="00F279CA" w:rsidP="00F279CA">
      <w:r w:rsidRPr="00F279CA">
        <w:rPr>
          <w:rFonts w:hint="eastAsia"/>
        </w:rPr>
        <w:tab/>
        <w:t xml:space="preserve">int skillType;          </w:t>
      </w:r>
      <w:r w:rsidRPr="00F279CA">
        <w:rPr>
          <w:rFonts w:hint="eastAsia"/>
        </w:rPr>
        <w:tab/>
      </w:r>
      <w:r w:rsidRPr="00F279CA">
        <w:rPr>
          <w:rFonts w:hint="eastAsia"/>
        </w:rPr>
        <w:tab/>
        <w:t>//</w:t>
      </w:r>
      <w:r w:rsidRPr="00F279CA">
        <w:rPr>
          <w:rFonts w:hint="eastAsia"/>
          <w:lang w:val="zh-CN"/>
        </w:rPr>
        <w:t>当前释放的技能编号</w:t>
      </w:r>
    </w:p>
    <w:p w:rsidR="00F279CA" w:rsidRPr="00F279CA" w:rsidRDefault="00F279CA" w:rsidP="00F279CA">
      <w:r w:rsidRPr="00F279CA">
        <w:rPr>
          <w:rFonts w:hint="eastAsia"/>
        </w:rPr>
        <w:tab/>
        <w:t xml:space="preserve">int still;             </w:t>
      </w:r>
      <w:r w:rsidRPr="00F279CA">
        <w:rPr>
          <w:rFonts w:hint="eastAsia"/>
        </w:rPr>
        <w:tab/>
      </w:r>
      <w:r w:rsidRPr="00F279CA">
        <w:rPr>
          <w:rFonts w:hint="eastAsia"/>
        </w:rPr>
        <w:tab/>
      </w:r>
      <w:r w:rsidRPr="00F279CA">
        <w:rPr>
          <w:rFonts w:hint="eastAsia"/>
        </w:rPr>
        <w:tab/>
        <w:t xml:space="preserve"> //san</w:t>
      </w:r>
      <w:r w:rsidRPr="00F279CA">
        <w:rPr>
          <w:rFonts w:hint="eastAsia"/>
          <w:lang w:val="zh-CN"/>
        </w:rPr>
        <w:t>值</w:t>
      </w:r>
    </w:p>
    <w:p w:rsidR="00F279CA" w:rsidRPr="00F279CA" w:rsidRDefault="00F279CA" w:rsidP="00F279CA">
      <w:r w:rsidRPr="00F279CA">
        <w:rPr>
          <w:rFonts w:hint="eastAsia"/>
        </w:rPr>
        <w:tab/>
        <w:t xml:space="preserve">bool isRun;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跑动</w:t>
      </w:r>
    </w:p>
    <w:p w:rsidR="00F279CA" w:rsidRPr="00F279CA" w:rsidRDefault="00F279CA" w:rsidP="00F279CA">
      <w:r w:rsidRPr="00F279CA">
        <w:rPr>
          <w:rFonts w:hint="eastAsia"/>
        </w:rPr>
        <w:tab/>
        <w:t xml:space="preserve">bool isJump;           </w:t>
      </w:r>
      <w:r w:rsidRPr="00F279CA">
        <w:rPr>
          <w:rFonts w:hint="eastAsia"/>
        </w:rPr>
        <w:tab/>
      </w:r>
      <w:r w:rsidRPr="00F279CA">
        <w:rPr>
          <w:rFonts w:hint="eastAsia"/>
        </w:rPr>
        <w:tab/>
      </w:r>
      <w:r w:rsidRPr="00F279CA">
        <w:rPr>
          <w:rFonts w:hint="eastAsia"/>
        </w:rPr>
        <w:tab/>
        <w:t xml:space="preserve"> //</w:t>
      </w:r>
      <w:r w:rsidRPr="00F279CA">
        <w:rPr>
          <w:rFonts w:hint="eastAsia"/>
          <w:lang w:val="zh-CN"/>
        </w:rPr>
        <w:t>跳跃</w:t>
      </w:r>
    </w:p>
    <w:p w:rsidR="00F279CA" w:rsidRPr="00F279CA" w:rsidRDefault="00F279CA" w:rsidP="00F279CA">
      <w:r w:rsidRPr="00F279CA">
        <w:rPr>
          <w:rFonts w:hint="eastAsia"/>
        </w:rPr>
        <w:tab/>
        <w:t xml:space="preserve">bool cooling;        </w:t>
      </w:r>
      <w:r w:rsidRPr="00F279CA">
        <w:rPr>
          <w:rFonts w:hint="eastAsia"/>
        </w:rPr>
        <w:tab/>
      </w:r>
      <w:r w:rsidRPr="00F279CA">
        <w:rPr>
          <w:rFonts w:hint="eastAsia"/>
        </w:rPr>
        <w:tab/>
      </w:r>
      <w:r w:rsidRPr="00F279CA">
        <w:rPr>
          <w:rFonts w:hint="eastAsia"/>
        </w:rPr>
        <w:tab/>
        <w:t xml:space="preserve"> //</w:t>
      </w:r>
      <w:r w:rsidRPr="00F279CA">
        <w:rPr>
          <w:rFonts w:hint="eastAsia"/>
          <w:lang w:val="zh-CN"/>
        </w:rPr>
        <w:t>是否处于攻击状态</w:t>
      </w:r>
    </w:p>
    <w:p w:rsidR="00F279CA" w:rsidRPr="00541D03" w:rsidRDefault="00F279CA" w:rsidP="00F279CA">
      <w:r w:rsidRPr="00F279CA">
        <w:rPr>
          <w:rFonts w:hint="eastAsia"/>
        </w:rPr>
        <w:tab/>
      </w:r>
      <w:r w:rsidRPr="00541D03">
        <w:rPr>
          <w:rFonts w:hint="eastAsia"/>
        </w:rPr>
        <w:t>int type;</w:t>
      </w:r>
      <w:r w:rsidRPr="00541D03">
        <w:rPr>
          <w:rFonts w:hint="eastAsia"/>
        </w:rPr>
        <w:tab/>
      </w:r>
      <w:r w:rsidRPr="00541D03">
        <w:rPr>
          <w:rFonts w:hint="eastAsia"/>
        </w:rPr>
        <w:tab/>
      </w:r>
      <w:r w:rsidRPr="00541D03">
        <w:rPr>
          <w:rFonts w:hint="eastAsia"/>
        </w:rPr>
        <w:tab/>
      </w:r>
      <w:r w:rsidRPr="00541D03">
        <w:rPr>
          <w:rFonts w:hint="eastAsia"/>
        </w:rPr>
        <w:tab/>
        <w:t>//0</w:t>
      </w:r>
      <w:r w:rsidRPr="00F279CA">
        <w:rPr>
          <w:rFonts w:hint="eastAsia"/>
          <w:lang w:val="zh-CN"/>
        </w:rPr>
        <w:t>玩家</w:t>
      </w:r>
      <w:r w:rsidRPr="00541D03">
        <w:rPr>
          <w:rFonts w:hint="eastAsia"/>
        </w:rPr>
        <w:t>；</w:t>
      </w:r>
      <w:r w:rsidRPr="00541D03">
        <w:rPr>
          <w:rFonts w:hint="eastAsia"/>
        </w:rPr>
        <w:t>1-9</w:t>
      </w:r>
      <w:r w:rsidRPr="00F279CA">
        <w:rPr>
          <w:rFonts w:hint="eastAsia"/>
          <w:lang w:val="zh-CN"/>
        </w:rPr>
        <w:t>普通敌人</w:t>
      </w:r>
      <w:r w:rsidRPr="00541D03">
        <w:rPr>
          <w:rFonts w:hint="eastAsia"/>
        </w:rPr>
        <w:t>；</w:t>
      </w:r>
      <w:r w:rsidRPr="00541D03">
        <w:rPr>
          <w:rFonts w:hint="eastAsia"/>
        </w:rPr>
        <w:t>10BOSS</w:t>
      </w:r>
    </w:p>
    <w:p w:rsidR="00F279CA" w:rsidRPr="00541D03" w:rsidRDefault="00F279CA" w:rsidP="00F279CA">
      <w:r w:rsidRPr="00541D03">
        <w:rPr>
          <w:rFonts w:hint="eastAsia"/>
        </w:rPr>
        <w:lastRenderedPageBreak/>
        <w:tab/>
        <w:t>bool SOUND;</w:t>
      </w:r>
      <w:r w:rsidRPr="00541D03">
        <w:rPr>
          <w:rFonts w:hint="eastAsia"/>
        </w:rPr>
        <w:tab/>
      </w:r>
      <w:r w:rsidRPr="00541D03">
        <w:rPr>
          <w:rFonts w:hint="eastAsia"/>
        </w:rPr>
        <w:tab/>
      </w:r>
      <w:r w:rsidRPr="00541D03">
        <w:rPr>
          <w:rFonts w:hint="eastAsia"/>
        </w:rPr>
        <w:tab/>
      </w:r>
      <w:r w:rsidRPr="00541D03">
        <w:rPr>
          <w:rFonts w:hint="eastAsia"/>
        </w:rPr>
        <w:tab/>
        <w:t>//</w:t>
      </w:r>
      <w:r w:rsidRPr="00F279CA">
        <w:rPr>
          <w:rFonts w:hint="eastAsia"/>
          <w:lang w:val="zh-CN"/>
        </w:rPr>
        <w:t>音效开关</w:t>
      </w:r>
    </w:p>
    <w:p w:rsidR="00F279CA" w:rsidRPr="00541D03" w:rsidRDefault="00F279CA" w:rsidP="00F279CA"/>
    <w:p w:rsidR="00F279CA" w:rsidRPr="00541D03" w:rsidRDefault="00F279CA" w:rsidP="00F279CA">
      <w:r w:rsidRPr="00541D03">
        <w:t>}kirito,enemy;</w:t>
      </w:r>
    </w:p>
    <w:p w:rsidR="00F279CA" w:rsidRPr="00541D03" w:rsidRDefault="00F279CA" w:rsidP="00F279CA"/>
    <w:p w:rsidR="00F279CA" w:rsidRPr="00541D03" w:rsidRDefault="00F279CA" w:rsidP="00F279CA">
      <w:pPr>
        <w:rPr>
          <w:sz w:val="48"/>
          <w:szCs w:val="48"/>
        </w:rPr>
      </w:pPr>
      <w:r w:rsidRPr="00541D03">
        <w:rPr>
          <w:sz w:val="48"/>
          <w:szCs w:val="48"/>
        </w:rPr>
        <w:t>Mainframe.cpp</w:t>
      </w:r>
    </w:p>
    <w:p w:rsidR="00F279CA" w:rsidRPr="00541D03" w:rsidRDefault="00F279CA" w:rsidP="00F279CA"/>
    <w:p w:rsidR="00F279CA" w:rsidRPr="00F279CA" w:rsidRDefault="00F279CA" w:rsidP="00F279CA">
      <w:r w:rsidRPr="00F279CA">
        <w:t>#define _CRT_SECURE_NO_WARNINGS</w:t>
      </w:r>
    </w:p>
    <w:p w:rsidR="00F279CA" w:rsidRPr="00F279CA" w:rsidRDefault="00F279CA" w:rsidP="00F279CA">
      <w:r w:rsidRPr="00F279CA">
        <w:t>#include "mainframe.h"</w:t>
      </w:r>
    </w:p>
    <w:p w:rsidR="00F279CA" w:rsidRPr="00F279CA" w:rsidRDefault="00F279CA" w:rsidP="00F279CA">
      <w:r w:rsidRPr="00F279CA">
        <w:t>#include "player.h"</w:t>
      </w:r>
    </w:p>
    <w:p w:rsidR="00F279CA" w:rsidRPr="00F279CA" w:rsidRDefault="00F279CA" w:rsidP="00F279CA">
      <w:r w:rsidRPr="00F279CA">
        <w:t>#include &lt;graphics.h&gt;</w:t>
      </w:r>
    </w:p>
    <w:p w:rsidR="00F279CA" w:rsidRPr="00F279CA" w:rsidRDefault="00F279CA" w:rsidP="00F279CA">
      <w:r w:rsidRPr="00F279CA">
        <w:t>#include &lt;conio.h&gt;</w:t>
      </w:r>
    </w:p>
    <w:p w:rsidR="00F279CA" w:rsidRPr="00F279CA" w:rsidRDefault="00F279CA" w:rsidP="00F279CA">
      <w:r w:rsidRPr="00F279CA">
        <w:t>#include &lt;windows.h&gt;</w:t>
      </w:r>
    </w:p>
    <w:p w:rsidR="00F279CA" w:rsidRPr="00F279CA" w:rsidRDefault="00F279CA" w:rsidP="00F279CA">
      <w:r w:rsidRPr="00F279CA">
        <w:t>#include &lt;mmsystem.h&gt;</w:t>
      </w:r>
    </w:p>
    <w:p w:rsidR="00F279CA" w:rsidRPr="00F279CA" w:rsidRDefault="00F279CA" w:rsidP="00F279CA">
      <w:r w:rsidRPr="00F279CA">
        <w:t>#include "Vfw.h"</w:t>
      </w:r>
    </w:p>
    <w:p w:rsidR="00F279CA" w:rsidRPr="00F279CA" w:rsidRDefault="00F279CA" w:rsidP="00F279CA">
      <w:r w:rsidRPr="00F279CA">
        <w:t>#pragma comment (lib, "winmm.lib")</w:t>
      </w:r>
    </w:p>
    <w:p w:rsidR="00F279CA" w:rsidRPr="00F279CA" w:rsidRDefault="00F279CA" w:rsidP="00F279CA">
      <w:r w:rsidRPr="00F279CA">
        <w:t>#pragma comment (lib, "Vfw32.lib")</w:t>
      </w:r>
    </w:p>
    <w:p w:rsidR="00F279CA" w:rsidRPr="00F279CA" w:rsidRDefault="00F279CA" w:rsidP="00F279CA"/>
    <w:p w:rsidR="00F279CA" w:rsidRPr="00F279CA" w:rsidRDefault="00F279CA" w:rsidP="00F279CA">
      <w:r w:rsidRPr="00F279CA">
        <w:t>#define INIT_ORIGINX 0</w:t>
      </w:r>
    </w:p>
    <w:p w:rsidR="00F279CA" w:rsidRPr="00F279CA" w:rsidRDefault="00F279CA" w:rsidP="00F279CA">
      <w:r w:rsidRPr="00F279CA">
        <w:t>#define INIT_FLOOR 1</w:t>
      </w:r>
    </w:p>
    <w:p w:rsidR="00F279CA" w:rsidRPr="00F279CA" w:rsidRDefault="00F279CA" w:rsidP="00F279CA">
      <w:r w:rsidRPr="00F279CA">
        <w:t>#define INIT_ROOM 1</w:t>
      </w:r>
    </w:p>
    <w:p w:rsidR="00F279CA" w:rsidRPr="00F279CA" w:rsidRDefault="00F279CA" w:rsidP="00F279CA">
      <w:r w:rsidRPr="00F279CA">
        <w:t>#define INIT_MOBSLAYNUM 0</w:t>
      </w:r>
    </w:p>
    <w:p w:rsidR="00F279CA" w:rsidRPr="00F279CA" w:rsidRDefault="00F279CA" w:rsidP="00F279CA">
      <w:r w:rsidRPr="00F279CA">
        <w:t>#define INIT_DEATHTIME 0</w:t>
      </w:r>
    </w:p>
    <w:p w:rsidR="00F279CA" w:rsidRPr="00F279CA" w:rsidRDefault="00F279CA" w:rsidP="00F279CA">
      <w:r w:rsidRPr="00F279CA">
        <w:t>#define INIT_LEFTLIMIT 0</w:t>
      </w:r>
    </w:p>
    <w:p w:rsidR="00F279CA" w:rsidRPr="00F279CA" w:rsidRDefault="00F279CA" w:rsidP="00F279CA">
      <w:r w:rsidRPr="00F279CA">
        <w:t>#define INIT_RIGHTLIMIT 3216</w:t>
      </w:r>
    </w:p>
    <w:p w:rsidR="00F279CA" w:rsidRPr="00F279CA" w:rsidRDefault="00F279CA" w:rsidP="00F279CA">
      <w:r w:rsidRPr="00F279CA">
        <w:t>#define INIT_BGM true</w:t>
      </w:r>
    </w:p>
    <w:p w:rsidR="00F279CA" w:rsidRPr="00F279CA" w:rsidRDefault="00F279CA" w:rsidP="00F279CA">
      <w:r w:rsidRPr="00F279CA">
        <w:t>#define INIT_SOUND true</w:t>
      </w:r>
    </w:p>
    <w:p w:rsidR="00F279CA" w:rsidRPr="00F279CA" w:rsidRDefault="00F279CA" w:rsidP="00F279CA"/>
    <w:p w:rsidR="00F279CA" w:rsidRPr="00F279CA" w:rsidRDefault="00F279CA" w:rsidP="00F279CA">
      <w:r w:rsidRPr="00F279CA">
        <w:t>MAINFRAME::MAINFRAME()</w:t>
      </w:r>
    </w:p>
    <w:p w:rsidR="00F279CA" w:rsidRPr="00F279CA" w:rsidRDefault="00F279CA" w:rsidP="00F279CA">
      <w:r w:rsidRPr="00F279CA">
        <w:lastRenderedPageBreak/>
        <w:t>{</w:t>
      </w:r>
    </w:p>
    <w:p w:rsidR="00F279CA" w:rsidRPr="00F279CA" w:rsidRDefault="00F279CA" w:rsidP="00F279CA">
      <w:r w:rsidRPr="00F279CA">
        <w:tab/>
        <w:t>originx = INIT_ORIGINX;</w:t>
      </w:r>
    </w:p>
    <w:p w:rsidR="00F279CA" w:rsidRPr="00F279CA" w:rsidRDefault="00F279CA" w:rsidP="00F279CA">
      <w:r w:rsidRPr="00F279CA">
        <w:tab/>
        <w:t>floor = INIT_FLOOR;</w:t>
      </w:r>
    </w:p>
    <w:p w:rsidR="00F279CA" w:rsidRPr="00F279CA" w:rsidRDefault="00F279CA" w:rsidP="00F279CA">
      <w:r w:rsidRPr="00F279CA">
        <w:tab/>
        <w:t>highfloor = INIT_FLOOR;</w:t>
      </w:r>
    </w:p>
    <w:p w:rsidR="00F279CA" w:rsidRPr="00F279CA" w:rsidRDefault="00F279CA" w:rsidP="00F279CA">
      <w:r w:rsidRPr="00F279CA">
        <w:tab/>
        <w:t>mobslaynum = INIT_MOBSLAYNUM;</w:t>
      </w:r>
    </w:p>
    <w:p w:rsidR="00F279CA" w:rsidRPr="00F279CA" w:rsidRDefault="00F279CA" w:rsidP="00F279CA">
      <w:r w:rsidRPr="00F279CA">
        <w:tab/>
        <w:t>deathtime = INIT_DEATHTIME;</w:t>
      </w:r>
    </w:p>
    <w:p w:rsidR="00F279CA" w:rsidRPr="00F279CA" w:rsidRDefault="00F279CA" w:rsidP="00F279CA">
      <w:r w:rsidRPr="00F279CA">
        <w:tab/>
        <w:t>room = INIT_ROOM;</w:t>
      </w:r>
    </w:p>
    <w:p w:rsidR="00F279CA" w:rsidRPr="00F279CA" w:rsidRDefault="00F279CA" w:rsidP="00F279CA">
      <w:r w:rsidRPr="00F279CA">
        <w:tab/>
        <w:t>leftlimit = INIT_LEFTLIMIT;</w:t>
      </w:r>
    </w:p>
    <w:p w:rsidR="00F279CA" w:rsidRPr="00F279CA" w:rsidRDefault="00F279CA" w:rsidP="00F279CA">
      <w:r w:rsidRPr="00F279CA">
        <w:tab/>
        <w:t>rightlimit = INIT_RIGHTLIMIT;</w:t>
      </w:r>
    </w:p>
    <w:p w:rsidR="00F279CA" w:rsidRPr="00F279CA" w:rsidRDefault="00F279CA" w:rsidP="00F279CA">
      <w:r w:rsidRPr="00F279CA">
        <w:tab/>
        <w:t>BGM = INIT_BGM;</w:t>
      </w:r>
    </w:p>
    <w:p w:rsidR="00F279CA" w:rsidRPr="00F279CA" w:rsidRDefault="00F279CA" w:rsidP="00F279CA">
      <w:r w:rsidRPr="00F279CA">
        <w:tab/>
        <w:t>SOUND = INIT_SOUND;</w:t>
      </w:r>
    </w:p>
    <w:p w:rsidR="00F279CA" w:rsidRPr="00F279CA" w:rsidRDefault="00F279CA" w:rsidP="00F279CA">
      <w:r w:rsidRPr="00F279CA">
        <w:t>}</w:t>
      </w:r>
    </w:p>
    <w:p w:rsidR="00F279CA" w:rsidRPr="00F279CA" w:rsidRDefault="00F279CA" w:rsidP="00F279CA"/>
    <w:p w:rsidR="00F279CA" w:rsidRPr="00F279CA" w:rsidRDefault="00F279CA" w:rsidP="00F279CA">
      <w:r w:rsidRPr="00F279CA">
        <w:t>MAINFRAME::~MAINFRAME() {}</w:t>
      </w:r>
    </w:p>
    <w:p w:rsidR="00F279CA" w:rsidRPr="00F279CA" w:rsidRDefault="00F279CA" w:rsidP="00F279CA"/>
    <w:p w:rsidR="00F279CA" w:rsidRPr="00F279CA" w:rsidRDefault="00F279CA" w:rsidP="00F279CA">
      <w:r w:rsidRPr="00F279CA">
        <w:rPr>
          <w:rFonts w:hint="eastAsia"/>
        </w:rPr>
        <w:t>#define KEY_DOWN(vk_c) (GetAsyncKeyState(vk_c)&amp;0x8000?1:0)  //</w:t>
      </w:r>
      <w:r w:rsidRPr="00F279CA">
        <w:rPr>
          <w:rFonts w:hint="eastAsia"/>
          <w:lang w:val="zh-CN"/>
        </w:rPr>
        <w:t>检测按键和鼠标点击</w:t>
      </w:r>
    </w:p>
    <w:p w:rsidR="00F279CA" w:rsidRPr="00F279CA" w:rsidRDefault="00F279CA" w:rsidP="00F279CA"/>
    <w:p w:rsidR="00F279CA" w:rsidRPr="00F279CA" w:rsidRDefault="00F279CA" w:rsidP="00F279CA">
      <w:r w:rsidRPr="00F279CA">
        <w:rPr>
          <w:rFonts w:hint="eastAsia"/>
        </w:rPr>
        <w:t>#define maxx 1072       //</w:t>
      </w:r>
      <w:r w:rsidRPr="00F279CA">
        <w:rPr>
          <w:rFonts w:hint="eastAsia"/>
          <w:lang w:val="zh-CN"/>
        </w:rPr>
        <w:t>初始化屏幕宽高</w:t>
      </w:r>
    </w:p>
    <w:p w:rsidR="00F279CA" w:rsidRPr="00F279CA" w:rsidRDefault="00F279CA" w:rsidP="00F279CA">
      <w:r w:rsidRPr="00F279CA">
        <w:t>#define maxy 600</w:t>
      </w:r>
    </w:p>
    <w:p w:rsidR="00F279CA" w:rsidRPr="00F279CA" w:rsidRDefault="00F279CA" w:rsidP="00F279CA">
      <w:r w:rsidRPr="00F279CA">
        <w:rPr>
          <w:rFonts w:hint="eastAsia"/>
        </w:rPr>
        <w:t>#define inter 10        //</w:t>
      </w:r>
      <w:r w:rsidRPr="00F279CA">
        <w:rPr>
          <w:rFonts w:hint="eastAsia"/>
          <w:lang w:val="zh-CN"/>
        </w:rPr>
        <w:t>初始化</w:t>
      </w:r>
      <w:r w:rsidRPr="00F279CA">
        <w:rPr>
          <w:rFonts w:hint="eastAsia"/>
        </w:rPr>
        <w:t>Sleep</w:t>
      </w:r>
      <w:r w:rsidRPr="00F279CA">
        <w:rPr>
          <w:rFonts w:hint="eastAsia"/>
          <w:lang w:val="zh-CN"/>
        </w:rPr>
        <w:t>的间隔</w:t>
      </w:r>
    </w:p>
    <w:p w:rsidR="00F279CA" w:rsidRPr="00F279CA" w:rsidRDefault="00F279CA" w:rsidP="00F279CA"/>
    <w:p w:rsidR="00F279CA" w:rsidRPr="00F279CA" w:rsidRDefault="00F279CA" w:rsidP="00F279CA">
      <w:r w:rsidRPr="00F279CA">
        <w:t>void main()</w:t>
      </w:r>
    </w:p>
    <w:p w:rsidR="00F279CA" w:rsidRPr="00F279CA" w:rsidRDefault="00F279CA" w:rsidP="00F279CA">
      <w:r w:rsidRPr="00F279CA">
        <w:t>{</w:t>
      </w:r>
    </w:p>
    <w:p w:rsidR="00F279CA" w:rsidRPr="00F279CA" w:rsidRDefault="00F279CA" w:rsidP="00F279CA">
      <w:r w:rsidRPr="00F279CA">
        <w:tab/>
        <w:t>MAINFRAME mainFrame;</w:t>
      </w:r>
    </w:p>
    <w:p w:rsidR="00F279CA" w:rsidRPr="00F279CA" w:rsidRDefault="00F279CA" w:rsidP="00F279CA">
      <w:r w:rsidRPr="00F279CA">
        <w:tab/>
        <w:t>mainFrame.welcomeInit();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headLine(char *SAO, char *ETS,char *blank,bool flagstart,bool blink)</w:t>
      </w:r>
    </w:p>
    <w:p w:rsidR="00F279CA" w:rsidRPr="00F279CA" w:rsidRDefault="00F279CA" w:rsidP="00F279CA">
      <w:r w:rsidRPr="00F279CA">
        <w:lastRenderedPageBreak/>
        <w:t>{</w:t>
      </w:r>
    </w:p>
    <w:p w:rsidR="00F279CA" w:rsidRPr="00F279CA" w:rsidRDefault="00F279CA" w:rsidP="00F279CA">
      <w:r w:rsidRPr="00F279CA">
        <w:rPr>
          <w:rFonts w:hint="eastAsia"/>
        </w:rPr>
        <w:tab/>
        <w:t>settextstyle(112, 30, _T("SAO UI"));</w:t>
      </w:r>
      <w:r w:rsidRPr="00F279CA">
        <w:rPr>
          <w:rFonts w:hint="eastAsia"/>
        </w:rPr>
        <w:tab/>
        <w:t xml:space="preserve">// </w:t>
      </w:r>
      <w:r w:rsidRPr="00F279CA">
        <w:rPr>
          <w:rFonts w:hint="eastAsia"/>
          <w:lang w:val="zh-CN"/>
        </w:rPr>
        <w:t>设置大标题字体</w:t>
      </w:r>
    </w:p>
    <w:p w:rsidR="00F279CA" w:rsidRPr="00F279CA" w:rsidRDefault="00F279CA" w:rsidP="00F279CA">
      <w:r w:rsidRPr="00F279CA">
        <w:tab/>
        <w:t>settextcolor(WHITE);</w:t>
      </w:r>
    </w:p>
    <w:p w:rsidR="00F279CA" w:rsidRPr="00F279CA" w:rsidRDefault="00F279CA" w:rsidP="00F279CA">
      <w:r w:rsidRPr="00F279CA">
        <w:tab/>
        <w:t>outtextxy(200, 180, SAO);</w:t>
      </w:r>
    </w:p>
    <w:p w:rsidR="00F279CA" w:rsidRPr="00F279CA" w:rsidRDefault="00F279CA" w:rsidP="00F279CA"/>
    <w:p w:rsidR="00F279CA" w:rsidRPr="00F279CA" w:rsidRDefault="00F279CA" w:rsidP="00F279CA">
      <w:r w:rsidRPr="00F279CA">
        <w:tab/>
        <w:t>if (blink == 1 || flagstart == 1){</w:t>
      </w:r>
    </w:p>
    <w:p w:rsidR="00F279CA" w:rsidRPr="00F279CA" w:rsidRDefault="00F279CA" w:rsidP="00F279CA">
      <w:r w:rsidRPr="00F279CA">
        <w:tab/>
      </w:r>
      <w:r w:rsidRPr="00F279CA">
        <w:tab/>
        <w:t>if (flagstart == 1)settextcolor(YELLOW);</w:t>
      </w:r>
    </w:p>
    <w:p w:rsidR="00F279CA" w:rsidRPr="00F279CA" w:rsidRDefault="00F279CA" w:rsidP="00F279CA">
      <w:r w:rsidRPr="00F279CA">
        <w:rPr>
          <w:rFonts w:hint="eastAsia"/>
        </w:rPr>
        <w:tab/>
      </w:r>
      <w:r w:rsidRPr="00F279CA">
        <w:rPr>
          <w:rFonts w:hint="eastAsia"/>
        </w:rPr>
        <w:tab/>
        <w:t>settextstyle(50, 13, _T("SAO UI"));   //</w:t>
      </w:r>
      <w:r w:rsidRPr="00F279CA">
        <w:rPr>
          <w:rFonts w:hint="eastAsia"/>
          <w:lang w:val="zh-CN"/>
        </w:rPr>
        <w:t>设置</w:t>
      </w:r>
      <w:r w:rsidRPr="00F279CA">
        <w:rPr>
          <w:rFonts w:hint="eastAsia"/>
        </w:rPr>
        <w:t>ETS</w:t>
      </w:r>
      <w:r w:rsidRPr="00F279CA">
        <w:rPr>
          <w:rFonts w:hint="eastAsia"/>
          <w:lang w:val="zh-CN"/>
        </w:rPr>
        <w:t>字体</w:t>
      </w:r>
    </w:p>
    <w:p w:rsidR="00F279CA" w:rsidRPr="00F279CA" w:rsidRDefault="00F279CA" w:rsidP="00F279CA">
      <w:r w:rsidRPr="00F279CA">
        <w:tab/>
      </w:r>
      <w:r w:rsidRPr="00F279CA">
        <w:tab/>
        <w:t>outtextxy(411, 400, ETS);</w:t>
      </w:r>
    </w:p>
    <w:p w:rsidR="00F279CA" w:rsidRPr="00F279CA" w:rsidRDefault="00F279CA" w:rsidP="00F279CA">
      <w:r w:rsidRPr="00F279CA">
        <w:tab/>
        <w:t>}</w:t>
      </w:r>
    </w:p>
    <w:p w:rsidR="00F279CA" w:rsidRPr="00F279CA" w:rsidRDefault="00F279CA" w:rsidP="00F279CA">
      <w:r w:rsidRPr="00F279CA">
        <w:tab/>
        <w:t>else{</w:t>
      </w:r>
    </w:p>
    <w:p w:rsidR="00F279CA" w:rsidRPr="00F279CA" w:rsidRDefault="00F279CA" w:rsidP="00F279CA">
      <w:r w:rsidRPr="00F279CA">
        <w:tab/>
      </w:r>
      <w:r w:rsidRPr="00F279CA">
        <w:tab/>
        <w:t>settextstyle(50, 13, _T("SAO UI"));</w:t>
      </w:r>
    </w:p>
    <w:p w:rsidR="00F279CA" w:rsidRPr="00F279CA" w:rsidRDefault="00F279CA" w:rsidP="00F279CA">
      <w:r w:rsidRPr="00F279CA">
        <w:tab/>
      </w:r>
      <w:r w:rsidRPr="00F279CA">
        <w:tab/>
        <w:t>outtextxy(411, 400, blank);</w:t>
      </w:r>
    </w:p>
    <w:p w:rsidR="00F279CA" w:rsidRPr="00F279CA" w:rsidRDefault="00F279CA" w:rsidP="00F279CA">
      <w:r w:rsidRPr="00F279CA">
        <w:rPr>
          <w:rFonts w:hint="eastAsia"/>
        </w:rPr>
        <w:tab/>
        <w:t>}                                      //</w:t>
      </w:r>
      <w:r w:rsidRPr="00F279CA">
        <w:rPr>
          <w:rFonts w:hint="eastAsia"/>
          <w:lang w:val="zh-CN"/>
        </w:rPr>
        <w:t>实现</w:t>
      </w:r>
      <w:r w:rsidRPr="00F279CA">
        <w:rPr>
          <w:rFonts w:hint="eastAsia"/>
        </w:rPr>
        <w:t>ETS</w:t>
      </w:r>
      <w:r w:rsidRPr="00F279CA">
        <w:rPr>
          <w:rFonts w:hint="eastAsia"/>
          <w:lang w:val="zh-CN"/>
        </w:rPr>
        <w:t>的闪烁</w:t>
      </w:r>
    </w:p>
    <w:p w:rsidR="00F279CA" w:rsidRPr="00F279CA" w:rsidRDefault="00F279CA" w:rsidP="00F279CA">
      <w:r w:rsidRPr="00F279CA">
        <w:tab/>
        <w:t>settextcolor(YELLOW);</w:t>
      </w:r>
    </w:p>
    <w:p w:rsidR="00F279CA" w:rsidRPr="00F279CA" w:rsidRDefault="00F279CA" w:rsidP="00F279CA">
      <w:r w:rsidRPr="00F279CA">
        <w:tab/>
        <w:t>setlinecolor(BLACK);</w:t>
      </w:r>
    </w:p>
    <w:p w:rsidR="00F279CA" w:rsidRPr="00F279CA" w:rsidRDefault="00F279CA" w:rsidP="00F279CA">
      <w:r w:rsidRPr="00F279CA">
        <w:rPr>
          <w:rFonts w:hint="eastAsia"/>
        </w:rPr>
        <w:tab/>
        <w:t>settextstyle(30, 8, _T("SAO UI"));</w:t>
      </w:r>
      <w:r w:rsidRPr="00F279CA">
        <w:rPr>
          <w:rFonts w:hint="eastAsia"/>
        </w:rPr>
        <w:tab/>
        <w:t xml:space="preserve">// </w:t>
      </w:r>
      <w:r w:rsidRPr="00F279CA">
        <w:rPr>
          <w:rFonts w:hint="eastAsia"/>
          <w:lang w:val="zh-CN"/>
        </w:rPr>
        <w:t>重新设置为背景字体</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void clearline(int i)                    //</w:t>
      </w:r>
      <w:r w:rsidRPr="00F279CA">
        <w:rPr>
          <w:rFonts w:hint="eastAsia"/>
          <w:lang w:val="zh-CN"/>
        </w:rPr>
        <w:t>实现背景空白行扫描</w:t>
      </w:r>
    </w:p>
    <w:p w:rsidR="00F279CA" w:rsidRPr="00F279CA" w:rsidRDefault="00F279CA" w:rsidP="00F279CA">
      <w:r w:rsidRPr="00F279CA">
        <w:t>{</w:t>
      </w:r>
    </w:p>
    <w:p w:rsidR="00F279CA" w:rsidRPr="00F279CA" w:rsidRDefault="00F279CA" w:rsidP="00F279CA">
      <w:r w:rsidRPr="00F279CA">
        <w:tab/>
        <w:t>line(i, 0, i, 599);</w:t>
      </w:r>
    </w:p>
    <w:p w:rsidR="00F279CA" w:rsidRPr="00F279CA" w:rsidRDefault="00F279CA" w:rsidP="00F279CA">
      <w:r w:rsidRPr="00F279CA">
        <w:tab/>
        <w:t>line(i + 536, 0, i + 536, 599);</w:t>
      </w:r>
    </w:p>
    <w:p w:rsidR="00F279CA" w:rsidRPr="00F279CA" w:rsidRDefault="00F279CA" w:rsidP="00F279CA">
      <w:r w:rsidRPr="00F279CA">
        <w:tab/>
        <w:t>line(i - 536, 0, i - 536, 599);</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void M_clear(POINT pt, IMAGE *bk, IMAGE pic)//pt</w:t>
      </w:r>
      <w:r w:rsidRPr="00F279CA">
        <w:rPr>
          <w:rFonts w:hint="eastAsia"/>
          <w:lang w:val="zh-CN"/>
        </w:rPr>
        <w:t>上一个动作图片的输出坐标</w:t>
      </w:r>
      <w:r w:rsidRPr="00F279CA">
        <w:rPr>
          <w:rFonts w:hint="eastAsia"/>
        </w:rPr>
        <w:t>，</w:t>
      </w:r>
      <w:r w:rsidRPr="00F279CA">
        <w:rPr>
          <w:rFonts w:hint="eastAsia"/>
        </w:rPr>
        <w:t>bk</w:t>
      </w:r>
      <w:r w:rsidRPr="00F279CA">
        <w:rPr>
          <w:rFonts w:hint="eastAsia"/>
          <w:lang w:val="zh-CN"/>
        </w:rPr>
        <w:t>背景图片</w:t>
      </w:r>
    </w:p>
    <w:p w:rsidR="00F279CA" w:rsidRPr="00F279CA" w:rsidRDefault="00F279CA" w:rsidP="00F279CA">
      <w:r w:rsidRPr="00F279CA">
        <w:lastRenderedPageBreak/>
        <w:t>{</w:t>
      </w:r>
    </w:p>
    <w:p w:rsidR="00F279CA" w:rsidRPr="00F279CA" w:rsidRDefault="00F279CA" w:rsidP="00F279CA">
      <w:r w:rsidRPr="00F279CA">
        <w:tab/>
        <w:t>IMAGE clear;</w:t>
      </w:r>
    </w:p>
    <w:p w:rsidR="00F279CA" w:rsidRPr="00F279CA" w:rsidRDefault="00F279CA" w:rsidP="00F279CA">
      <w:r w:rsidRPr="00F279CA">
        <w:rPr>
          <w:rFonts w:hint="eastAsia"/>
        </w:rPr>
        <w:tab/>
        <w:t>SetWorkingImage(bk);//</w:t>
      </w:r>
      <w:r w:rsidRPr="00F279CA">
        <w:rPr>
          <w:rFonts w:hint="eastAsia"/>
          <w:lang w:val="zh-CN"/>
        </w:rPr>
        <w:t>设定当前的绘图设备为背景图片</w:t>
      </w:r>
    </w:p>
    <w:p w:rsidR="00F279CA" w:rsidRPr="00F279CA" w:rsidRDefault="00F279CA" w:rsidP="00F279CA">
      <w:r w:rsidRPr="00F279CA">
        <w:rPr>
          <w:rFonts w:hint="eastAsia"/>
        </w:rPr>
        <w:tab/>
        <w:t>getimage(&amp;clear, pt.x, pt.y, pic.getwidth(), pic.getheight());//</w:t>
      </w:r>
      <w:r w:rsidRPr="00F279CA">
        <w:rPr>
          <w:rFonts w:hint="eastAsia"/>
          <w:lang w:val="zh-CN"/>
        </w:rPr>
        <w:t>获取图像</w:t>
      </w:r>
    </w:p>
    <w:p w:rsidR="00F279CA" w:rsidRPr="00F279CA" w:rsidRDefault="00F279CA" w:rsidP="00F279CA">
      <w:r w:rsidRPr="00F279CA">
        <w:rPr>
          <w:rFonts w:hint="eastAsia"/>
        </w:rPr>
        <w:tab/>
        <w:t>SetWorkingImage();//</w:t>
      </w:r>
      <w:r w:rsidRPr="00F279CA">
        <w:rPr>
          <w:rFonts w:hint="eastAsia"/>
          <w:lang w:val="zh-CN"/>
        </w:rPr>
        <w:t>设定回默认绘图窗口</w:t>
      </w:r>
    </w:p>
    <w:p w:rsidR="00F279CA" w:rsidRPr="00F279CA" w:rsidRDefault="00F279CA" w:rsidP="00F279CA">
      <w:r w:rsidRPr="00F279CA">
        <w:rPr>
          <w:rFonts w:hint="eastAsia"/>
        </w:rPr>
        <w:tab/>
        <w:t>putimage(pt.x, pt.y, &amp;clear);//</w:t>
      </w:r>
      <w:r w:rsidRPr="00F279CA">
        <w:rPr>
          <w:rFonts w:hint="eastAsia"/>
          <w:lang w:val="zh-CN"/>
        </w:rPr>
        <w:t>输出</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MAINFRAME::stillput(bool dir,int x,int y,int ox, IMAGE *player,int t)</w:t>
      </w:r>
    </w:p>
    <w:p w:rsidR="00F279CA" w:rsidRPr="00F279CA" w:rsidRDefault="00F279CA" w:rsidP="00F279CA">
      <w:r w:rsidRPr="00F279CA">
        <w:t>{</w:t>
      </w:r>
    </w:p>
    <w:p w:rsidR="00F279CA" w:rsidRPr="00F279CA" w:rsidRDefault="00F279CA" w:rsidP="00F279CA">
      <w:r w:rsidRPr="00F279CA">
        <w:tab/>
        <w:t>switch (t){</w:t>
      </w:r>
    </w:p>
    <w:p w:rsidR="00F279CA" w:rsidRPr="00F279CA" w:rsidRDefault="00F279CA" w:rsidP="00F279CA">
      <w:r w:rsidRPr="00F279CA">
        <w:tab/>
        <w:t>case 0:{</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loadimage(player, "pic/lstill.jpg",180,185,true);</w:t>
      </w:r>
    </w:p>
    <w:p w:rsidR="00F279CA" w:rsidRPr="00F279CA" w:rsidRDefault="00F279CA" w:rsidP="00F279CA">
      <w:r w:rsidRPr="00F279CA">
        <w:tab/>
      </w:r>
      <w:r w:rsidRPr="00F279CA">
        <w:tab/>
      </w:r>
      <w:r w:rsidRPr="00F279CA">
        <w:tab/>
        <w:t>mainFrame::M_putimg(x, 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"pic/rstill.jpg", 180, 185, true);</w:t>
      </w:r>
    </w:p>
    <w:p w:rsidR="00F279CA" w:rsidRPr="00F279CA" w:rsidRDefault="00F279CA" w:rsidP="00F279CA">
      <w:r w:rsidRPr="00F279CA">
        <w:tab/>
      </w:r>
      <w:r w:rsidRPr="00F279CA">
        <w:tab/>
      </w:r>
      <w:r w:rsidRPr="00F279CA">
        <w:tab/>
        <w:t>mainFrame::M_putimg(x, 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9:{</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loadimage(player, "pic/les.jpg", 180, 185, true);</w:t>
      </w:r>
    </w:p>
    <w:p w:rsidR="00F279CA" w:rsidRPr="00F279CA" w:rsidRDefault="00F279CA" w:rsidP="00F279CA">
      <w:r w:rsidRPr="00F279CA">
        <w:tab/>
      </w:r>
      <w:r w:rsidRPr="00F279CA">
        <w:tab/>
      </w:r>
      <w:r w:rsidRPr="00F279CA">
        <w:tab/>
        <w:t>mainFrame::M_putimg(x, y,player, WHITE, 100, ox);</w:t>
      </w:r>
    </w:p>
    <w:p w:rsidR="00F279CA" w:rsidRPr="00F279CA" w:rsidRDefault="00F279CA" w:rsidP="00F279CA">
      <w:r w:rsidRPr="00F279CA">
        <w:lastRenderedPageBreak/>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"pic/res.jpg", 180, 185, true);</w:t>
      </w:r>
    </w:p>
    <w:p w:rsidR="00F279CA" w:rsidRPr="00F279CA" w:rsidRDefault="00F279CA" w:rsidP="00F279CA">
      <w:r w:rsidRPr="00F279CA">
        <w:tab/>
      </w:r>
      <w:r w:rsidRPr="00F279CA">
        <w:tab/>
      </w:r>
      <w:r w:rsidRPr="00F279CA">
        <w:tab/>
        <w:t>mainFrame::M_putimg(x, 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10:{</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loadimage(player, "pic/gleam eyes(lstill).jpg", 425, 425, true);</w:t>
      </w:r>
    </w:p>
    <w:p w:rsidR="00F279CA" w:rsidRPr="00F279CA" w:rsidRDefault="00F279CA" w:rsidP="00F279CA">
      <w:r w:rsidRPr="00F279CA">
        <w:tab/>
      </w:r>
      <w:r w:rsidRPr="00F279CA">
        <w:tab/>
      </w:r>
      <w:r w:rsidRPr="00F279CA">
        <w:tab/>
        <w:t>mainFrame::M_putimg(x, y-240,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"pic/gleam eyes(rstill).jpg", 425, 425, true);</w:t>
      </w:r>
    </w:p>
    <w:p w:rsidR="00F279CA" w:rsidRPr="00F279CA" w:rsidRDefault="00F279CA" w:rsidP="00F279CA">
      <w:r w:rsidRPr="00F279CA">
        <w:tab/>
      </w:r>
      <w:r w:rsidRPr="00F279CA">
        <w:tab/>
      </w:r>
      <w:r w:rsidRPr="00F279CA">
        <w:tab/>
        <w:t>mainFrame::M_putimg(x, y-240,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MAINFRAME::fileRead()</w:t>
      </w:r>
    </w:p>
    <w:p w:rsidR="00F279CA" w:rsidRPr="00F279CA" w:rsidRDefault="00F279CA" w:rsidP="00F279CA">
      <w:r w:rsidRPr="00F279CA">
        <w:t>{</w:t>
      </w:r>
    </w:p>
    <w:p w:rsidR="00F279CA" w:rsidRPr="00F279CA" w:rsidRDefault="00F279CA" w:rsidP="00F279CA">
      <w:r w:rsidRPr="00F279CA">
        <w:rPr>
          <w:rFonts w:hint="eastAsia"/>
        </w:rPr>
        <w:tab/>
        <w:t>FILE *pf = NULL;   //</w:t>
      </w:r>
      <w:r w:rsidRPr="00F279CA">
        <w:rPr>
          <w:rFonts w:hint="eastAsia"/>
          <w:lang w:val="zh-CN"/>
        </w:rPr>
        <w:t>文件指针</w:t>
      </w:r>
      <w:r w:rsidRPr="00F279CA">
        <w:rPr>
          <w:rFonts w:hint="eastAsia"/>
        </w:rPr>
        <w:t xml:space="preserve">  </w:t>
      </w:r>
    </w:p>
    <w:p w:rsidR="00F279CA" w:rsidRPr="00F279CA" w:rsidRDefault="00F279CA" w:rsidP="00F279CA"/>
    <w:p w:rsidR="00F279CA" w:rsidRPr="00F279CA" w:rsidRDefault="00F279CA" w:rsidP="00F279CA">
      <w:r w:rsidRPr="00F279CA">
        <w:tab/>
        <w:t>int filelen = 0;</w:t>
      </w:r>
    </w:p>
    <w:p w:rsidR="00F279CA" w:rsidRPr="00F279CA" w:rsidRDefault="00F279CA" w:rsidP="00F279CA">
      <w:r w:rsidRPr="00F279CA">
        <w:lastRenderedPageBreak/>
        <w:tab/>
        <w:t>int i = 0;</w:t>
      </w:r>
    </w:p>
    <w:p w:rsidR="00F279CA" w:rsidRPr="00F279CA" w:rsidRDefault="00F279CA" w:rsidP="00F279CA">
      <w:r w:rsidRPr="00F279CA">
        <w:tab/>
        <w:t>char *buf=NULL;</w:t>
      </w:r>
    </w:p>
    <w:p w:rsidR="00F279CA" w:rsidRPr="00F279CA" w:rsidRDefault="00F279CA" w:rsidP="00F279CA">
      <w:r w:rsidRPr="00F279CA">
        <w:rPr>
          <w:rFonts w:hint="eastAsia"/>
        </w:rPr>
        <w:tab/>
        <w:t>pf = fopen("text/greet.txt", "r");   //</w:t>
      </w:r>
      <w:r w:rsidRPr="00F279CA">
        <w:rPr>
          <w:rFonts w:hint="eastAsia"/>
          <w:lang w:val="zh-CN"/>
        </w:rPr>
        <w:t>以只读方式打开文件</w:t>
      </w:r>
      <w:r w:rsidRPr="00F279CA">
        <w:rPr>
          <w:rFonts w:hint="eastAsia"/>
        </w:rPr>
        <w:t xml:space="preserve">  </w:t>
      </w:r>
    </w:p>
    <w:p w:rsidR="00F279CA" w:rsidRPr="00F279CA" w:rsidRDefault="00F279CA" w:rsidP="00F279CA">
      <w:r w:rsidRPr="00F279CA">
        <w:tab/>
        <w:t>if (pf == NULL)</w:t>
      </w:r>
    </w:p>
    <w:p w:rsidR="00F279CA" w:rsidRPr="00F279CA" w:rsidRDefault="00F279CA" w:rsidP="00F279CA">
      <w:r w:rsidRPr="00F279CA">
        <w:tab/>
        <w:t>{</w:t>
      </w:r>
    </w:p>
    <w:p w:rsidR="00F279CA" w:rsidRPr="00F279CA" w:rsidRDefault="00F279CA" w:rsidP="00F279CA">
      <w:r w:rsidRPr="00F279CA">
        <w:tab/>
      </w:r>
      <w:r w:rsidRPr="00F279CA">
        <w:tab/>
        <w:t>return 0;</w:t>
      </w:r>
    </w:p>
    <w:p w:rsidR="00F279CA" w:rsidRPr="00F279CA" w:rsidRDefault="00F279CA" w:rsidP="00F279CA">
      <w:r w:rsidRPr="00F279CA">
        <w:tab/>
        <w:t>}</w:t>
      </w:r>
    </w:p>
    <w:p w:rsidR="00F279CA" w:rsidRPr="00F279CA" w:rsidRDefault="00F279CA" w:rsidP="00F279CA">
      <w:r w:rsidRPr="00F279CA">
        <w:tab/>
        <w:t>else</w:t>
      </w:r>
    </w:p>
    <w:p w:rsidR="00F279CA" w:rsidRPr="00F279CA" w:rsidRDefault="00F279CA" w:rsidP="00F279CA">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获得文件长度</w:t>
      </w:r>
      <w:r w:rsidRPr="00F279CA">
        <w:rPr>
          <w:rFonts w:hint="eastAsia"/>
        </w:rPr>
        <w:t xml:space="preserve">  </w:t>
      </w:r>
    </w:p>
    <w:p w:rsidR="00F279CA" w:rsidRPr="00F279CA" w:rsidRDefault="00F279CA" w:rsidP="00F279CA"/>
    <w:p w:rsidR="00F279CA" w:rsidRPr="00F279CA" w:rsidRDefault="00F279CA" w:rsidP="00F279CA">
      <w:r w:rsidRPr="00F279CA">
        <w:rPr>
          <w:rFonts w:hint="eastAsia"/>
        </w:rPr>
        <w:tab/>
      </w:r>
      <w:r w:rsidRPr="00F279CA">
        <w:rPr>
          <w:rFonts w:hint="eastAsia"/>
        </w:rPr>
        <w:tab/>
        <w:t>fseek(pf, 0, SEEK_END);   //</w:t>
      </w:r>
      <w:r w:rsidRPr="00F279CA">
        <w:rPr>
          <w:rFonts w:hint="eastAsia"/>
          <w:lang w:val="zh-CN"/>
        </w:rPr>
        <w:t>文件指针移到末尾</w:t>
      </w:r>
      <w:r w:rsidRPr="00F279CA">
        <w:rPr>
          <w:rFonts w:hint="eastAsia"/>
        </w:rPr>
        <w:t xml:space="preserve">  </w:t>
      </w:r>
    </w:p>
    <w:p w:rsidR="00F279CA" w:rsidRPr="00F279CA" w:rsidRDefault="00F279CA" w:rsidP="00F279CA">
      <w:r w:rsidRPr="00F279CA">
        <w:rPr>
          <w:rFonts w:hint="eastAsia"/>
        </w:rPr>
        <w:tab/>
      </w:r>
      <w:r w:rsidRPr="00F279CA">
        <w:rPr>
          <w:rFonts w:hint="eastAsia"/>
        </w:rPr>
        <w:tab/>
        <w:t>filelen = ftell(pf);   //</w:t>
      </w:r>
      <w:r w:rsidRPr="00F279CA">
        <w:rPr>
          <w:rFonts w:hint="eastAsia"/>
          <w:lang w:val="zh-CN"/>
        </w:rPr>
        <w:t>获得文件当前指针位置</w:t>
      </w:r>
      <w:r w:rsidRPr="00F279CA">
        <w:rPr>
          <w:rFonts w:hint="eastAsia"/>
        </w:rPr>
        <w:t>，</w:t>
      </w:r>
      <w:r w:rsidRPr="00F279CA">
        <w:rPr>
          <w:rFonts w:hint="eastAsia"/>
          <w:lang w:val="zh-CN"/>
        </w:rPr>
        <w:t>即为文件长度</w:t>
      </w:r>
      <w:r w:rsidRPr="00F279CA">
        <w:rPr>
          <w:rFonts w:hint="eastAsia"/>
        </w:rPr>
        <w:t xml:space="preserve">  </w:t>
      </w:r>
    </w:p>
    <w:p w:rsidR="00F279CA" w:rsidRPr="00F279CA" w:rsidRDefault="00F279CA" w:rsidP="00F279CA">
      <w:pPr>
        <w:rPr>
          <w:lang w:val="zh-CN"/>
        </w:rPr>
      </w:pPr>
      <w:r w:rsidRPr="00F279CA">
        <w:rPr>
          <w:rFonts w:hint="eastAsia"/>
        </w:rPr>
        <w:tab/>
      </w:r>
      <w:r w:rsidRPr="00F279CA">
        <w:rPr>
          <w:rFonts w:hint="eastAsia"/>
        </w:rPr>
        <w:tab/>
      </w:r>
      <w:r w:rsidRPr="00F279CA">
        <w:rPr>
          <w:rFonts w:hint="eastAsia"/>
          <w:lang w:val="zh-CN"/>
        </w:rPr>
        <w:t>rewind(pf);   //</w:t>
      </w:r>
      <w:r w:rsidRPr="00F279CA">
        <w:rPr>
          <w:rFonts w:hint="eastAsia"/>
          <w:lang w:val="zh-CN"/>
        </w:rPr>
        <w:t>将文件指针移到开头，准备读取</w:t>
      </w:r>
      <w:r w:rsidRPr="00F279CA">
        <w:rPr>
          <w:rFonts w:hint="eastAsia"/>
          <w:lang w:val="zh-CN"/>
        </w:rPr>
        <w:t xml:space="preserve">  </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buf = (char*)malloc(filelen + 1);    //</w:t>
      </w:r>
      <w:r w:rsidRPr="00F279CA">
        <w:rPr>
          <w:rFonts w:hint="eastAsia"/>
          <w:lang w:val="zh-CN"/>
        </w:rPr>
        <w:t>新建缓冲区，存储独处的数据</w:t>
      </w:r>
      <w:r w:rsidRPr="00F279CA">
        <w:rPr>
          <w:rFonts w:hint="eastAsia"/>
          <w:lang w:val="zh-CN"/>
        </w:rPr>
        <w:t xml:space="preserve">  </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将缓冲区的数据设置为</w:t>
      </w:r>
      <w:r w:rsidRPr="00F279CA">
        <w:rPr>
          <w:rFonts w:hint="eastAsia"/>
          <w:lang w:val="zh-CN"/>
        </w:rPr>
        <w:t xml:space="preserve">0  </w:t>
      </w:r>
    </w:p>
    <w:p w:rsidR="00F279CA" w:rsidRPr="00F279CA" w:rsidRDefault="00F279CA" w:rsidP="00F279CA">
      <w:pPr>
        <w:rPr>
          <w:lang w:val="zh-CN"/>
        </w:rPr>
      </w:pPr>
      <w:r w:rsidRPr="00F279CA">
        <w:rPr>
          <w:lang w:val="zh-CN"/>
        </w:rPr>
        <w:tab/>
      </w:r>
      <w:r w:rsidRPr="00F279CA">
        <w:rPr>
          <w:lang w:val="zh-CN"/>
        </w:rPr>
        <w:tab/>
        <w:t>for (i = 0; i&lt;filelen + 1; i++)</w:t>
      </w:r>
    </w:p>
    <w:p w:rsidR="00F279CA" w:rsidRPr="00F279CA" w:rsidRDefault="00F279CA" w:rsidP="00F279CA">
      <w:pPr>
        <w:rPr>
          <w:lang w:val="zh-CN"/>
        </w:rPr>
      </w:pPr>
      <w:r w:rsidRPr="00F279CA">
        <w:rPr>
          <w:lang w:val="zh-CN"/>
        </w:rPr>
        <w:tab/>
      </w:r>
      <w:r w:rsidRPr="00F279CA">
        <w:rPr>
          <w:lang w:val="zh-CN"/>
        </w:rPr>
        <w:tab/>
      </w:r>
      <w:r w:rsidRPr="00F279CA">
        <w:rPr>
          <w:lang w:val="zh-CN"/>
        </w:rPr>
        <w:tab/>
        <w:t>buf[i] = 0;</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读取文件</w:t>
      </w:r>
      <w:r w:rsidRPr="00F279CA">
        <w:rPr>
          <w:rFonts w:hint="eastAsia"/>
          <w:lang w:val="zh-CN"/>
        </w:rPr>
        <w:t xml:space="preserve">  </w:t>
      </w:r>
    </w:p>
    <w:p w:rsidR="00F279CA" w:rsidRPr="00F279CA" w:rsidRDefault="00F279CA" w:rsidP="00F279CA">
      <w:pPr>
        <w:rPr>
          <w:lang w:val="zh-CN"/>
        </w:rPr>
      </w:pPr>
      <w:r w:rsidRPr="00F279CA">
        <w:rPr>
          <w:lang w:val="zh-CN"/>
        </w:rPr>
        <w:tab/>
      </w:r>
      <w:r w:rsidRPr="00F279CA">
        <w:rPr>
          <w:lang w:val="zh-CN"/>
        </w:rPr>
        <w:tab/>
        <w:t>fread(buf, filelen, 1, pf);</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关闭文件</w:t>
      </w:r>
      <w:r w:rsidRPr="00F279CA">
        <w:rPr>
          <w:rFonts w:hint="eastAsia"/>
          <w:lang w:val="zh-CN"/>
        </w:rPr>
        <w:t xml:space="preserve">  </w:t>
      </w:r>
    </w:p>
    <w:p w:rsidR="00F279CA" w:rsidRPr="00F279CA" w:rsidRDefault="00F279CA" w:rsidP="00F279CA">
      <w:pPr>
        <w:rPr>
          <w:lang w:val="zh-CN"/>
        </w:rPr>
      </w:pPr>
      <w:r w:rsidRPr="00F279CA">
        <w:rPr>
          <w:lang w:val="zh-CN"/>
        </w:rPr>
        <w:tab/>
      </w:r>
      <w:r w:rsidRPr="00F279CA">
        <w:rPr>
          <w:lang w:val="zh-CN"/>
        </w:rPr>
        <w:tab/>
        <w:t>fclose(pf);</w:t>
      </w:r>
    </w:p>
    <w:p w:rsidR="00F279CA" w:rsidRPr="00F279CA" w:rsidRDefault="00F279CA" w:rsidP="00F279CA">
      <w:pPr>
        <w:rPr>
          <w:lang w:val="zh-CN"/>
        </w:rPr>
      </w:pPr>
      <w:r w:rsidRPr="00F279CA">
        <w:rPr>
          <w:rFonts w:hint="eastAsia"/>
          <w:lang w:val="zh-CN"/>
        </w:rPr>
        <w:tab/>
      </w:r>
      <w:r w:rsidRPr="00F279CA">
        <w:rPr>
          <w:rFonts w:hint="eastAsia"/>
          <w:lang w:val="zh-CN"/>
        </w:rPr>
        <w:tab/>
        <w:t>//buf</w:t>
      </w:r>
      <w:r w:rsidRPr="00F279CA">
        <w:rPr>
          <w:rFonts w:hint="eastAsia"/>
          <w:lang w:val="zh-CN"/>
        </w:rPr>
        <w:t>中即为要读出的数据</w:t>
      </w:r>
      <w:r w:rsidRPr="00F279CA">
        <w:rPr>
          <w:rFonts w:hint="eastAsia"/>
          <w:lang w:val="zh-CN"/>
        </w:rPr>
        <w:t xml:space="preserve">  </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lastRenderedPageBreak/>
        <w:tab/>
      </w:r>
      <w:r w:rsidRPr="00F279CA">
        <w:rPr>
          <w:rFonts w:hint="eastAsia"/>
          <w:lang w:val="zh-CN"/>
        </w:rPr>
        <w:tab/>
        <w:t>outtextxy(478,200,buf);    //</w:t>
      </w:r>
      <w:r w:rsidRPr="00F279CA">
        <w:rPr>
          <w:rFonts w:hint="eastAsia"/>
          <w:lang w:val="zh-CN"/>
        </w:rPr>
        <w:t>输出一下数据，你可以随便怎么用</w:t>
      </w:r>
      <w:r w:rsidRPr="00F279CA">
        <w:rPr>
          <w:rFonts w:hint="eastAsia"/>
          <w:lang w:val="zh-CN"/>
        </w:rPr>
        <w:t xml:space="preserve">  </w:t>
      </w:r>
    </w:p>
    <w:p w:rsidR="00F279CA" w:rsidRPr="00F279CA" w:rsidRDefault="00F279CA" w:rsidP="00F279CA">
      <w:pPr>
        <w:rPr>
          <w:lang w:val="zh-CN"/>
        </w:rPr>
      </w:pPr>
      <w:r w:rsidRPr="00F279CA">
        <w:rPr>
          <w:rFonts w:hint="eastAsia"/>
          <w:lang w:val="zh-CN"/>
        </w:rPr>
        <w:tab/>
      </w:r>
      <w:r w:rsidRPr="00F279CA">
        <w:rPr>
          <w:rFonts w:hint="eastAsia"/>
          <w:lang w:val="zh-CN"/>
        </w:rPr>
        <w:tab/>
        <w:t>free(buf);    //</w:t>
      </w:r>
      <w:r w:rsidRPr="00F279CA">
        <w:rPr>
          <w:rFonts w:hint="eastAsia"/>
          <w:lang w:val="zh-CN"/>
        </w:rPr>
        <w:t>最后记得要释放</w:t>
      </w:r>
      <w:r w:rsidRPr="00F279CA">
        <w:rPr>
          <w:rFonts w:hint="eastAsia"/>
          <w:lang w:val="zh-CN"/>
        </w:rPr>
        <w:t xml:space="preserve">  </w:t>
      </w:r>
    </w:p>
    <w:p w:rsidR="00F279CA" w:rsidRPr="00F279CA" w:rsidRDefault="00F279CA" w:rsidP="00F279CA">
      <w:pPr>
        <w:rPr>
          <w:lang w:val="zh-CN"/>
        </w:rPr>
      </w:pPr>
      <w:r w:rsidRPr="00F279CA">
        <w:rPr>
          <w:lang w:val="zh-CN"/>
        </w:rPr>
        <w:tab/>
        <w:t>}</w:t>
      </w:r>
    </w:p>
    <w:p w:rsidR="00F279CA" w:rsidRPr="00F279CA" w:rsidRDefault="00F279CA" w:rsidP="00F279CA">
      <w:pPr>
        <w:rPr>
          <w:lang w:val="zh-CN"/>
        </w:rPr>
      </w:pPr>
      <w:r w:rsidRPr="00F279CA">
        <w:rPr>
          <w:lang w:val="zh-CN"/>
        </w:rPr>
        <w:tab/>
        <w:t>return 1;</w:t>
      </w:r>
    </w:p>
    <w:p w:rsidR="00F279CA" w:rsidRPr="00F279CA" w:rsidRDefault="00F279CA" w:rsidP="00F279CA">
      <w:pPr>
        <w:rPr>
          <w:lang w:val="zh-CN"/>
        </w:rPr>
      </w:pPr>
      <w:r w:rsidRPr="00F279CA">
        <w:rPr>
          <w:lang w:val="zh-CN"/>
        </w:rPr>
        <w:t>}</w:t>
      </w:r>
    </w:p>
    <w:p w:rsidR="00F279CA" w:rsidRPr="00F279CA" w:rsidRDefault="00F279CA" w:rsidP="00F279CA">
      <w:pPr>
        <w:rPr>
          <w:lang w:val="zh-CN"/>
        </w:rPr>
      </w:pPr>
    </w:p>
    <w:p w:rsidR="00F279CA" w:rsidRPr="00F279CA" w:rsidRDefault="00F279CA" w:rsidP="00F279CA">
      <w:pPr>
        <w:rPr>
          <w:lang w:val="zh-CN"/>
        </w:rPr>
      </w:pPr>
      <w:r w:rsidRPr="00F279CA">
        <w:rPr>
          <w:lang w:val="zh-CN"/>
        </w:rPr>
        <w:t>void MAINFRAME::copy_img(IMAGE* img1, IMAGE* img2)</w:t>
      </w:r>
    </w:p>
    <w:p w:rsidR="00F279CA" w:rsidRPr="00F279CA" w:rsidRDefault="00F279CA" w:rsidP="00F279CA">
      <w:r w:rsidRPr="00F279CA">
        <w:t>{</w:t>
      </w:r>
    </w:p>
    <w:p w:rsidR="00F279CA" w:rsidRPr="00F279CA" w:rsidRDefault="00F279CA" w:rsidP="00F279CA">
      <w:r w:rsidRPr="00F279CA">
        <w:tab/>
        <w:t>//copy img2 to img1</w:t>
      </w:r>
    </w:p>
    <w:p w:rsidR="00F279CA" w:rsidRPr="00F279CA" w:rsidRDefault="00F279CA" w:rsidP="00F279CA">
      <w:r w:rsidRPr="00F279CA">
        <w:tab/>
        <w:t>IMAGE* now_working = GetWorkingImage();</w:t>
      </w:r>
    </w:p>
    <w:p w:rsidR="00F279CA" w:rsidRPr="00F279CA" w:rsidRDefault="00F279CA" w:rsidP="00F279CA">
      <w:r w:rsidRPr="00F279CA">
        <w:tab/>
        <w:t>Resize(img1, img2-&gt;getwidth(), img2-&gt;getheight());</w:t>
      </w:r>
    </w:p>
    <w:p w:rsidR="00F279CA" w:rsidRPr="00F279CA" w:rsidRDefault="00F279CA" w:rsidP="00F279CA">
      <w:r w:rsidRPr="00F279CA">
        <w:tab/>
        <w:t>SetWorkingImage(img2);</w:t>
      </w:r>
    </w:p>
    <w:p w:rsidR="00F279CA" w:rsidRPr="00F279CA" w:rsidRDefault="00F279CA" w:rsidP="00F279CA">
      <w:r w:rsidRPr="00F279CA">
        <w:tab/>
        <w:t>getimage(img1, 0, 0, img1-&gt;getwidth(), img1-&gt;getheight());</w:t>
      </w:r>
    </w:p>
    <w:p w:rsidR="00F279CA" w:rsidRPr="00F279CA" w:rsidRDefault="00F279CA" w:rsidP="00F279CA">
      <w:r w:rsidRPr="00F279CA">
        <w:tab/>
        <w:t>SetWorkingImage(now_working);</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MAINFRAME::getOriginx()</w:t>
      </w:r>
    </w:p>
    <w:p w:rsidR="00F279CA" w:rsidRPr="00F279CA" w:rsidRDefault="00F279CA" w:rsidP="00F279CA">
      <w:r w:rsidRPr="00F279CA">
        <w:t>{</w:t>
      </w:r>
    </w:p>
    <w:p w:rsidR="00F279CA" w:rsidRPr="00F279CA" w:rsidRDefault="00F279CA" w:rsidP="00F279CA">
      <w:r w:rsidRPr="00F279CA">
        <w:tab/>
        <w:t>return originx;</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MAINFRAME::setOriginx(int num)</w:t>
      </w:r>
    </w:p>
    <w:p w:rsidR="00F279CA" w:rsidRPr="00F279CA" w:rsidRDefault="00F279CA" w:rsidP="00F279CA">
      <w:r w:rsidRPr="00F279CA">
        <w:t>{</w:t>
      </w:r>
    </w:p>
    <w:p w:rsidR="00F279CA" w:rsidRPr="00F279CA" w:rsidRDefault="00F279CA" w:rsidP="00F279CA">
      <w:r w:rsidRPr="00F279CA">
        <w:tab/>
        <w:t>originx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MAINFRAME::screenMove(int x, int spd)</w:t>
      </w:r>
    </w:p>
    <w:p w:rsidR="00F279CA" w:rsidRPr="00F279CA" w:rsidRDefault="00F279CA" w:rsidP="00F279CA">
      <w:r w:rsidRPr="00F279CA">
        <w:t>{</w:t>
      </w:r>
    </w:p>
    <w:p w:rsidR="00F279CA" w:rsidRPr="00F279CA" w:rsidRDefault="00F279CA" w:rsidP="00F279CA">
      <w:r w:rsidRPr="00F279CA">
        <w:rPr>
          <w:rFonts w:hint="eastAsia"/>
        </w:rPr>
        <w:lastRenderedPageBreak/>
        <w:tab/>
        <w:t>if (x &gt; (700 - originx)){              //</w:t>
      </w:r>
      <w:r w:rsidRPr="00F279CA">
        <w:rPr>
          <w:rFonts w:hint="eastAsia"/>
          <w:lang w:val="zh-CN"/>
        </w:rPr>
        <w:t>右移动边界</w:t>
      </w:r>
    </w:p>
    <w:p w:rsidR="00F279CA" w:rsidRPr="00F279CA" w:rsidRDefault="00F279CA" w:rsidP="00F279CA">
      <w:r w:rsidRPr="00F279CA">
        <w:rPr>
          <w:rFonts w:hint="eastAsia"/>
        </w:rPr>
        <w:tab/>
      </w:r>
      <w:r w:rsidRPr="00F279CA">
        <w:rPr>
          <w:rFonts w:hint="eastAsia"/>
        </w:rPr>
        <w:tab/>
        <w:t>originx -= abs(spd);              //</w:t>
      </w:r>
      <w:r w:rsidRPr="00F279CA">
        <w:rPr>
          <w:rFonts w:hint="eastAsia"/>
          <w:lang w:val="zh-CN"/>
        </w:rPr>
        <w:t>屏幕区域位置改变</w:t>
      </w:r>
    </w:p>
    <w:p w:rsidR="00F279CA" w:rsidRPr="00F279CA" w:rsidRDefault="00F279CA" w:rsidP="00F279CA">
      <w:r w:rsidRPr="00F279CA">
        <w:tab/>
        <w:t>}</w:t>
      </w:r>
    </w:p>
    <w:p w:rsidR="00F279CA" w:rsidRPr="00F279CA" w:rsidRDefault="00F279CA" w:rsidP="00F279CA">
      <w:r w:rsidRPr="00F279CA">
        <w:rPr>
          <w:rFonts w:hint="eastAsia"/>
        </w:rPr>
        <w:tab/>
        <w:t>if (x &lt; (200 - originx)){              //</w:t>
      </w:r>
      <w:r w:rsidRPr="00F279CA">
        <w:rPr>
          <w:rFonts w:hint="eastAsia"/>
          <w:lang w:val="zh-CN"/>
        </w:rPr>
        <w:t>左移动边界</w:t>
      </w:r>
    </w:p>
    <w:p w:rsidR="00F279CA" w:rsidRPr="00F279CA" w:rsidRDefault="00F279CA" w:rsidP="00F279CA">
      <w:r w:rsidRPr="00F279CA">
        <w:tab/>
      </w:r>
      <w:r w:rsidRPr="00F279CA">
        <w:tab/>
        <w:t>originx +=abs(spd);</w:t>
      </w:r>
    </w:p>
    <w:p w:rsidR="00F279CA" w:rsidRPr="00F279CA" w:rsidRDefault="00F279CA" w:rsidP="00F279CA">
      <w:r w:rsidRPr="00F279CA">
        <w:tab/>
        <w:t>}</w:t>
      </w:r>
    </w:p>
    <w:p w:rsidR="00F279CA" w:rsidRPr="00F279CA" w:rsidRDefault="00F279CA" w:rsidP="00F279CA"/>
    <w:p w:rsidR="00F279CA" w:rsidRPr="00F279CA" w:rsidRDefault="00F279CA" w:rsidP="00F279CA">
      <w:r w:rsidRPr="00F279CA">
        <w:rPr>
          <w:rFonts w:hint="eastAsia"/>
        </w:rPr>
        <w:tab/>
        <w:t>if (originx &gt; 0)originx = 0;           //</w:t>
      </w:r>
      <w:r w:rsidRPr="00F279CA">
        <w:rPr>
          <w:rFonts w:hint="eastAsia"/>
          <w:lang w:val="zh-CN"/>
        </w:rPr>
        <w:t>限制</w:t>
      </w:r>
      <w:r w:rsidRPr="00F279CA">
        <w:rPr>
          <w:rFonts w:hint="eastAsia"/>
        </w:rPr>
        <w:t>originx&gt;=0</w:t>
      </w:r>
    </w:p>
    <w:p w:rsidR="00F279CA" w:rsidRPr="00F279CA" w:rsidRDefault="00F279CA" w:rsidP="00F279CA">
      <w:r w:rsidRPr="00F279CA">
        <w:rPr>
          <w:rFonts w:hint="eastAsia"/>
        </w:rPr>
        <w:tab/>
        <w:t>if (originx &lt; -(rightlimit - 1072))originx = -(rightlimit - 1072);     //</w:t>
      </w:r>
      <w:r w:rsidRPr="00F279CA">
        <w:rPr>
          <w:rFonts w:hint="eastAsia"/>
          <w:lang w:val="zh-CN"/>
        </w:rPr>
        <w:t>限制</w:t>
      </w:r>
      <w:r w:rsidRPr="00F279CA">
        <w:rPr>
          <w:rFonts w:hint="eastAsia"/>
        </w:rPr>
        <w:t>originx&lt;=2144</w:t>
      </w:r>
    </w:p>
    <w:p w:rsidR="00F279CA" w:rsidRPr="00F279CA" w:rsidRDefault="00F279CA" w:rsidP="00F279CA">
      <w:r w:rsidRPr="00F279CA">
        <w:rPr>
          <w:rFonts w:hint="eastAsia"/>
        </w:rPr>
        <w:tab/>
        <w:t>setorigin(originx, 0);                 //</w:t>
      </w:r>
      <w:r w:rsidRPr="00F279CA">
        <w:rPr>
          <w:rFonts w:hint="eastAsia"/>
          <w:lang w:val="zh-CN"/>
        </w:rPr>
        <w:t>重设原点</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MAINFRAME::welcomeInit()</w:t>
      </w:r>
    </w:p>
    <w:p w:rsidR="00F279CA" w:rsidRPr="00F279CA" w:rsidRDefault="00F279CA" w:rsidP="00F279CA">
      <w:r w:rsidRPr="00F279CA">
        <w:t>{</w:t>
      </w:r>
    </w:p>
    <w:p w:rsidR="00F279CA" w:rsidRPr="00F279CA" w:rsidRDefault="00F279CA" w:rsidP="00F279CA">
      <w:r w:rsidRPr="00F279CA">
        <w:tab/>
        <w:t>bool flagstart = false;</w:t>
      </w:r>
    </w:p>
    <w:p w:rsidR="00F279CA" w:rsidRPr="00F279CA" w:rsidRDefault="00F279CA" w:rsidP="00F279CA">
      <w:r w:rsidRPr="00F279CA">
        <w:tab/>
        <w:t>bool flagsound = true;</w:t>
      </w:r>
    </w:p>
    <w:p w:rsidR="00F279CA" w:rsidRPr="00F279CA" w:rsidRDefault="00F279CA" w:rsidP="00F279CA">
      <w:r w:rsidRPr="00F279CA">
        <w:tab/>
        <w:t>bool blink = true;</w:t>
      </w:r>
    </w:p>
    <w:p w:rsidR="00F279CA" w:rsidRPr="00F279CA" w:rsidRDefault="00F279CA" w:rsidP="00F279CA">
      <w:r w:rsidRPr="00F279CA">
        <w:tab/>
        <w:t>int tic = 0;</w:t>
      </w:r>
    </w:p>
    <w:p w:rsidR="00F279CA" w:rsidRPr="00F279CA" w:rsidRDefault="00F279CA" w:rsidP="00F279CA">
      <w:r w:rsidRPr="00F279CA">
        <w:tab/>
        <w:t>char blank[47] = "                                              ";</w:t>
      </w:r>
    </w:p>
    <w:p w:rsidR="00F279CA" w:rsidRPr="00F279CA" w:rsidRDefault="00F279CA" w:rsidP="00F279CA">
      <w:r w:rsidRPr="00F279CA">
        <w:tab/>
        <w:t>HWND hw = GetHWnd();</w:t>
      </w:r>
    </w:p>
    <w:p w:rsidR="00F279CA" w:rsidRPr="00F279CA" w:rsidRDefault="00F279CA" w:rsidP="00F279CA">
      <w:r w:rsidRPr="00F279CA">
        <w:tab/>
      </w:r>
    </w:p>
    <w:p w:rsidR="00F279CA" w:rsidRPr="00F279CA" w:rsidRDefault="00F279CA" w:rsidP="00F279CA">
      <w:r w:rsidRPr="00F279CA">
        <w:rPr>
          <w:rFonts w:hint="eastAsia"/>
        </w:rPr>
        <w:tab/>
        <w:t xml:space="preserve">// </w:t>
      </w:r>
      <w:r w:rsidRPr="00F279CA">
        <w:rPr>
          <w:rFonts w:hint="eastAsia"/>
          <w:lang w:val="zh-CN"/>
        </w:rPr>
        <w:t>设置随机函数种子</w:t>
      </w:r>
    </w:p>
    <w:p w:rsidR="00F279CA" w:rsidRPr="00F279CA" w:rsidRDefault="00F279CA" w:rsidP="00F279CA">
      <w:r w:rsidRPr="00F279CA">
        <w:tab/>
        <w:t>srand((unsigned)time(NULL));</w:t>
      </w:r>
    </w:p>
    <w:p w:rsidR="00F279CA" w:rsidRPr="00F279CA" w:rsidRDefault="00F279CA" w:rsidP="00F279CA"/>
    <w:p w:rsidR="00F279CA" w:rsidRPr="00F279CA" w:rsidRDefault="00F279CA" w:rsidP="00F279CA">
      <w:r w:rsidRPr="00F279CA">
        <w:rPr>
          <w:rFonts w:hint="eastAsia"/>
        </w:rPr>
        <w:tab/>
        <w:t xml:space="preserve">// </w:t>
      </w:r>
      <w:r w:rsidRPr="00F279CA">
        <w:rPr>
          <w:rFonts w:hint="eastAsia"/>
          <w:lang w:val="zh-CN"/>
        </w:rPr>
        <w:t>初始化图形模式</w:t>
      </w:r>
    </w:p>
    <w:p w:rsidR="00F279CA" w:rsidRPr="00F279CA" w:rsidRDefault="00F279CA" w:rsidP="00F279CA">
      <w:r w:rsidRPr="00F279CA">
        <w:tab/>
        <w:t>initgraph(maxx, maxy);</w:t>
      </w:r>
    </w:p>
    <w:p w:rsidR="00F279CA" w:rsidRPr="00F279CA" w:rsidRDefault="00F279CA" w:rsidP="00F279CA">
      <w:r w:rsidRPr="00F279CA">
        <w:rPr>
          <w:rFonts w:hint="eastAsia"/>
        </w:rPr>
        <w:tab/>
        <w:t>POINT pt;</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鼠标位置</w:t>
      </w:r>
    </w:p>
    <w:p w:rsidR="00F279CA" w:rsidRPr="00F279CA" w:rsidRDefault="00F279CA" w:rsidP="00F279CA">
      <w:r w:rsidRPr="00F279CA">
        <w:lastRenderedPageBreak/>
        <w:tab/>
        <w:t>int  x, y;</w:t>
      </w:r>
    </w:p>
    <w:p w:rsidR="00F279CA" w:rsidRPr="00F279CA" w:rsidRDefault="00F279CA" w:rsidP="00F279CA">
      <w:r w:rsidRPr="00F279CA">
        <w:rPr>
          <w:rFonts w:hint="eastAsia"/>
        </w:rPr>
        <w:tab/>
        <w:t>char c;</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随机字母</w:t>
      </w:r>
    </w:p>
    <w:p w:rsidR="00F279CA" w:rsidRPr="00F279CA" w:rsidRDefault="00F279CA" w:rsidP="00F279CA">
      <w:r w:rsidRPr="00F279CA">
        <w:tab/>
        <w:t>char headline[] = "s w o r d    a r t    o f f l i n e";</w:t>
      </w:r>
    </w:p>
    <w:p w:rsidR="00F279CA" w:rsidRPr="00F279CA" w:rsidRDefault="00F279CA" w:rsidP="00F279CA">
      <w:r w:rsidRPr="00F279CA">
        <w:tab/>
        <w:t>char ETS[] = "PRESS ENTER TO START";</w:t>
      </w:r>
    </w:p>
    <w:p w:rsidR="00F279CA" w:rsidRPr="00F279CA" w:rsidRDefault="00F279CA" w:rsidP="00F279CA">
      <w:r w:rsidRPr="00F279CA">
        <w:tab/>
      </w:r>
    </w:p>
    <w:p w:rsidR="00F279CA" w:rsidRPr="00F279CA" w:rsidRDefault="00F279CA" w:rsidP="00F279CA">
      <w:r w:rsidRPr="00F279CA">
        <w:rPr>
          <w:rFonts w:hint="eastAsia"/>
        </w:rPr>
        <w:tab/>
        <w:t>bgm(0);                                  //</w:t>
      </w:r>
      <w:r w:rsidRPr="00F279CA">
        <w:rPr>
          <w:rFonts w:hint="eastAsia"/>
          <w:lang w:val="zh-CN"/>
        </w:rPr>
        <w:t>播放</w:t>
      </w:r>
      <w:r w:rsidRPr="00F279CA">
        <w:rPr>
          <w:rFonts w:hint="eastAsia"/>
        </w:rPr>
        <w:t>crossing_field.mp3</w:t>
      </w:r>
    </w:p>
    <w:p w:rsidR="00F279CA" w:rsidRPr="00F279CA" w:rsidRDefault="00F279CA" w:rsidP="00F279CA">
      <w:r w:rsidRPr="00F279CA">
        <w:tab/>
      </w:r>
    </w:p>
    <w:p w:rsidR="00F279CA" w:rsidRPr="00F279CA" w:rsidRDefault="00F279CA" w:rsidP="00F279CA">
      <w:r w:rsidRPr="00F279CA">
        <w:rPr>
          <w:rFonts w:hint="eastAsia"/>
        </w:rPr>
        <w:tab/>
        <w:t>settextstyle(30, 8, _T("SAO UI"));       //</w:t>
      </w:r>
      <w:r w:rsidRPr="00F279CA">
        <w:rPr>
          <w:rFonts w:hint="eastAsia"/>
          <w:lang w:val="zh-CN"/>
        </w:rPr>
        <w:t>初始化背景字体和字母颜色</w:t>
      </w:r>
    </w:p>
    <w:p w:rsidR="00F279CA" w:rsidRPr="00F279CA" w:rsidRDefault="00F279CA" w:rsidP="00F279CA">
      <w:r w:rsidRPr="00F279CA">
        <w:tab/>
        <w:t>settextcolor(YELLOW);</w:t>
      </w:r>
    </w:p>
    <w:p w:rsidR="00F279CA" w:rsidRPr="00F279CA" w:rsidRDefault="00F279CA" w:rsidP="00F279CA">
      <w:r w:rsidRPr="00F279CA">
        <w:tab/>
        <w:t>setlinecolor(BLACK);</w:t>
      </w:r>
    </w:p>
    <w:p w:rsidR="00F279CA" w:rsidRPr="00F279CA" w:rsidRDefault="00F279CA" w:rsidP="00F279CA"/>
    <w:p w:rsidR="00F279CA" w:rsidRPr="00F279CA" w:rsidRDefault="00F279CA" w:rsidP="00F279CA">
      <w:r w:rsidRPr="00F279CA">
        <w:rPr>
          <w:rFonts w:hint="eastAsia"/>
        </w:rPr>
        <w:tab/>
        <w:t>for (int i = 0; i &lt;= maxx - 1; i++)     /***********</w:t>
      </w:r>
      <w:r w:rsidRPr="00F279CA">
        <w:rPr>
          <w:rFonts w:hint="eastAsia"/>
          <w:lang w:val="zh-CN"/>
        </w:rPr>
        <w:t>主循环开始</w:t>
      </w:r>
      <w:r w:rsidRPr="00F279CA">
        <w:rPr>
          <w:rFonts w:hint="eastAsia"/>
        </w:rPr>
        <w:t>***********/</w:t>
      </w:r>
    </w:p>
    <w:p w:rsidR="00F279CA" w:rsidRPr="00F279CA" w:rsidRDefault="00F279CA" w:rsidP="00F279CA">
      <w:pPr>
        <w:rPr>
          <w:lang w:val="zh-CN"/>
        </w:rPr>
      </w:pPr>
      <w:r w:rsidRPr="00F279CA">
        <w:tab/>
      </w:r>
      <w:r w:rsidRPr="00F279CA">
        <w:rPr>
          <w:lang w:val="zh-CN"/>
        </w:rPr>
        <w:t>{</w:t>
      </w:r>
    </w:p>
    <w:p w:rsidR="00F279CA" w:rsidRPr="00F279CA" w:rsidRDefault="00F279CA" w:rsidP="00F279CA">
      <w:pPr>
        <w:rPr>
          <w:lang w:val="zh-CN"/>
        </w:rPr>
      </w:pPr>
      <w:r w:rsidRPr="00F279CA">
        <w:rPr>
          <w:lang w:val="zh-CN"/>
        </w:rPr>
        <w:tab/>
      </w:r>
      <w:r w:rsidRPr="00F279CA">
        <w:rPr>
          <w:lang w:val="zh-CN"/>
        </w:rPr>
        <w:tab/>
        <w:t>hw = GetHWnd();</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计时用变量</w:t>
      </w:r>
    </w:p>
    <w:p w:rsidR="00F279CA" w:rsidRPr="00F279CA" w:rsidRDefault="00F279CA" w:rsidP="00F279CA">
      <w:pPr>
        <w:rPr>
          <w:lang w:val="zh-CN"/>
        </w:rPr>
      </w:pPr>
      <w:r w:rsidRPr="00F279CA">
        <w:rPr>
          <w:lang w:val="zh-CN"/>
        </w:rPr>
        <w:tab/>
      </w:r>
      <w:r w:rsidRPr="00F279CA">
        <w:rPr>
          <w:lang w:val="zh-CN"/>
        </w:rPr>
        <w:tab/>
        <w:t>tic++;</w:t>
      </w:r>
    </w:p>
    <w:p w:rsidR="00F279CA" w:rsidRPr="00F279CA" w:rsidRDefault="00F279CA" w:rsidP="00F279CA">
      <w:pPr>
        <w:rPr>
          <w:lang w:val="zh-CN"/>
        </w:rPr>
      </w:pPr>
      <w:r w:rsidRPr="00F279CA">
        <w:rPr>
          <w:rFonts w:hint="eastAsia"/>
          <w:lang w:val="zh-CN"/>
        </w:rPr>
        <w:tab/>
      </w:r>
      <w:r w:rsidRPr="00F279CA">
        <w:rPr>
          <w:rFonts w:hint="eastAsia"/>
          <w:lang w:val="zh-CN"/>
        </w:rPr>
        <w:tab/>
        <w:t xml:space="preserve">// </w:t>
      </w:r>
      <w:r w:rsidRPr="00F279CA">
        <w:rPr>
          <w:rFonts w:hint="eastAsia"/>
          <w:lang w:val="zh-CN"/>
        </w:rPr>
        <w:t>在随机位置显示三个随机字母</w:t>
      </w:r>
    </w:p>
    <w:p w:rsidR="00F279CA" w:rsidRPr="00F279CA" w:rsidRDefault="00F279CA" w:rsidP="00F279CA">
      <w:pPr>
        <w:rPr>
          <w:lang w:val="zh-CN"/>
        </w:rPr>
      </w:pPr>
      <w:r w:rsidRPr="00F279CA">
        <w:rPr>
          <w:lang w:val="zh-CN"/>
        </w:rPr>
        <w:tab/>
      </w:r>
      <w:r w:rsidRPr="00F279CA">
        <w:rPr>
          <w:lang w:val="zh-CN"/>
        </w:rPr>
        <w:tab/>
        <w:t>for (int j = 0; j &lt; 3; j++)</w:t>
      </w:r>
    </w:p>
    <w:p w:rsidR="00F279CA" w:rsidRPr="00F279CA" w:rsidRDefault="00F279CA" w:rsidP="00F279CA">
      <w:pPr>
        <w:rPr>
          <w:lang w:val="zh-CN"/>
        </w:rPr>
      </w:pPr>
      <w:r w:rsidRPr="00F279CA">
        <w:rPr>
          <w:lang w:val="zh-CN"/>
        </w:rPr>
        <w:tab/>
      </w:r>
      <w:r w:rsidRPr="00F279CA">
        <w:rPr>
          <w:lang w:val="zh-CN"/>
        </w:rPr>
        <w:tab/>
        <w:t>{</w:t>
      </w:r>
    </w:p>
    <w:p w:rsidR="00F279CA" w:rsidRPr="00F279CA" w:rsidRDefault="00F279CA" w:rsidP="00F279CA">
      <w:pPr>
        <w:rPr>
          <w:lang w:val="zh-CN"/>
        </w:rPr>
      </w:pPr>
      <w:r w:rsidRPr="00F279CA">
        <w:rPr>
          <w:rFonts w:hint="eastAsia"/>
          <w:lang w:val="zh-CN"/>
        </w:rPr>
        <w:tab/>
      </w:r>
      <w:r w:rsidRPr="00F279CA">
        <w:rPr>
          <w:rFonts w:hint="eastAsia"/>
          <w:lang w:val="zh-CN"/>
        </w:rPr>
        <w:tab/>
      </w:r>
      <w:r w:rsidRPr="00F279CA">
        <w:rPr>
          <w:rFonts w:hint="eastAsia"/>
          <w:lang w:val="zh-CN"/>
        </w:rPr>
        <w:tab/>
        <w:t>x = (rand() % 134) * 8;//</w:t>
      </w:r>
      <w:r w:rsidRPr="00F279CA">
        <w:rPr>
          <w:rFonts w:hint="eastAsia"/>
          <w:lang w:val="zh-CN"/>
        </w:rPr>
        <w:t>随机横坐标</w:t>
      </w:r>
    </w:p>
    <w:p w:rsidR="00F279CA" w:rsidRPr="00F279CA" w:rsidRDefault="00F279CA" w:rsidP="00F279CA">
      <w:pPr>
        <w:rPr>
          <w:lang w:val="zh-CN"/>
        </w:rPr>
      </w:pPr>
      <w:r w:rsidRPr="00F279CA">
        <w:rPr>
          <w:rFonts w:hint="eastAsia"/>
          <w:lang w:val="zh-CN"/>
        </w:rPr>
        <w:tab/>
      </w:r>
      <w:r w:rsidRPr="00F279CA">
        <w:rPr>
          <w:rFonts w:hint="eastAsia"/>
          <w:lang w:val="zh-CN"/>
        </w:rPr>
        <w:tab/>
      </w:r>
      <w:r w:rsidRPr="00F279CA">
        <w:rPr>
          <w:rFonts w:hint="eastAsia"/>
          <w:lang w:val="zh-CN"/>
        </w:rPr>
        <w:tab/>
        <w:t>y = (rand() % 20) * 30;//</w:t>
      </w:r>
      <w:r w:rsidRPr="00F279CA">
        <w:rPr>
          <w:rFonts w:hint="eastAsia"/>
          <w:lang w:val="zh-CN"/>
        </w:rPr>
        <w:t>随机纵坐标</w:t>
      </w:r>
    </w:p>
    <w:p w:rsidR="00F279CA" w:rsidRPr="00F279CA" w:rsidRDefault="00F279CA" w:rsidP="00F279CA">
      <w:pPr>
        <w:rPr>
          <w:lang w:val="zh-CN"/>
        </w:rPr>
      </w:pPr>
      <w:r w:rsidRPr="00F279CA">
        <w:rPr>
          <w:rFonts w:hint="eastAsia"/>
          <w:lang w:val="zh-CN"/>
        </w:rPr>
        <w:tab/>
      </w:r>
      <w:r w:rsidRPr="00F279CA">
        <w:rPr>
          <w:rFonts w:hint="eastAsia"/>
          <w:lang w:val="zh-CN"/>
        </w:rPr>
        <w:tab/>
      </w:r>
      <w:r w:rsidRPr="00F279CA">
        <w:rPr>
          <w:rFonts w:hint="eastAsia"/>
          <w:lang w:val="zh-CN"/>
        </w:rPr>
        <w:tab/>
        <w:t>c = (rand() % 26) + 65;//</w:t>
      </w:r>
      <w:r w:rsidRPr="00F279CA">
        <w:rPr>
          <w:rFonts w:hint="eastAsia"/>
          <w:lang w:val="zh-CN"/>
        </w:rPr>
        <w:t>随机字母</w:t>
      </w:r>
    </w:p>
    <w:p w:rsidR="00F279CA" w:rsidRPr="00F279CA" w:rsidRDefault="00F279CA" w:rsidP="00F279CA">
      <w:pPr>
        <w:rPr>
          <w:lang w:val="zh-CN"/>
        </w:rPr>
      </w:pPr>
      <w:r w:rsidRPr="00F279CA">
        <w:rPr>
          <w:lang w:val="zh-CN"/>
        </w:rPr>
        <w:tab/>
      </w:r>
      <w:r w:rsidRPr="00F279CA">
        <w:rPr>
          <w:lang w:val="zh-CN"/>
        </w:rPr>
        <w:tab/>
      </w:r>
      <w:r w:rsidRPr="00F279CA">
        <w:rPr>
          <w:lang w:val="zh-CN"/>
        </w:rPr>
        <w:tab/>
        <w:t>outtextxy(x, y, c);</w:t>
      </w:r>
    </w:p>
    <w:p w:rsidR="00F279CA" w:rsidRPr="00F279CA" w:rsidRDefault="00F279CA" w:rsidP="00F279CA">
      <w:pPr>
        <w:rPr>
          <w:lang w:val="zh-CN"/>
        </w:rPr>
      </w:pPr>
      <w:r w:rsidRPr="00F279CA">
        <w:rPr>
          <w:lang w:val="zh-CN"/>
        </w:rPr>
        <w:tab/>
      </w:r>
      <w:r w:rsidRPr="00F279CA">
        <w:rPr>
          <w:lang w:val="zh-CN"/>
        </w:rPr>
        <w:tab/>
        <w:t>}</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 xml:space="preserve">// </w:t>
      </w:r>
      <w:r w:rsidRPr="00F279CA">
        <w:rPr>
          <w:rFonts w:hint="eastAsia"/>
          <w:lang w:val="zh-CN"/>
        </w:rPr>
        <w:t>画线擦掉像素行</w:t>
      </w:r>
    </w:p>
    <w:p w:rsidR="00F279CA" w:rsidRPr="00F279CA" w:rsidRDefault="00F279CA" w:rsidP="00F279CA">
      <w:pPr>
        <w:rPr>
          <w:lang w:val="zh-CN"/>
        </w:rPr>
      </w:pPr>
      <w:r w:rsidRPr="00F279CA">
        <w:rPr>
          <w:lang w:val="zh-CN"/>
        </w:rPr>
        <w:lastRenderedPageBreak/>
        <w:tab/>
      </w:r>
      <w:r w:rsidRPr="00F279CA">
        <w:rPr>
          <w:lang w:val="zh-CN"/>
        </w:rPr>
        <w:tab/>
        <w:t>clearline(i);</w:t>
      </w:r>
    </w:p>
    <w:p w:rsidR="00F279CA" w:rsidRPr="00F279CA" w:rsidRDefault="00F279CA" w:rsidP="00F279CA">
      <w:pPr>
        <w:rPr>
          <w:lang w:val="zh-CN"/>
        </w:rPr>
      </w:pPr>
      <w:r w:rsidRPr="00F279CA">
        <w:rPr>
          <w:rFonts w:hint="eastAsia"/>
          <w:lang w:val="zh-CN"/>
        </w:rPr>
        <w:tab/>
      </w:r>
      <w:r w:rsidRPr="00F279CA">
        <w:rPr>
          <w:rFonts w:hint="eastAsia"/>
          <w:lang w:val="zh-CN"/>
        </w:rPr>
        <w:tab/>
        <w:t>//ETS</w:t>
      </w:r>
      <w:r w:rsidRPr="00F279CA">
        <w:rPr>
          <w:rFonts w:hint="eastAsia"/>
          <w:lang w:val="zh-CN"/>
        </w:rPr>
        <w:t>闪烁</w:t>
      </w:r>
    </w:p>
    <w:p w:rsidR="00F279CA" w:rsidRPr="00F279CA" w:rsidRDefault="00F279CA" w:rsidP="00F279CA">
      <w:pPr>
        <w:rPr>
          <w:lang w:val="zh-CN"/>
        </w:rPr>
      </w:pPr>
      <w:r w:rsidRPr="00F279CA">
        <w:rPr>
          <w:lang w:val="zh-CN"/>
        </w:rPr>
        <w:tab/>
      </w:r>
      <w:r w:rsidRPr="00F279CA">
        <w:rPr>
          <w:lang w:val="zh-CN"/>
        </w:rPr>
        <w:tab/>
        <w:t>if (tic == 50){</w:t>
      </w:r>
    </w:p>
    <w:p w:rsidR="00F279CA" w:rsidRPr="00F279CA" w:rsidRDefault="00F279CA" w:rsidP="00F279CA">
      <w:pPr>
        <w:rPr>
          <w:lang w:val="zh-CN"/>
        </w:rPr>
      </w:pPr>
      <w:r w:rsidRPr="00F279CA">
        <w:rPr>
          <w:lang w:val="zh-CN"/>
        </w:rPr>
        <w:tab/>
      </w:r>
      <w:r w:rsidRPr="00F279CA">
        <w:rPr>
          <w:lang w:val="zh-CN"/>
        </w:rPr>
        <w:tab/>
      </w:r>
      <w:r w:rsidRPr="00F279CA">
        <w:rPr>
          <w:lang w:val="zh-CN"/>
        </w:rPr>
        <w:tab/>
        <w:t>blink = !blink;</w:t>
      </w:r>
    </w:p>
    <w:p w:rsidR="00F279CA" w:rsidRPr="00F279CA" w:rsidRDefault="00F279CA" w:rsidP="00F279CA">
      <w:pPr>
        <w:rPr>
          <w:lang w:val="zh-CN"/>
        </w:rPr>
      </w:pPr>
      <w:r w:rsidRPr="00F279CA">
        <w:rPr>
          <w:lang w:val="zh-CN"/>
        </w:rPr>
        <w:tab/>
      </w:r>
      <w:r w:rsidRPr="00F279CA">
        <w:rPr>
          <w:lang w:val="zh-CN"/>
        </w:rPr>
        <w:tab/>
      </w:r>
      <w:r w:rsidRPr="00F279CA">
        <w:rPr>
          <w:lang w:val="zh-CN"/>
        </w:rPr>
        <w:tab/>
        <w:t>tic = 0;</w:t>
      </w:r>
    </w:p>
    <w:p w:rsidR="00F279CA" w:rsidRPr="00F279CA" w:rsidRDefault="00F279CA" w:rsidP="00F279CA">
      <w:pPr>
        <w:rPr>
          <w:lang w:val="zh-CN"/>
        </w:rPr>
      </w:pPr>
      <w:r w:rsidRPr="00F279CA">
        <w:rPr>
          <w:lang w:val="zh-CN"/>
        </w:rPr>
        <w:tab/>
      </w:r>
      <w:r w:rsidRPr="00F279CA">
        <w:rPr>
          <w:lang w:val="zh-CN"/>
        </w:rPr>
        <w:tab/>
        <w:t>}</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获取鼠标位置</w:t>
      </w:r>
    </w:p>
    <w:p w:rsidR="00F279CA" w:rsidRPr="00F279CA" w:rsidRDefault="00F279CA" w:rsidP="00F279CA">
      <w:pPr>
        <w:rPr>
          <w:lang w:val="zh-CN"/>
        </w:rPr>
      </w:pPr>
      <w:r w:rsidRPr="00F279CA">
        <w:rPr>
          <w:lang w:val="zh-CN"/>
        </w:rPr>
        <w:tab/>
      </w:r>
      <w:r w:rsidRPr="00F279CA">
        <w:rPr>
          <w:lang w:val="zh-CN"/>
        </w:rPr>
        <w:tab/>
        <w:t>GetCursorPos(&amp;pt);</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将获取到的鼠标屏幕位置转换为窗口内位置</w:t>
      </w:r>
    </w:p>
    <w:p w:rsidR="00F279CA" w:rsidRPr="00F279CA" w:rsidRDefault="00F279CA" w:rsidP="00F279CA">
      <w:pPr>
        <w:rPr>
          <w:lang w:val="zh-CN"/>
        </w:rPr>
      </w:pPr>
      <w:r w:rsidRPr="00F279CA">
        <w:rPr>
          <w:lang w:val="zh-CN"/>
        </w:rPr>
        <w:tab/>
      </w:r>
      <w:r w:rsidRPr="00F279CA">
        <w:rPr>
          <w:lang w:val="zh-CN"/>
        </w:rPr>
        <w:tab/>
        <w:t>ScreenToClient(hw, &amp;pt);</w:t>
      </w:r>
    </w:p>
    <w:p w:rsidR="00F279CA" w:rsidRPr="00F279CA" w:rsidRDefault="00F279CA" w:rsidP="00F279CA">
      <w:pPr>
        <w:rPr>
          <w:lang w:val="zh-CN"/>
        </w:rPr>
      </w:pPr>
      <w:r w:rsidRPr="00F279CA">
        <w:rPr>
          <w:rFonts w:hint="eastAsia"/>
          <w:lang w:val="zh-CN"/>
        </w:rPr>
        <w:tab/>
      </w:r>
      <w:r w:rsidRPr="00F279CA">
        <w:rPr>
          <w:rFonts w:hint="eastAsia"/>
          <w:lang w:val="zh-CN"/>
        </w:rPr>
        <w:tab/>
        <w:t>//ETS</w:t>
      </w:r>
      <w:r w:rsidRPr="00F279CA">
        <w:rPr>
          <w:rFonts w:hint="eastAsia"/>
          <w:lang w:val="zh-CN"/>
        </w:rPr>
        <w:t>的鼠标响应判断</w:t>
      </w:r>
    </w:p>
    <w:p w:rsidR="00F279CA" w:rsidRPr="00F279CA" w:rsidRDefault="00F279CA" w:rsidP="00F279CA">
      <w:pPr>
        <w:rPr>
          <w:lang w:val="zh-CN"/>
        </w:rPr>
      </w:pPr>
      <w:r w:rsidRPr="00F279CA">
        <w:rPr>
          <w:lang w:val="zh-CN"/>
        </w:rPr>
        <w:tab/>
      </w:r>
      <w:r w:rsidRPr="00F279CA">
        <w:rPr>
          <w:lang w:val="zh-CN"/>
        </w:rPr>
        <w:tab/>
        <w:t>if (pt.x &gt;= 411 &amp;&amp; pt.y &gt;= 400 &amp;&amp; pt.x &lt;= 679 &amp;&amp; pt.y &lt;= 450){</w:t>
      </w:r>
    </w:p>
    <w:p w:rsidR="00F279CA" w:rsidRPr="00F279CA" w:rsidRDefault="00F279CA" w:rsidP="00F279CA">
      <w:pPr>
        <w:rPr>
          <w:lang w:val="zh-CN"/>
        </w:rPr>
      </w:pPr>
      <w:r w:rsidRPr="00F279CA">
        <w:rPr>
          <w:lang w:val="zh-CN"/>
        </w:rPr>
        <w:tab/>
      </w:r>
      <w:r w:rsidRPr="00F279CA">
        <w:rPr>
          <w:lang w:val="zh-CN"/>
        </w:rPr>
        <w:tab/>
      </w:r>
      <w:r w:rsidRPr="00F279CA">
        <w:rPr>
          <w:lang w:val="zh-CN"/>
        </w:rPr>
        <w:tab/>
        <w:t>flagstart = 1;</w:t>
      </w:r>
    </w:p>
    <w:p w:rsidR="00F279CA" w:rsidRPr="00F279CA" w:rsidRDefault="00F279CA" w:rsidP="00F279CA">
      <w:pPr>
        <w:rPr>
          <w:lang w:val="zh-CN"/>
        </w:rPr>
      </w:pPr>
      <w:r w:rsidRPr="00F279CA">
        <w:rPr>
          <w:lang w:val="zh-CN"/>
        </w:rPr>
        <w:tab/>
      </w:r>
      <w:r w:rsidRPr="00F279CA">
        <w:rPr>
          <w:lang w:val="zh-CN"/>
        </w:rPr>
        <w:tab/>
      </w:r>
      <w:r w:rsidRPr="00F279CA">
        <w:rPr>
          <w:lang w:val="zh-CN"/>
        </w:rPr>
        <w:tab/>
        <w:t>if (flagsound == 1){</w:t>
      </w:r>
    </w:p>
    <w:p w:rsidR="00F279CA" w:rsidRPr="00F279CA" w:rsidRDefault="00F279CA" w:rsidP="00F279CA">
      <w:r w:rsidRPr="00F279CA">
        <w:rPr>
          <w:lang w:val="zh-CN"/>
        </w:rPr>
        <w:tab/>
      </w:r>
      <w:r w:rsidRPr="00F279CA">
        <w:rPr>
          <w:lang w:val="zh-CN"/>
        </w:rPr>
        <w:tab/>
      </w:r>
      <w:r w:rsidRPr="00F279CA">
        <w:rPr>
          <w:lang w:val="zh-CN"/>
        </w:rPr>
        <w:tab/>
      </w:r>
      <w:r w:rsidRPr="00F279CA">
        <w:rPr>
          <w:lang w:val="zh-CN"/>
        </w:rPr>
        <w:tab/>
      </w:r>
      <w:r w:rsidRPr="00F279CA">
        <w:t>sound(1);</w:t>
      </w:r>
    </w:p>
    <w:p w:rsidR="00F279CA" w:rsidRPr="00F279CA" w:rsidRDefault="00F279CA" w:rsidP="00F279CA">
      <w:r w:rsidRPr="00F279CA">
        <w:tab/>
      </w:r>
      <w:r w:rsidRPr="00F279CA">
        <w:tab/>
      </w:r>
      <w:r w:rsidRPr="00F279CA">
        <w:tab/>
      </w:r>
      <w:r w:rsidRPr="00F279CA">
        <w:tab/>
        <w:t>flagsound = 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(KEY_DOWN(VK_LBUTTON)){</w:t>
      </w:r>
    </w:p>
    <w:p w:rsidR="00F279CA" w:rsidRPr="00F279CA" w:rsidRDefault="00F279CA" w:rsidP="00F279CA">
      <w:r w:rsidRPr="00F279CA">
        <w:tab/>
      </w:r>
      <w:r w:rsidRPr="00F279CA">
        <w:tab/>
      </w:r>
      <w:r w:rsidRPr="00F279CA">
        <w:tab/>
      </w:r>
      <w:r w:rsidRPr="00F279CA">
        <w:tab/>
        <w:t>//sound(0);</w:t>
      </w:r>
    </w:p>
    <w:p w:rsidR="00F279CA" w:rsidRPr="00F279CA" w:rsidRDefault="00F279CA" w:rsidP="00F279CA">
      <w:r w:rsidRPr="00F279CA">
        <w:tab/>
      </w:r>
      <w:r w:rsidRPr="00F279CA">
        <w:tab/>
      </w:r>
      <w:r w:rsidRPr="00F279CA">
        <w:tab/>
      </w:r>
      <w:r w:rsidRPr="00F279CA">
        <w:tab/>
        <w:t>bgm(10);</w:t>
      </w:r>
    </w:p>
    <w:p w:rsidR="00F279CA" w:rsidRPr="00F279CA" w:rsidRDefault="00F279CA" w:rsidP="00F279CA">
      <w:r w:rsidRPr="00F279CA">
        <w:tab/>
      </w:r>
      <w:r w:rsidRPr="00F279CA">
        <w:tab/>
      </w:r>
      <w:r w:rsidRPr="00F279CA">
        <w:tab/>
      </w:r>
      <w:r w:rsidRPr="00F279CA">
        <w:tab/>
        <w:t>unlimitedMode();</w:t>
      </w:r>
    </w:p>
    <w:p w:rsidR="00F279CA" w:rsidRPr="00F279CA" w:rsidRDefault="00F279CA" w:rsidP="00F279CA">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t>}</w:t>
      </w:r>
    </w:p>
    <w:p w:rsidR="00F279CA" w:rsidRPr="00F279CA" w:rsidRDefault="00F279CA" w:rsidP="00F279CA">
      <w:r w:rsidRPr="00F279CA">
        <w:tab/>
      </w:r>
      <w:r w:rsidRPr="00F279CA">
        <w:tab/>
        <w:t>else{</w:t>
      </w:r>
    </w:p>
    <w:p w:rsidR="00F279CA" w:rsidRPr="00F279CA" w:rsidRDefault="00F279CA" w:rsidP="00F279CA">
      <w:r w:rsidRPr="00F279CA">
        <w:tab/>
      </w:r>
      <w:r w:rsidRPr="00F279CA">
        <w:tab/>
      </w:r>
      <w:r w:rsidRPr="00F279CA">
        <w:tab/>
        <w:t>flagstart = 0;</w:t>
      </w:r>
    </w:p>
    <w:p w:rsidR="00F279CA" w:rsidRPr="00F279CA" w:rsidRDefault="00F279CA" w:rsidP="00F279CA">
      <w:r w:rsidRPr="00F279CA">
        <w:tab/>
      </w:r>
      <w:r w:rsidRPr="00F279CA">
        <w:tab/>
      </w:r>
      <w:r w:rsidRPr="00F279CA">
        <w:tab/>
        <w:t>flagsound = 1;</w:t>
      </w:r>
    </w:p>
    <w:p w:rsidR="00F279CA" w:rsidRPr="00F279CA" w:rsidRDefault="00F279CA" w:rsidP="00F279CA">
      <w:r w:rsidRPr="00F279CA">
        <w:lastRenderedPageBreak/>
        <w:tab/>
      </w:r>
      <w:r w:rsidRPr="00F279CA">
        <w:tab/>
        <w:t>}</w:t>
      </w:r>
    </w:p>
    <w:p w:rsidR="00F279CA" w:rsidRPr="00F279CA" w:rsidRDefault="00F279CA" w:rsidP="00F279CA">
      <w:r w:rsidRPr="00F279CA">
        <w:tab/>
      </w:r>
      <w:r w:rsidRPr="00F279CA">
        <w:tab/>
      </w:r>
    </w:p>
    <w:p w:rsidR="00F279CA" w:rsidRPr="00F279CA" w:rsidRDefault="00F279CA" w:rsidP="00F279CA">
      <w:r w:rsidRPr="00F279CA">
        <w:rPr>
          <w:rFonts w:hint="eastAsia"/>
        </w:rPr>
        <w:tab/>
      </w:r>
      <w:r w:rsidRPr="00F279CA">
        <w:rPr>
          <w:rFonts w:hint="eastAsia"/>
        </w:rPr>
        <w:tab/>
        <w:t>headLine(headline, ETS,blank,flagstart,blink);//</w:t>
      </w:r>
      <w:r w:rsidRPr="00F279CA">
        <w:rPr>
          <w:rFonts w:hint="eastAsia"/>
          <w:lang w:val="zh-CN"/>
        </w:rPr>
        <w:t>输出标题和</w:t>
      </w:r>
      <w:r w:rsidRPr="00F279CA">
        <w:rPr>
          <w:rFonts w:hint="eastAsia"/>
        </w:rPr>
        <w:t>ETS</w:t>
      </w:r>
    </w:p>
    <w:p w:rsidR="00F279CA" w:rsidRPr="00F279CA" w:rsidRDefault="00F279CA" w:rsidP="00F279CA"/>
    <w:p w:rsidR="00F279CA" w:rsidRPr="00F279CA" w:rsidRDefault="00F279CA" w:rsidP="00F279CA">
      <w:r w:rsidRPr="00F279CA">
        <w:rPr>
          <w:rFonts w:hint="eastAsia"/>
        </w:rPr>
        <w:tab/>
      </w:r>
      <w:r w:rsidRPr="00F279CA">
        <w:rPr>
          <w:rFonts w:hint="eastAsia"/>
        </w:rPr>
        <w:tab/>
        <w:t>Sleep(10);</w:t>
      </w:r>
      <w:r w:rsidRPr="00F279CA">
        <w:rPr>
          <w:rFonts w:hint="eastAsia"/>
        </w:rPr>
        <w:tab/>
        <w:t xml:space="preserve">                        // </w:t>
      </w:r>
      <w:r w:rsidRPr="00F279CA">
        <w:rPr>
          <w:rFonts w:hint="eastAsia"/>
          <w:lang w:val="zh-CN"/>
        </w:rPr>
        <w:t>延时</w:t>
      </w:r>
      <w:r w:rsidRPr="00F279CA">
        <w:rPr>
          <w:rFonts w:hint="eastAsia"/>
        </w:rPr>
        <w:t>(</w:t>
      </w:r>
      <w:r w:rsidRPr="00F279CA">
        <w:rPr>
          <w:rFonts w:hint="eastAsia"/>
          <w:lang w:val="zh-CN"/>
        </w:rPr>
        <w:t>控制</w:t>
      </w:r>
      <w:r w:rsidRPr="00F279CA">
        <w:rPr>
          <w:rFonts w:hint="eastAsia"/>
        </w:rPr>
        <w:t>FPS</w:t>
      </w:r>
      <w:r w:rsidRPr="00F279CA">
        <w:rPr>
          <w:rFonts w:hint="eastAsia"/>
          <w:lang w:val="zh-CN"/>
        </w:rPr>
        <w:t>为</w:t>
      </w:r>
      <w:r w:rsidRPr="00F279CA">
        <w:rPr>
          <w:rFonts w:hint="eastAsia"/>
        </w:rPr>
        <w:t>100</w:t>
      </w:r>
      <w:r w:rsidRPr="00F279CA">
        <w:rPr>
          <w:rFonts w:hint="eastAsia"/>
        </w:rPr>
        <w:t>）</w:t>
      </w:r>
    </w:p>
    <w:p w:rsidR="00F279CA" w:rsidRPr="00F279CA" w:rsidRDefault="00F279CA" w:rsidP="00F279CA"/>
    <w:p w:rsidR="00F279CA" w:rsidRPr="00F279CA" w:rsidRDefault="00F279CA" w:rsidP="00F279CA">
      <w:r w:rsidRPr="00F279CA">
        <w:rPr>
          <w:rFonts w:hint="eastAsia"/>
        </w:rPr>
        <w:tab/>
      </w:r>
      <w:r w:rsidRPr="00F279CA">
        <w:rPr>
          <w:rFonts w:hint="eastAsia"/>
        </w:rPr>
        <w:tab/>
        <w:t>if (i &gt;= maxx - 1)</w:t>
      </w:r>
      <w:r w:rsidRPr="00F279CA">
        <w:rPr>
          <w:rFonts w:hint="eastAsia"/>
        </w:rPr>
        <w:tab/>
        <w:t>i = -1;</w:t>
      </w:r>
      <w:r w:rsidRPr="00F279CA">
        <w:rPr>
          <w:rFonts w:hint="eastAsia"/>
        </w:rPr>
        <w:tab/>
      </w:r>
      <w:r w:rsidRPr="00F279CA">
        <w:rPr>
          <w:rFonts w:hint="eastAsia"/>
        </w:rPr>
        <w:tab/>
        <w:t xml:space="preserve">    // </w:t>
      </w:r>
      <w:r w:rsidRPr="00F279CA">
        <w:rPr>
          <w:rFonts w:hint="eastAsia"/>
          <w:lang w:val="zh-CN"/>
        </w:rPr>
        <w:t>循环处理</w:t>
      </w:r>
    </w:p>
    <w:p w:rsidR="00F279CA" w:rsidRPr="00F279CA" w:rsidRDefault="00F279CA" w:rsidP="00F279CA"/>
    <w:p w:rsidR="00F279CA" w:rsidRPr="00F279CA" w:rsidRDefault="00F279CA" w:rsidP="00F279CA">
      <w:r w:rsidRPr="00F279CA">
        <w:rPr>
          <w:rFonts w:hint="eastAsia"/>
        </w:rPr>
        <w:tab/>
      </w:r>
      <w:r w:rsidRPr="00F279CA">
        <w:rPr>
          <w:rFonts w:hint="eastAsia"/>
        </w:rPr>
        <w:tab/>
        <w:t>if (KEY_DOWN(VK_RETURN)){           //ENTER</w:t>
      </w:r>
      <w:r w:rsidRPr="00F279CA">
        <w:rPr>
          <w:rFonts w:hint="eastAsia"/>
          <w:lang w:val="zh-CN"/>
        </w:rPr>
        <w:t>键开始新游戏</w:t>
      </w:r>
      <w:r w:rsidRPr="00F279CA">
        <w:rPr>
          <w:rFonts w:hint="eastAsia"/>
        </w:rPr>
        <w:t>（</w:t>
      </w:r>
      <w:r w:rsidRPr="00F279CA">
        <w:rPr>
          <w:rFonts w:hint="eastAsia"/>
          <w:lang w:val="zh-CN"/>
        </w:rPr>
        <w:t>暂定</w:t>
      </w:r>
      <w:r w:rsidRPr="00F279CA">
        <w:rPr>
          <w:rFonts w:hint="eastAsia"/>
        </w:rPr>
        <w:t>）</w:t>
      </w:r>
    </w:p>
    <w:p w:rsidR="00F279CA" w:rsidRPr="00F279CA" w:rsidRDefault="00F279CA" w:rsidP="00F279CA">
      <w:r w:rsidRPr="00F279CA">
        <w:tab/>
      </w:r>
      <w:r w:rsidRPr="00F279CA">
        <w:tab/>
      </w:r>
      <w:r w:rsidRPr="00F279CA">
        <w:tab/>
        <w:t>//sound(0);</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t xml:space="preserve">    unlimitedMode();</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if (KEY_DOWN(VK_ESCAPE)){           //</w:t>
      </w:r>
      <w:r w:rsidRPr="00F279CA">
        <w:rPr>
          <w:rFonts w:hint="eastAsia"/>
          <w:lang w:val="zh-CN"/>
        </w:rPr>
        <w:t>按</w:t>
      </w:r>
      <w:r w:rsidRPr="00F279CA">
        <w:rPr>
          <w:rFonts w:hint="eastAsia"/>
        </w:rPr>
        <w:t>ESC</w:t>
      </w:r>
      <w:r w:rsidRPr="00F279CA">
        <w:rPr>
          <w:rFonts w:hint="eastAsia"/>
          <w:lang w:val="zh-CN"/>
        </w:rPr>
        <w:t>键退出</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return true;</w:t>
      </w:r>
    </w:p>
    <w:p w:rsidR="00F279CA" w:rsidRPr="00F279CA" w:rsidRDefault="00F279CA" w:rsidP="00F279CA">
      <w:r w:rsidRPr="00F279CA">
        <w:tab/>
      </w:r>
      <w:r w:rsidRPr="00F279CA">
        <w:tab/>
      </w:r>
      <w:r w:rsidRPr="00F279CA">
        <w:tab/>
        <w:t>closegraph();</w:t>
      </w:r>
    </w:p>
    <w:p w:rsidR="00F279CA" w:rsidRPr="00F279CA" w:rsidRDefault="00F279CA" w:rsidP="00F279CA">
      <w:r w:rsidRPr="00F279CA">
        <w:tab/>
      </w:r>
      <w:r w:rsidRPr="00F279CA">
        <w:tab/>
        <w:t>}</w:t>
      </w:r>
    </w:p>
    <w:p w:rsidR="00F279CA" w:rsidRPr="00F279CA" w:rsidRDefault="00F279CA" w:rsidP="00F279CA">
      <w:r w:rsidRPr="00F279CA">
        <w:rPr>
          <w:rFonts w:hint="eastAsia"/>
        </w:rPr>
        <w:tab/>
        <w:t>}/******************</w:t>
      </w:r>
      <w:r w:rsidRPr="00F279CA">
        <w:rPr>
          <w:rFonts w:hint="eastAsia"/>
          <w:lang w:val="zh-CN"/>
        </w:rPr>
        <w:t>主循环结束</w:t>
      </w:r>
      <w:r w:rsidRPr="00F279CA">
        <w:rPr>
          <w:rFonts w:hint="eastAsia"/>
        </w:rPr>
        <w:t>*******************/</w:t>
      </w:r>
    </w:p>
    <w:p w:rsidR="00F279CA" w:rsidRPr="00F279CA" w:rsidRDefault="00F279CA" w:rsidP="00F279CA"/>
    <w:p w:rsidR="00F279CA" w:rsidRPr="00F279CA" w:rsidRDefault="00F279CA" w:rsidP="00F279CA">
      <w:r w:rsidRPr="00F279CA">
        <w:rPr>
          <w:rFonts w:hint="eastAsia"/>
        </w:rPr>
        <w:tab/>
        <w:t xml:space="preserve">// </w:t>
      </w:r>
      <w:r w:rsidRPr="00F279CA">
        <w:rPr>
          <w:rFonts w:hint="eastAsia"/>
          <w:lang w:val="zh-CN"/>
        </w:rPr>
        <w:t>关闭图形模式</w:t>
      </w:r>
    </w:p>
    <w:p w:rsidR="00F279CA" w:rsidRPr="00F279CA" w:rsidRDefault="00F279CA" w:rsidP="00F279CA">
      <w:r w:rsidRPr="00F279CA">
        <w:tab/>
        <w:t>closegraph();</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MAINFRAME::credit(IMAGE *JY,IMAGE *HZT,IMAGE *LTH,int* num)</w:t>
      </w:r>
    </w:p>
    <w:p w:rsidR="00F279CA" w:rsidRPr="00F279CA" w:rsidRDefault="00F279CA" w:rsidP="00F279CA">
      <w:r w:rsidRPr="00F279CA">
        <w:t>{</w:t>
      </w:r>
    </w:p>
    <w:p w:rsidR="00F279CA" w:rsidRPr="00F279CA" w:rsidRDefault="00F279CA" w:rsidP="00F279CA">
      <w:r w:rsidRPr="00F279CA">
        <w:tab/>
        <w:t>switch (*num){</w:t>
      </w:r>
    </w:p>
    <w:p w:rsidR="00F279CA" w:rsidRPr="00F279CA" w:rsidRDefault="00F279CA" w:rsidP="00F279CA">
      <w:r w:rsidRPr="00F279CA">
        <w:lastRenderedPageBreak/>
        <w:tab/>
        <w:t>case 1:{</w:t>
      </w:r>
    </w:p>
    <w:p w:rsidR="00F279CA" w:rsidRPr="00F279CA" w:rsidRDefault="00F279CA" w:rsidP="00F279CA">
      <w:r w:rsidRPr="00F279CA">
        <w:tab/>
      </w:r>
      <w:r w:rsidRPr="00F279CA">
        <w:tab/>
        <w:t>putimage(500, 180, JY);</w:t>
      </w:r>
    </w:p>
    <w:p w:rsidR="00F279CA" w:rsidRPr="00F279CA" w:rsidRDefault="00F279CA" w:rsidP="00F279CA">
      <w:r w:rsidRPr="00F279CA">
        <w:tab/>
      </w:r>
      <w:r w:rsidRPr="00F279CA">
        <w:tab/>
        <w:t>putimage(300, 180, HZT);</w:t>
      </w:r>
    </w:p>
    <w:p w:rsidR="00F279CA" w:rsidRPr="00F279CA" w:rsidRDefault="00F279CA" w:rsidP="00F279CA">
      <w:r w:rsidRPr="00F279CA">
        <w:tab/>
      </w:r>
      <w:r w:rsidRPr="00F279CA">
        <w:tab/>
        <w:t>putimage(700, 180, LTH);</w:t>
      </w:r>
    </w:p>
    <w:p w:rsidR="00F279CA" w:rsidRPr="00F279CA" w:rsidRDefault="00F279CA" w:rsidP="00F279CA">
      <w:r w:rsidRPr="00F279CA">
        <w:tab/>
        <w:t>}break;</w:t>
      </w:r>
    </w:p>
    <w:p w:rsidR="00F279CA" w:rsidRPr="00F279CA" w:rsidRDefault="00F279CA" w:rsidP="00F279CA">
      <w:r w:rsidRPr="00F279CA">
        <w:tab/>
        <w:t>case 2:{</w:t>
      </w:r>
    </w:p>
    <w:p w:rsidR="00F279CA" w:rsidRPr="00F279CA" w:rsidRDefault="00F279CA" w:rsidP="00F279CA">
      <w:r w:rsidRPr="00F279CA">
        <w:tab/>
      </w:r>
      <w:r w:rsidRPr="00F279CA">
        <w:tab/>
        <w:t>putimage(520, 200, JY);</w:t>
      </w:r>
    </w:p>
    <w:p w:rsidR="00F279CA" w:rsidRPr="00F279CA" w:rsidRDefault="00F279CA" w:rsidP="00F279CA">
      <w:r w:rsidRPr="00F279CA">
        <w:tab/>
      </w:r>
      <w:r w:rsidRPr="00F279CA">
        <w:tab/>
        <w:t>putimage(320, 200, HZT);</w:t>
      </w:r>
    </w:p>
    <w:p w:rsidR="00F279CA" w:rsidRPr="00F279CA" w:rsidRDefault="00F279CA" w:rsidP="00F279CA">
      <w:r w:rsidRPr="00F279CA">
        <w:tab/>
      </w:r>
      <w:r w:rsidRPr="00F279CA">
        <w:tab/>
        <w:t>putimage(720, 200, LTH);</w:t>
      </w:r>
    </w:p>
    <w:p w:rsidR="00F279CA" w:rsidRPr="00F279CA" w:rsidRDefault="00F279CA" w:rsidP="00F279CA">
      <w:r w:rsidRPr="00F279CA">
        <w:tab/>
        <w:t>}break;</w:t>
      </w:r>
    </w:p>
    <w:p w:rsidR="00F279CA" w:rsidRPr="00F279CA" w:rsidRDefault="00F279CA" w:rsidP="00F279CA">
      <w:r w:rsidRPr="00F279CA">
        <w:tab/>
        <w:t>case 3:{</w:t>
      </w:r>
    </w:p>
    <w:p w:rsidR="00F279CA" w:rsidRPr="00F279CA" w:rsidRDefault="00F279CA" w:rsidP="00F279CA">
      <w:r w:rsidRPr="00F279CA">
        <w:tab/>
      </w:r>
      <w:r w:rsidRPr="00F279CA">
        <w:tab/>
        <w:t>putimage(530, 210, JY);</w:t>
      </w:r>
    </w:p>
    <w:p w:rsidR="00F279CA" w:rsidRPr="00F279CA" w:rsidRDefault="00F279CA" w:rsidP="00F279CA">
      <w:r w:rsidRPr="00F279CA">
        <w:tab/>
      </w:r>
      <w:r w:rsidRPr="00F279CA">
        <w:tab/>
        <w:t>putimage(330, 210, HZT);</w:t>
      </w:r>
    </w:p>
    <w:p w:rsidR="00F279CA" w:rsidRPr="00F279CA" w:rsidRDefault="00F279CA" w:rsidP="00F279CA">
      <w:r w:rsidRPr="00F279CA">
        <w:tab/>
      </w:r>
      <w:r w:rsidRPr="00F279CA">
        <w:tab/>
        <w:t>putimage(730, 210, LTH);</w:t>
      </w:r>
    </w:p>
    <w:p w:rsidR="00F279CA" w:rsidRPr="00F279CA" w:rsidRDefault="00F279CA" w:rsidP="00F279CA">
      <w:r w:rsidRPr="00F279CA">
        <w:tab/>
        <w: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MAINFRAME::roadBar(IMAGE *help)</w:t>
      </w:r>
    </w:p>
    <w:p w:rsidR="00F279CA" w:rsidRPr="00F279CA" w:rsidRDefault="00F279CA" w:rsidP="00F279CA">
      <w:r w:rsidRPr="00F279CA">
        <w:t>{</w:t>
      </w:r>
    </w:p>
    <w:p w:rsidR="00F279CA" w:rsidRPr="00F279CA" w:rsidRDefault="00F279CA" w:rsidP="00F279CA">
      <w:r w:rsidRPr="00F279CA">
        <w:tab/>
        <w:t>putimage(rightlimit - 510, 200, help);</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MAINFRAME::sceneChange(PLAYER *player,int dir,IMAGE *background)</w:t>
      </w:r>
    </w:p>
    <w:p w:rsidR="00F279CA" w:rsidRPr="00F279CA" w:rsidRDefault="00F279CA" w:rsidP="00F279CA">
      <w:r w:rsidRPr="00F279CA">
        <w:t>{</w:t>
      </w:r>
    </w:p>
    <w:p w:rsidR="00F279CA" w:rsidRPr="00F279CA" w:rsidRDefault="00F279CA" w:rsidP="00F279CA">
      <w:r w:rsidRPr="00F279CA">
        <w:tab/>
      </w:r>
    </w:p>
    <w:p w:rsidR="00F279CA" w:rsidRPr="00F279CA" w:rsidRDefault="00F279CA" w:rsidP="00F279CA">
      <w:r w:rsidRPr="00F279CA">
        <w:tab/>
        <w:t>switch (dir)</w:t>
      </w:r>
    </w:p>
    <w:p w:rsidR="00F279CA" w:rsidRPr="00F279CA" w:rsidRDefault="00F279CA" w:rsidP="00F279CA">
      <w:r w:rsidRPr="00F279CA">
        <w:tab/>
        <w:t>{</w:t>
      </w:r>
    </w:p>
    <w:p w:rsidR="00F279CA" w:rsidRPr="00F279CA" w:rsidRDefault="00F279CA" w:rsidP="00F279CA">
      <w:r w:rsidRPr="00F279CA">
        <w:tab/>
        <w:t>case 0:{</w:t>
      </w:r>
    </w:p>
    <w:p w:rsidR="00F279CA" w:rsidRPr="00F279CA" w:rsidRDefault="00F279CA" w:rsidP="00F279CA">
      <w:r w:rsidRPr="00F279CA">
        <w:lastRenderedPageBreak/>
        <w:tab/>
      </w:r>
      <w:r w:rsidRPr="00F279CA">
        <w:tab/>
        <w:t>room--;</w:t>
      </w:r>
    </w:p>
    <w:p w:rsidR="00F279CA" w:rsidRPr="00F279CA" w:rsidRDefault="00F279CA" w:rsidP="00F279CA">
      <w:r w:rsidRPr="00F279CA">
        <w:tab/>
      </w:r>
      <w:r w:rsidRPr="00F279CA">
        <w:tab/>
        <w:t>if (room &lt; 0){</w:t>
      </w:r>
    </w:p>
    <w:p w:rsidR="00F279CA" w:rsidRPr="00F279CA" w:rsidRDefault="00F279CA" w:rsidP="00F279CA">
      <w:r w:rsidRPr="00F279CA">
        <w:tab/>
      </w:r>
      <w:r w:rsidRPr="00F279CA">
        <w:tab/>
      </w:r>
      <w:r w:rsidRPr="00F279CA">
        <w:tab/>
        <w:t>room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tab/>
      </w:r>
      <w:r w:rsidRPr="00F279CA">
        <w:tab/>
        <w:t>switch (room){</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loadimage(background, "pic/composer.jpg");</w:t>
      </w:r>
    </w:p>
    <w:p w:rsidR="00F279CA" w:rsidRPr="00F279CA" w:rsidRDefault="00F279CA" w:rsidP="00F279CA">
      <w:r w:rsidRPr="00F279CA">
        <w:tab/>
      </w:r>
      <w:r w:rsidRPr="00F279CA">
        <w:tab/>
      </w:r>
      <w:r w:rsidRPr="00F279CA">
        <w:tab/>
        <w:t>rightlimit = 1072;</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bgm(8);</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loadimage(background, "pic/blank.jpg");</w:t>
      </w:r>
    </w:p>
    <w:p w:rsidR="00F279CA" w:rsidRPr="00F279CA" w:rsidRDefault="00F279CA" w:rsidP="00F279CA">
      <w:r w:rsidRPr="00F279CA">
        <w:tab/>
      </w:r>
      <w:r w:rsidRPr="00F279CA">
        <w:tab/>
      </w:r>
      <w:r w:rsidRPr="00F279CA">
        <w:tab/>
        <w:t>rightlimit = 3216;</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num1 = rand() % 2;</w:t>
      </w:r>
    </w:p>
    <w:p w:rsidR="00F279CA" w:rsidRPr="00F279CA" w:rsidRDefault="00F279CA" w:rsidP="00F279CA">
      <w:r w:rsidRPr="00F279CA">
        <w:tab/>
      </w:r>
      <w:r w:rsidRPr="00F279CA">
        <w:tab/>
      </w:r>
      <w:r w:rsidRPr="00F279CA">
        <w:tab/>
        <w:t>switch (num1){</w:t>
      </w:r>
    </w:p>
    <w:p w:rsidR="00F279CA" w:rsidRPr="00F279CA" w:rsidRDefault="00F279CA" w:rsidP="00F279CA">
      <w:r w:rsidRPr="00F279CA">
        <w:tab/>
      </w:r>
      <w:r w:rsidRPr="00F279CA">
        <w:tab/>
      </w:r>
      <w:r w:rsidRPr="00F279CA">
        <w:tab/>
        <w:t>case 0:bgm(2); break;</w:t>
      </w:r>
    </w:p>
    <w:p w:rsidR="00F279CA" w:rsidRPr="00F279CA" w:rsidRDefault="00F279CA" w:rsidP="00F279CA">
      <w:r w:rsidRPr="00F279CA">
        <w:tab/>
      </w:r>
      <w:r w:rsidRPr="00F279CA">
        <w:tab/>
      </w:r>
      <w:r w:rsidRPr="00F279CA">
        <w:tab/>
        <w:t>case 1:bgm(6);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2:{</w:t>
      </w:r>
    </w:p>
    <w:p w:rsidR="00F279CA" w:rsidRPr="00F279CA" w:rsidRDefault="00F279CA" w:rsidP="00F279CA">
      <w:r w:rsidRPr="00F279CA">
        <w:tab/>
      </w:r>
      <w:r w:rsidRPr="00F279CA">
        <w:tab/>
      </w:r>
      <w:r w:rsidRPr="00F279CA">
        <w:tab/>
        <w:t>loadimage(background, "pic/underground-2.jpg");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num2 = rand() % 3;</w:t>
      </w:r>
    </w:p>
    <w:p w:rsidR="00F279CA" w:rsidRPr="00F279CA" w:rsidRDefault="00F279CA" w:rsidP="00F279CA">
      <w:r w:rsidRPr="00F279CA">
        <w:tab/>
      </w:r>
      <w:r w:rsidRPr="00F279CA">
        <w:tab/>
      </w:r>
      <w:r w:rsidRPr="00F279CA">
        <w:tab/>
        <w:t>switch (num2){</w:t>
      </w:r>
    </w:p>
    <w:p w:rsidR="00F279CA" w:rsidRPr="00F279CA" w:rsidRDefault="00F279CA" w:rsidP="00F279CA">
      <w:r w:rsidRPr="00F279CA">
        <w:lastRenderedPageBreak/>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3:{</w:t>
      </w:r>
    </w:p>
    <w:p w:rsidR="00F279CA" w:rsidRPr="00F279CA" w:rsidRDefault="00F279CA" w:rsidP="00F279CA">
      <w:r w:rsidRPr="00F279CA">
        <w:tab/>
      </w:r>
      <w:r w:rsidRPr="00F279CA">
        <w:tab/>
      </w:r>
      <w:r w:rsidRPr="00F279CA">
        <w:tab/>
        <w:t>loadimage(background, "pic/underground-2.jpg");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num3 = rand() % 3;</w:t>
      </w:r>
    </w:p>
    <w:p w:rsidR="00F279CA" w:rsidRPr="00F279CA" w:rsidRDefault="00F279CA" w:rsidP="00F279CA">
      <w:r w:rsidRPr="00F279CA">
        <w:tab/>
      </w:r>
      <w:r w:rsidRPr="00F279CA">
        <w:tab/>
      </w:r>
      <w:r w:rsidRPr="00F279CA">
        <w:tab/>
        <w:t>switch (num3){</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4:{</w:t>
      </w:r>
    </w:p>
    <w:p w:rsidR="00F279CA" w:rsidRPr="00F279CA" w:rsidRDefault="00F279CA" w:rsidP="00F279CA">
      <w:r w:rsidRPr="00F279CA">
        <w:tab/>
      </w:r>
      <w:r w:rsidRPr="00F279CA">
        <w:tab/>
      </w:r>
      <w:r w:rsidRPr="00F279CA">
        <w:tab/>
        <w:t>loadimage(background, "pic/underground.jpg");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num4 = rand() % 3;</w:t>
      </w:r>
    </w:p>
    <w:p w:rsidR="00F279CA" w:rsidRPr="00F279CA" w:rsidRDefault="00F279CA" w:rsidP="00F279CA">
      <w:r w:rsidRPr="00F279CA">
        <w:tab/>
      </w:r>
      <w:r w:rsidRPr="00F279CA">
        <w:tab/>
      </w:r>
      <w:r w:rsidRPr="00F279CA">
        <w:tab/>
        <w:t>switch (num4){</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5:{</w:t>
      </w:r>
    </w:p>
    <w:p w:rsidR="00F279CA" w:rsidRPr="00F279CA" w:rsidRDefault="00F279CA" w:rsidP="00F279CA">
      <w:r w:rsidRPr="00F279CA">
        <w:tab/>
      </w:r>
      <w:r w:rsidRPr="00F279CA">
        <w:tab/>
      </w:r>
      <w:r w:rsidRPr="00F279CA">
        <w:tab/>
        <w:t>loadimage(background, "pic/boss room.jpg");</w:t>
      </w:r>
    </w:p>
    <w:p w:rsidR="00F279CA" w:rsidRPr="00F279CA" w:rsidRDefault="00F279CA" w:rsidP="00F279CA">
      <w:r w:rsidRPr="00F279CA">
        <w:lastRenderedPageBreak/>
        <w:tab/>
      </w:r>
      <w:r w:rsidRPr="00F279CA">
        <w:tab/>
      </w:r>
      <w:r w:rsidRPr="00F279CA">
        <w:tab/>
        <w:t>rightlimit = 1072;</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num5 = rand() % 2;</w:t>
      </w:r>
    </w:p>
    <w:p w:rsidR="00F279CA" w:rsidRPr="00F279CA" w:rsidRDefault="00F279CA" w:rsidP="00F279CA">
      <w:r w:rsidRPr="00F279CA">
        <w:tab/>
      </w:r>
      <w:r w:rsidRPr="00F279CA">
        <w:tab/>
      </w:r>
      <w:r w:rsidRPr="00F279CA">
        <w:tab/>
        <w:t>switch (num5){</w:t>
      </w:r>
    </w:p>
    <w:p w:rsidR="00F279CA" w:rsidRPr="00F279CA" w:rsidRDefault="00F279CA" w:rsidP="00F279CA">
      <w:r w:rsidRPr="00F279CA">
        <w:tab/>
      </w:r>
      <w:r w:rsidRPr="00F279CA">
        <w:tab/>
      </w:r>
      <w:r w:rsidRPr="00F279CA">
        <w:tab/>
        <w:t>case 0:bgm(4); break;</w:t>
      </w:r>
    </w:p>
    <w:p w:rsidR="00F279CA" w:rsidRPr="00F279CA" w:rsidRDefault="00F279CA" w:rsidP="00F279CA">
      <w:r w:rsidRPr="00F279CA">
        <w:tab/>
      </w:r>
      <w:r w:rsidRPr="00F279CA">
        <w:tab/>
      </w:r>
      <w:r w:rsidRPr="00F279CA">
        <w:tab/>
        <w:t>case 1:bgm(5);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r>
      <w:r w:rsidRPr="00F279CA">
        <w:tab/>
        <w:t>originx = -(rightlimit - 1072);</w:t>
      </w:r>
    </w:p>
    <w:p w:rsidR="00F279CA" w:rsidRPr="00F279CA" w:rsidRDefault="00F279CA" w:rsidP="00F279CA">
      <w:r w:rsidRPr="00F279CA">
        <w:tab/>
      </w:r>
      <w:r w:rsidRPr="00F279CA">
        <w:tab/>
        <w:t>(*player).teleport(rightlimit - 280, 400);</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tab/>
      </w:r>
      <w:r w:rsidRPr="00F279CA">
        <w:tab/>
        <w:t>room++;</w:t>
      </w:r>
    </w:p>
    <w:p w:rsidR="00F279CA" w:rsidRPr="00F279CA" w:rsidRDefault="00F279CA" w:rsidP="00F279CA">
      <w:r w:rsidRPr="00F279CA">
        <w:tab/>
      </w:r>
      <w:r w:rsidRPr="00F279CA">
        <w:tab/>
        <w:t>if (room &gt; 5){</w:t>
      </w:r>
    </w:p>
    <w:p w:rsidR="00F279CA" w:rsidRPr="00F279CA" w:rsidRDefault="00F279CA" w:rsidP="00F279CA">
      <w:r w:rsidRPr="00F279CA">
        <w:tab/>
      </w:r>
      <w:r w:rsidRPr="00F279CA">
        <w:tab/>
      </w:r>
      <w:r w:rsidRPr="00F279CA">
        <w:tab/>
        <w:t>room = 5;</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tab/>
      </w:r>
      <w:r w:rsidRPr="00F279CA">
        <w:tab/>
        <w:t>switch (room){</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loadimage(background, "pic/composer.jpg");</w:t>
      </w:r>
    </w:p>
    <w:p w:rsidR="00F279CA" w:rsidRPr="00F279CA" w:rsidRDefault="00F279CA" w:rsidP="00F279CA">
      <w:r w:rsidRPr="00F279CA">
        <w:tab/>
      </w:r>
      <w:r w:rsidRPr="00F279CA">
        <w:tab/>
      </w:r>
      <w:r w:rsidRPr="00F279CA">
        <w:tab/>
        <w:t>rightlimit = 1072;</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bgm(8);</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loadimage(background, "pic/blank.jpg");</w:t>
      </w:r>
    </w:p>
    <w:p w:rsidR="00F279CA" w:rsidRPr="00F279CA" w:rsidRDefault="00F279CA" w:rsidP="00F279CA">
      <w:r w:rsidRPr="00F279CA">
        <w:tab/>
      </w:r>
      <w:r w:rsidRPr="00F279CA">
        <w:tab/>
      </w:r>
      <w:r w:rsidRPr="00F279CA">
        <w:tab/>
        <w:t>rightlimit = 3216;</w:t>
      </w:r>
    </w:p>
    <w:p w:rsidR="00F279CA" w:rsidRPr="00F279CA" w:rsidRDefault="00F279CA" w:rsidP="00F279CA">
      <w:r w:rsidRPr="00F279CA">
        <w:lastRenderedPageBreak/>
        <w:tab/>
      </w:r>
      <w:r w:rsidRPr="00F279CA">
        <w:tab/>
      </w:r>
      <w:r w:rsidRPr="00F279CA">
        <w:tab/>
        <w:t>bgm(10);</w:t>
      </w:r>
    </w:p>
    <w:p w:rsidR="00F279CA" w:rsidRPr="00F279CA" w:rsidRDefault="00F279CA" w:rsidP="00F279CA">
      <w:r w:rsidRPr="00F279CA">
        <w:tab/>
      </w:r>
      <w:r w:rsidRPr="00F279CA">
        <w:tab/>
      </w:r>
      <w:r w:rsidRPr="00F279CA">
        <w:tab/>
        <w:t>int num1 = rand() % 2;</w:t>
      </w:r>
    </w:p>
    <w:p w:rsidR="00F279CA" w:rsidRPr="00F279CA" w:rsidRDefault="00F279CA" w:rsidP="00F279CA">
      <w:r w:rsidRPr="00F279CA">
        <w:tab/>
      </w:r>
      <w:r w:rsidRPr="00F279CA">
        <w:tab/>
      </w:r>
      <w:r w:rsidRPr="00F279CA">
        <w:tab/>
        <w:t>switch (num1){</w:t>
      </w:r>
    </w:p>
    <w:p w:rsidR="00F279CA" w:rsidRPr="00F279CA" w:rsidRDefault="00F279CA" w:rsidP="00F279CA">
      <w:r w:rsidRPr="00F279CA">
        <w:tab/>
      </w:r>
      <w:r w:rsidRPr="00F279CA">
        <w:tab/>
      </w:r>
      <w:r w:rsidRPr="00F279CA">
        <w:tab/>
        <w:t>case 0:bgm(2); break;</w:t>
      </w:r>
    </w:p>
    <w:p w:rsidR="00F279CA" w:rsidRPr="00F279CA" w:rsidRDefault="00F279CA" w:rsidP="00F279CA">
      <w:r w:rsidRPr="00F279CA">
        <w:tab/>
      </w:r>
      <w:r w:rsidRPr="00F279CA">
        <w:tab/>
      </w:r>
      <w:r w:rsidRPr="00F279CA">
        <w:tab/>
        <w:t>case 1:bgm(6);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2:{</w:t>
      </w:r>
    </w:p>
    <w:p w:rsidR="00F279CA" w:rsidRPr="00F279CA" w:rsidRDefault="00F279CA" w:rsidP="00F279CA">
      <w:r w:rsidRPr="00F279CA">
        <w:tab/>
      </w:r>
      <w:r w:rsidRPr="00F279CA">
        <w:tab/>
      </w:r>
      <w:r w:rsidRPr="00F279CA">
        <w:tab/>
        <w:t>loadimage(background, "pic/underground-2.jpg");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num2 = rand() % 3;</w:t>
      </w:r>
    </w:p>
    <w:p w:rsidR="00F279CA" w:rsidRPr="00F279CA" w:rsidRDefault="00F279CA" w:rsidP="00F279CA">
      <w:r w:rsidRPr="00F279CA">
        <w:tab/>
      </w:r>
      <w:r w:rsidRPr="00F279CA">
        <w:tab/>
      </w:r>
      <w:r w:rsidRPr="00F279CA">
        <w:tab/>
        <w:t>switch (num2){</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3:{</w:t>
      </w:r>
    </w:p>
    <w:p w:rsidR="00F279CA" w:rsidRPr="00F279CA" w:rsidRDefault="00F279CA" w:rsidP="00F279CA">
      <w:r w:rsidRPr="00F279CA">
        <w:tab/>
      </w:r>
      <w:r w:rsidRPr="00F279CA">
        <w:tab/>
      </w:r>
      <w:r w:rsidRPr="00F279CA">
        <w:tab/>
        <w:t>loadimage(background, "pic/underground-2.jpg");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num3 = rand() % 3;</w:t>
      </w:r>
    </w:p>
    <w:p w:rsidR="00F279CA" w:rsidRPr="00F279CA" w:rsidRDefault="00F279CA" w:rsidP="00F279CA">
      <w:r w:rsidRPr="00F279CA">
        <w:tab/>
      </w:r>
      <w:r w:rsidRPr="00F279CA">
        <w:tab/>
      </w:r>
      <w:r w:rsidRPr="00F279CA">
        <w:tab/>
        <w:t>switch (num3){</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lastRenderedPageBreak/>
        <w:tab/>
      </w:r>
      <w:r w:rsidRPr="00F279CA">
        <w:tab/>
        <w:t>case 4:{</w:t>
      </w:r>
    </w:p>
    <w:p w:rsidR="00F279CA" w:rsidRPr="00F279CA" w:rsidRDefault="00F279CA" w:rsidP="00F279CA">
      <w:r w:rsidRPr="00F279CA">
        <w:tab/>
      </w:r>
      <w:r w:rsidRPr="00F279CA">
        <w:tab/>
      </w:r>
      <w:r w:rsidRPr="00F279CA">
        <w:tab/>
        <w:t>loadimage(background, "pic/underground.jpg");</w:t>
      </w:r>
    </w:p>
    <w:p w:rsidR="00F279CA" w:rsidRPr="00F279CA" w:rsidRDefault="00F279CA" w:rsidP="00F279CA">
      <w:r w:rsidRPr="00F279CA">
        <w:tab/>
      </w:r>
      <w:r w:rsidRPr="00F279CA">
        <w:tab/>
      </w:r>
      <w:r w:rsidRPr="00F279CA">
        <w:tab/>
        <w:t>rightlimit = 2144;</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num4 = rand() % 3;</w:t>
      </w:r>
    </w:p>
    <w:p w:rsidR="00F279CA" w:rsidRPr="00F279CA" w:rsidRDefault="00F279CA" w:rsidP="00F279CA">
      <w:r w:rsidRPr="00F279CA">
        <w:tab/>
      </w:r>
      <w:r w:rsidRPr="00F279CA">
        <w:tab/>
      </w:r>
      <w:r w:rsidRPr="00F279CA">
        <w:tab/>
        <w:t>switch (num4){</w:t>
      </w:r>
    </w:p>
    <w:p w:rsidR="00F279CA" w:rsidRPr="00F279CA" w:rsidRDefault="00F279CA" w:rsidP="00F279CA">
      <w:r w:rsidRPr="00F279CA">
        <w:tab/>
      </w:r>
      <w:r w:rsidRPr="00F279CA">
        <w:tab/>
      </w:r>
      <w:r w:rsidRPr="00F279CA">
        <w:tab/>
        <w:t>case 0:bgm(1); break;</w:t>
      </w:r>
    </w:p>
    <w:p w:rsidR="00F279CA" w:rsidRPr="00F279CA" w:rsidRDefault="00F279CA" w:rsidP="00F279CA">
      <w:r w:rsidRPr="00F279CA">
        <w:tab/>
      </w:r>
      <w:r w:rsidRPr="00F279CA">
        <w:tab/>
      </w:r>
      <w:r w:rsidRPr="00F279CA">
        <w:tab/>
        <w:t>case 1:bgm(3); break;</w:t>
      </w:r>
    </w:p>
    <w:p w:rsidR="00F279CA" w:rsidRPr="00F279CA" w:rsidRDefault="00F279CA" w:rsidP="00F279CA">
      <w:r w:rsidRPr="00F279CA">
        <w:tab/>
      </w:r>
      <w:r w:rsidRPr="00F279CA">
        <w:tab/>
      </w:r>
      <w:r w:rsidRPr="00F279CA">
        <w:tab/>
        <w:t>case 2:bgm(7);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5:{</w:t>
      </w:r>
    </w:p>
    <w:p w:rsidR="00F279CA" w:rsidRPr="00F279CA" w:rsidRDefault="00F279CA" w:rsidP="00F279CA">
      <w:r w:rsidRPr="00F279CA">
        <w:tab/>
      </w:r>
      <w:r w:rsidRPr="00F279CA">
        <w:tab/>
      </w:r>
      <w:r w:rsidRPr="00F279CA">
        <w:tab/>
        <w:t>loadimage(background, "pic/boss room.jpg");</w:t>
      </w:r>
    </w:p>
    <w:p w:rsidR="00F279CA" w:rsidRPr="00F279CA" w:rsidRDefault="00F279CA" w:rsidP="00F279CA">
      <w:r w:rsidRPr="00F279CA">
        <w:tab/>
      </w:r>
      <w:r w:rsidRPr="00F279CA">
        <w:tab/>
      </w:r>
      <w:r w:rsidRPr="00F279CA">
        <w:tab/>
        <w:t>rightlimit = 1072;</w:t>
      </w:r>
    </w:p>
    <w:p w:rsidR="00F279CA" w:rsidRPr="00F279CA" w:rsidRDefault="00F279CA" w:rsidP="00F279CA">
      <w:r w:rsidRPr="00F279CA">
        <w:tab/>
      </w:r>
      <w:r w:rsidRPr="00F279CA">
        <w:tab/>
      </w:r>
      <w:r w:rsidRPr="00F279CA">
        <w:tab/>
        <w:t>bgm(10);</w:t>
      </w:r>
    </w:p>
    <w:p w:rsidR="00F279CA" w:rsidRPr="00F279CA" w:rsidRDefault="00F279CA" w:rsidP="00F279CA">
      <w:r w:rsidRPr="00F279CA">
        <w:tab/>
      </w:r>
      <w:r w:rsidRPr="00F279CA">
        <w:tab/>
      </w:r>
      <w:r w:rsidRPr="00F279CA">
        <w:tab/>
        <w:t>int num5 = rand() % 2;</w:t>
      </w:r>
    </w:p>
    <w:p w:rsidR="00F279CA" w:rsidRPr="00F279CA" w:rsidRDefault="00F279CA" w:rsidP="00F279CA">
      <w:r w:rsidRPr="00F279CA">
        <w:tab/>
      </w:r>
      <w:r w:rsidRPr="00F279CA">
        <w:tab/>
      </w:r>
      <w:r w:rsidRPr="00F279CA">
        <w:tab/>
        <w:t>switch (num5){</w:t>
      </w:r>
    </w:p>
    <w:p w:rsidR="00F279CA" w:rsidRPr="00F279CA" w:rsidRDefault="00F279CA" w:rsidP="00F279CA">
      <w:r w:rsidRPr="00F279CA">
        <w:tab/>
      </w:r>
      <w:r w:rsidRPr="00F279CA">
        <w:tab/>
      </w:r>
      <w:r w:rsidRPr="00F279CA">
        <w:tab/>
        <w:t>case 0:bgm(4); break;</w:t>
      </w:r>
    </w:p>
    <w:p w:rsidR="00F279CA" w:rsidRPr="00F279CA" w:rsidRDefault="00F279CA" w:rsidP="00F279CA">
      <w:r w:rsidRPr="00F279CA">
        <w:tab/>
      </w:r>
      <w:r w:rsidRPr="00F279CA">
        <w:tab/>
      </w:r>
      <w:r w:rsidRPr="00F279CA">
        <w:tab/>
        <w:t>case 1:bgm(5);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r>
      <w:r w:rsidRPr="00F279CA">
        <w:tab/>
        <w:t>originx = 0;</w:t>
      </w:r>
    </w:p>
    <w:p w:rsidR="00F279CA" w:rsidRPr="00F279CA" w:rsidRDefault="00F279CA" w:rsidP="00F279CA">
      <w:r w:rsidRPr="00F279CA">
        <w:tab/>
      </w:r>
      <w:r w:rsidRPr="00F279CA">
        <w:tab/>
        <w:t>(*player).teleport(100, 400);</w:t>
      </w:r>
    </w:p>
    <w:p w:rsidR="00F279CA" w:rsidRPr="00F279CA" w:rsidRDefault="00F279CA" w:rsidP="00F279CA">
      <w:r w:rsidRPr="00F279CA">
        <w:tab/>
        <w:t>}break;</w:t>
      </w:r>
    </w:p>
    <w:p w:rsidR="00F279CA" w:rsidRPr="00F279CA" w:rsidRDefault="00F279CA" w:rsidP="00F279CA">
      <w:r w:rsidRPr="00F279CA">
        <w:tab/>
        <w:t>case 2:{</w:t>
      </w:r>
    </w:p>
    <w:p w:rsidR="00F279CA" w:rsidRPr="00F279CA" w:rsidRDefault="00F279CA" w:rsidP="00F279CA">
      <w:r w:rsidRPr="00F279CA">
        <w:tab/>
      </w:r>
      <w:r w:rsidRPr="00F279CA">
        <w:tab/>
        <w:t>loadimage(background, "pic/whiteh.jpg");</w:t>
      </w:r>
    </w:p>
    <w:p w:rsidR="00F279CA" w:rsidRPr="00F279CA" w:rsidRDefault="00F279CA" w:rsidP="00F279CA">
      <w:r w:rsidRPr="00F279CA">
        <w:tab/>
      </w:r>
      <w:r w:rsidRPr="00F279CA">
        <w:tab/>
        <w:t>room = -1;</w:t>
      </w:r>
    </w:p>
    <w:p w:rsidR="00F279CA" w:rsidRPr="00F279CA" w:rsidRDefault="00F279CA" w:rsidP="00F279CA">
      <w:r w:rsidRPr="00F279CA">
        <w:tab/>
      </w:r>
      <w:r w:rsidRPr="00F279CA">
        <w:tab/>
        <w:t>rightlimit = 1072;</w:t>
      </w:r>
    </w:p>
    <w:p w:rsidR="00F279CA" w:rsidRPr="00F279CA" w:rsidRDefault="00F279CA" w:rsidP="00F279CA">
      <w:r w:rsidRPr="00F279CA">
        <w:lastRenderedPageBreak/>
        <w:tab/>
      </w:r>
      <w:r w:rsidRPr="00F279CA">
        <w:tab/>
        <w:t>bgm(10);</w:t>
      </w:r>
    </w:p>
    <w:p w:rsidR="00F279CA" w:rsidRPr="00F279CA" w:rsidRDefault="00F279CA" w:rsidP="00F279CA">
      <w:r w:rsidRPr="00F279CA">
        <w:tab/>
      </w:r>
      <w:r w:rsidRPr="00F279CA">
        <w:tab/>
        <w:t>bgm(11);</w:t>
      </w:r>
    </w:p>
    <w:p w:rsidR="00F279CA" w:rsidRPr="00F279CA" w:rsidRDefault="00F279CA" w:rsidP="00F279CA">
      <w:r w:rsidRPr="00F279CA">
        <w:tab/>
      </w:r>
      <w:r w:rsidRPr="00F279CA">
        <w:tab/>
        <w:t>(*player).teleport(100, 400);</w:t>
      </w:r>
    </w:p>
    <w:p w:rsidR="00F279CA" w:rsidRPr="00F279CA" w:rsidRDefault="00F279CA" w:rsidP="00F279CA">
      <w:r w:rsidRPr="00F279CA">
        <w:tab/>
        <w:t>}break;</w:t>
      </w:r>
    </w:p>
    <w:p w:rsidR="00F279CA" w:rsidRPr="00F279CA" w:rsidRDefault="00F279CA" w:rsidP="00F279CA">
      <w:r w:rsidRPr="00F279CA">
        <w:tab/>
        <w:t>case 3:{</w:t>
      </w:r>
    </w:p>
    <w:p w:rsidR="00F279CA" w:rsidRPr="00F279CA" w:rsidRDefault="00F279CA" w:rsidP="00F279CA">
      <w:r w:rsidRPr="00F279CA">
        <w:tab/>
      </w:r>
      <w:r w:rsidRPr="00F279CA">
        <w:tab/>
        <w:t>loadimage(background, "pic/blank.jpg");</w:t>
      </w:r>
    </w:p>
    <w:p w:rsidR="00F279CA" w:rsidRPr="00F279CA" w:rsidRDefault="00F279CA" w:rsidP="00F279CA">
      <w:r w:rsidRPr="00F279CA">
        <w:tab/>
      </w:r>
      <w:r w:rsidRPr="00F279CA">
        <w:tab/>
        <w:t>room = 1;</w:t>
      </w:r>
    </w:p>
    <w:p w:rsidR="00F279CA" w:rsidRPr="00F279CA" w:rsidRDefault="00F279CA" w:rsidP="00F279CA">
      <w:r w:rsidRPr="00F279CA">
        <w:tab/>
      </w:r>
      <w:r w:rsidRPr="00F279CA">
        <w:tab/>
        <w:t>rightlimit = 3216;</w:t>
      </w:r>
    </w:p>
    <w:p w:rsidR="00F279CA" w:rsidRPr="00F279CA" w:rsidRDefault="00F279CA" w:rsidP="00F279CA">
      <w:r w:rsidRPr="00F279CA">
        <w:tab/>
      </w:r>
      <w:r w:rsidRPr="00F279CA">
        <w:tab/>
        <w:t>bgm(10);</w:t>
      </w:r>
    </w:p>
    <w:p w:rsidR="00F279CA" w:rsidRPr="00F279CA" w:rsidRDefault="00F279CA" w:rsidP="00F279CA">
      <w:r w:rsidRPr="00F279CA">
        <w:tab/>
      </w:r>
      <w:r w:rsidRPr="00F279CA">
        <w:tab/>
        <w:t>int num6 = rand() % 2;</w:t>
      </w:r>
    </w:p>
    <w:p w:rsidR="00F279CA" w:rsidRPr="00F279CA" w:rsidRDefault="00F279CA" w:rsidP="00F279CA">
      <w:r w:rsidRPr="00F279CA">
        <w:tab/>
      </w:r>
      <w:r w:rsidRPr="00F279CA">
        <w:tab/>
        <w:t>switch (num6){</w:t>
      </w:r>
    </w:p>
    <w:p w:rsidR="00F279CA" w:rsidRPr="00F279CA" w:rsidRDefault="00F279CA" w:rsidP="00F279CA">
      <w:r w:rsidRPr="00F279CA">
        <w:tab/>
      </w:r>
      <w:r w:rsidRPr="00F279CA">
        <w:tab/>
        <w:t>case 0:bgm(2); break;</w:t>
      </w:r>
    </w:p>
    <w:p w:rsidR="00F279CA" w:rsidRPr="00F279CA" w:rsidRDefault="00F279CA" w:rsidP="00F279CA">
      <w:r w:rsidRPr="00F279CA">
        <w:tab/>
      </w:r>
      <w:r w:rsidRPr="00F279CA">
        <w:tab/>
        <w:t>case 1:bgm(6); break;</w:t>
      </w:r>
    </w:p>
    <w:p w:rsidR="00F279CA" w:rsidRPr="00F279CA" w:rsidRDefault="00F279CA" w:rsidP="00F279CA">
      <w:r w:rsidRPr="00F279CA">
        <w:tab/>
      </w:r>
      <w:r w:rsidRPr="00F279CA">
        <w:tab/>
        <w:t>}</w:t>
      </w:r>
    </w:p>
    <w:p w:rsidR="00F279CA" w:rsidRPr="00F279CA" w:rsidRDefault="00F279CA" w:rsidP="00F279CA">
      <w:r w:rsidRPr="00F279CA">
        <w:tab/>
      </w:r>
      <w:r w:rsidRPr="00F279CA">
        <w:tab/>
      </w:r>
      <w:r w:rsidRPr="00F279CA">
        <w:tab/>
        <w:t>(*player).teleport(1675, 400);</w:t>
      </w:r>
    </w:p>
    <w:p w:rsidR="00F279CA" w:rsidRPr="00F279CA" w:rsidRDefault="00F279CA" w:rsidP="00F279CA">
      <w:r w:rsidRPr="00F279CA">
        <w:tab/>
      </w:r>
      <w:r w:rsidRPr="00F279CA">
        <w:tab/>
      </w:r>
      <w:r w:rsidRPr="00F279CA">
        <w:tab/>
        <w:t>originx = -1200;</w:t>
      </w:r>
    </w:p>
    <w:p w:rsidR="00F279CA" w:rsidRPr="00F279CA" w:rsidRDefault="00F279CA" w:rsidP="00F279CA">
      <w:r w:rsidRPr="00F279CA">
        <w:tab/>
        <w:t>}break;</w:t>
      </w:r>
    </w:p>
    <w:p w:rsidR="00F279CA" w:rsidRPr="00F279CA" w:rsidRDefault="00F279CA" w:rsidP="00F279CA">
      <w:r w:rsidRPr="00F279CA">
        <w:tab/>
        <w:t>}</w:t>
      </w:r>
    </w:p>
    <w:p w:rsidR="00F279CA" w:rsidRPr="00F279CA" w:rsidRDefault="00F279CA" w:rsidP="00F279CA">
      <w:r w:rsidRPr="00F279CA">
        <w:tab/>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MAINFRAME::achievement(PLAYER *player)</w:t>
      </w:r>
    </w:p>
    <w:p w:rsidR="00F279CA" w:rsidRPr="00F279CA" w:rsidRDefault="00F279CA" w:rsidP="00F279CA">
      <w:r w:rsidRPr="00F279CA">
        <w:t>{</w:t>
      </w:r>
    </w:p>
    <w:p w:rsidR="00F279CA" w:rsidRPr="00F279CA" w:rsidRDefault="00F279CA" w:rsidP="00F279CA">
      <w:r w:rsidRPr="00F279CA">
        <w:rPr>
          <w:rFonts w:hint="eastAsia"/>
        </w:rPr>
        <w:tab/>
        <w:t>settextstyle(60, 16, _T("SAO UI"));       //</w:t>
      </w:r>
      <w:r w:rsidRPr="00F279CA">
        <w:rPr>
          <w:rFonts w:hint="eastAsia"/>
          <w:lang w:val="zh-CN"/>
        </w:rPr>
        <w:t>初始化背景字体和字母颜色</w:t>
      </w:r>
    </w:p>
    <w:p w:rsidR="00F279CA" w:rsidRPr="00F279CA" w:rsidRDefault="00F279CA" w:rsidP="00F279CA"/>
    <w:p w:rsidR="00F279CA" w:rsidRPr="00F279CA" w:rsidRDefault="00F279CA" w:rsidP="00F279CA">
      <w:r w:rsidRPr="00F279CA">
        <w:tab/>
        <w:t>char Floor[30];</w:t>
      </w:r>
    </w:p>
    <w:p w:rsidR="00F279CA" w:rsidRPr="00F279CA" w:rsidRDefault="00F279CA" w:rsidP="00F279CA">
      <w:r w:rsidRPr="00F279CA">
        <w:tab/>
        <w:t>char Highfloor[30];</w:t>
      </w:r>
    </w:p>
    <w:p w:rsidR="00F279CA" w:rsidRPr="00F279CA" w:rsidRDefault="00F279CA" w:rsidP="00F279CA">
      <w:r w:rsidRPr="00F279CA">
        <w:tab/>
        <w:t>char Mobslaynum[30];</w:t>
      </w:r>
    </w:p>
    <w:p w:rsidR="00F279CA" w:rsidRPr="00F279CA" w:rsidRDefault="00F279CA" w:rsidP="00F279CA">
      <w:r w:rsidRPr="00F279CA">
        <w:lastRenderedPageBreak/>
        <w:tab/>
        <w:t>char Deathtime[30];</w:t>
      </w:r>
    </w:p>
    <w:p w:rsidR="00F279CA" w:rsidRPr="00F279CA" w:rsidRDefault="00F279CA" w:rsidP="00F279CA">
      <w:r w:rsidRPr="00F279CA">
        <w:tab/>
        <w:t>sprintf_s(Floor, "FLOOR:%d", floor);</w:t>
      </w:r>
    </w:p>
    <w:p w:rsidR="00F279CA" w:rsidRPr="00F279CA" w:rsidRDefault="00F279CA" w:rsidP="00F279CA">
      <w:r w:rsidRPr="00F279CA">
        <w:tab/>
        <w:t>sprintf_s(Highfloor, "HIGHFLOOR:%d", highfloor);</w:t>
      </w:r>
    </w:p>
    <w:p w:rsidR="00F279CA" w:rsidRPr="00F279CA" w:rsidRDefault="00F279CA" w:rsidP="00F279CA">
      <w:r w:rsidRPr="00F279CA">
        <w:tab/>
        <w:t>sprintf_s(Mobslaynum, "MOB SLAYED NUMBER:%d", mobslaynum);</w:t>
      </w:r>
    </w:p>
    <w:p w:rsidR="00F279CA" w:rsidRPr="00F279CA" w:rsidRDefault="00F279CA" w:rsidP="00F279CA">
      <w:r w:rsidRPr="00F279CA">
        <w:tab/>
        <w:t>sprintf_s(Deathtime, "DEATH:%d", deathtime);</w:t>
      </w:r>
    </w:p>
    <w:p w:rsidR="00F279CA" w:rsidRPr="00F279CA" w:rsidRDefault="00F279CA" w:rsidP="00F279CA">
      <w:r w:rsidRPr="00F279CA">
        <w:tab/>
        <w:t>outtextxy(700, 100, Floor);</w:t>
      </w:r>
    </w:p>
    <w:p w:rsidR="00F279CA" w:rsidRPr="00F279CA" w:rsidRDefault="00F279CA" w:rsidP="00F279CA">
      <w:r w:rsidRPr="00F279CA">
        <w:tab/>
        <w:t>outtextxy(700, 200, Highfloor);</w:t>
      </w:r>
    </w:p>
    <w:p w:rsidR="00F279CA" w:rsidRPr="00F279CA" w:rsidRDefault="00F279CA" w:rsidP="00F279CA">
      <w:r w:rsidRPr="00F279CA">
        <w:tab/>
        <w:t>outtextxy(700, 300, Mobslaynum);</w:t>
      </w:r>
    </w:p>
    <w:p w:rsidR="00F279CA" w:rsidRPr="00F279CA" w:rsidRDefault="00F279CA" w:rsidP="00F279CA">
      <w:r w:rsidRPr="00F279CA">
        <w:tab/>
        <w:t>outtextxy(700, 400, Deathtime);</w:t>
      </w:r>
    </w:p>
    <w:p w:rsidR="00F279CA" w:rsidRPr="00F279CA" w:rsidRDefault="00F279CA" w:rsidP="00F279CA"/>
    <w:p w:rsidR="00F279CA" w:rsidRPr="00F279CA" w:rsidRDefault="00F279CA" w:rsidP="00F279CA">
      <w:r w:rsidRPr="00F279CA">
        <w:rPr>
          <w:rFonts w:hint="eastAsia"/>
        </w:rPr>
        <w:tab/>
        <w:t>settextstyle(30, 8, _T("SAO UI"));       //</w:t>
      </w:r>
      <w:r w:rsidRPr="00F279CA">
        <w:rPr>
          <w:rFonts w:hint="eastAsia"/>
          <w:lang w:val="zh-CN"/>
        </w:rPr>
        <w:t>初始化背景字体和字母颜色</w:t>
      </w:r>
    </w:p>
    <w:p w:rsidR="00F279CA" w:rsidRPr="00F279CA" w:rsidRDefault="00F279CA" w:rsidP="00F279CA"/>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MAINFRAME::unlimitedMode()</w:t>
      </w:r>
    </w:p>
    <w:p w:rsidR="00F279CA" w:rsidRPr="00F279CA" w:rsidRDefault="00F279CA" w:rsidP="00F279CA">
      <w:r w:rsidRPr="00F279CA">
        <w:t>{</w:t>
      </w:r>
    </w:p>
    <w:p w:rsidR="00F279CA" w:rsidRPr="00F279CA" w:rsidRDefault="00F279CA" w:rsidP="00F279CA">
      <w:r w:rsidRPr="00F279CA">
        <w:tab/>
        <w:t>IMAGE background, wbackground, welcome, player, skillpic250, skillpic300, enemyplayer, hpUI,soundP,soundHover;</w:t>
      </w:r>
    </w:p>
    <w:p w:rsidR="00F279CA" w:rsidRPr="00F279CA" w:rsidRDefault="00F279CA" w:rsidP="00F279CA">
      <w:r w:rsidRPr="00F279CA">
        <w:rPr>
          <w:rFonts w:hint="eastAsia"/>
        </w:rPr>
        <w:tab/>
        <w:t>POINT pt;    //</w:t>
      </w:r>
      <w:r w:rsidRPr="00F279CA">
        <w:rPr>
          <w:rFonts w:hint="eastAsia"/>
          <w:lang w:val="zh-CN"/>
        </w:rPr>
        <w:t>定义清理图像指针</w:t>
      </w:r>
    </w:p>
    <w:p w:rsidR="00F279CA" w:rsidRPr="00F279CA" w:rsidRDefault="00F279CA" w:rsidP="00F279CA">
      <w:r w:rsidRPr="00F279CA">
        <w:rPr>
          <w:rFonts w:hint="eastAsia"/>
        </w:rPr>
        <w:tab/>
        <w:t>pt.x = 0;   //</w:t>
      </w:r>
      <w:r w:rsidRPr="00F279CA">
        <w:rPr>
          <w:rFonts w:hint="eastAsia"/>
          <w:lang w:val="zh-CN"/>
        </w:rPr>
        <w:t>清理图像指针赋值</w:t>
      </w:r>
    </w:p>
    <w:p w:rsidR="00F279CA" w:rsidRPr="00F279CA" w:rsidRDefault="00F279CA" w:rsidP="00F279CA">
      <w:r w:rsidRPr="00F279CA">
        <w:tab/>
        <w:t>pt.y = 0;</w:t>
      </w:r>
    </w:p>
    <w:p w:rsidR="00F279CA" w:rsidRPr="00F279CA" w:rsidRDefault="00F279CA" w:rsidP="00F279CA">
      <w:r w:rsidRPr="00F279CA">
        <w:tab/>
      </w:r>
    </w:p>
    <w:p w:rsidR="00F279CA" w:rsidRPr="00F279CA" w:rsidRDefault="00F279CA" w:rsidP="00F279CA">
      <w:r w:rsidRPr="00F279CA">
        <w:tab/>
        <w:t>//link start!</w:t>
      </w:r>
    </w:p>
    <w:p w:rsidR="00F279CA" w:rsidRPr="00F279CA" w:rsidRDefault="00F279CA" w:rsidP="00F279CA">
      <w:r w:rsidRPr="00F279CA">
        <w:tab/>
        <w:t>HWND hwnd = MCIWndCreate(GetHWnd(), NULL, WS_CHILD | WS_VISIBLE | MCIWNDF_NOMENU | MCIWNDF_NOPLAYBAR, NULL);</w:t>
      </w:r>
    </w:p>
    <w:p w:rsidR="00F279CA" w:rsidRPr="00F279CA" w:rsidRDefault="00F279CA" w:rsidP="00F279CA">
      <w:r w:rsidRPr="00F279CA">
        <w:tab/>
        <w:t>MCIWndOpen(hwnd, "avi\\loadgame.wmv", NULL);</w:t>
      </w:r>
    </w:p>
    <w:p w:rsidR="00F279CA" w:rsidRPr="00F279CA" w:rsidRDefault="00F279CA" w:rsidP="00F279CA">
      <w:r w:rsidRPr="00F279CA">
        <w:tab/>
        <w:t>MCIWndPlay(hwnd);</w:t>
      </w:r>
    </w:p>
    <w:p w:rsidR="00F279CA" w:rsidRPr="00F279CA" w:rsidRDefault="00F279CA" w:rsidP="00F279CA">
      <w:r w:rsidRPr="00F279CA">
        <w:tab/>
        <w:t>Sleep(17000);</w:t>
      </w:r>
    </w:p>
    <w:p w:rsidR="00F279CA" w:rsidRPr="00F279CA" w:rsidRDefault="00F279CA" w:rsidP="00F279CA">
      <w:r w:rsidRPr="00F279CA">
        <w:tab/>
      </w:r>
    </w:p>
    <w:p w:rsidR="00F279CA" w:rsidRPr="00F279CA" w:rsidRDefault="00F279CA" w:rsidP="00F279CA">
      <w:r w:rsidRPr="00F279CA">
        <w:rPr>
          <w:rFonts w:hint="eastAsia"/>
        </w:rPr>
        <w:lastRenderedPageBreak/>
        <w:tab/>
        <w:t>settextstyle(30, 8, _T("SAO UI"));       //</w:t>
      </w:r>
      <w:r w:rsidRPr="00F279CA">
        <w:rPr>
          <w:rFonts w:hint="eastAsia"/>
          <w:lang w:val="zh-CN"/>
        </w:rPr>
        <w:t>初始化背景字体和字母颜色</w:t>
      </w:r>
    </w:p>
    <w:p w:rsidR="00F279CA" w:rsidRPr="00F279CA" w:rsidRDefault="00F279CA" w:rsidP="00F279CA">
      <w:r w:rsidRPr="00F279CA">
        <w:tab/>
        <w:t>settextcolor(BLACK);</w:t>
      </w:r>
    </w:p>
    <w:p w:rsidR="00F279CA" w:rsidRPr="00F279CA" w:rsidRDefault="00F279CA" w:rsidP="00F279CA">
      <w:r w:rsidRPr="00F279CA">
        <w:tab/>
        <w:t>setlinecolor(TRANSPARENT);</w:t>
      </w:r>
    </w:p>
    <w:p w:rsidR="00F279CA" w:rsidRPr="00F279CA" w:rsidRDefault="00F279CA" w:rsidP="00F279CA">
      <w:r w:rsidRPr="00F279CA">
        <w:tab/>
        <w:t>setbkmode(TRANSPARENT);</w:t>
      </w:r>
    </w:p>
    <w:p w:rsidR="00F279CA" w:rsidRPr="00F279CA" w:rsidRDefault="00F279CA" w:rsidP="00F279CA"/>
    <w:p w:rsidR="00F279CA" w:rsidRPr="00F279CA" w:rsidRDefault="00F279CA" w:rsidP="00F279CA">
      <w:r w:rsidRPr="00F279CA">
        <w:tab/>
        <w:t>FlushConsoleInputBuffer(GetStdHandle(STD_INPUT_HANDLE));</w:t>
      </w:r>
    </w:p>
    <w:p w:rsidR="00F279CA" w:rsidRPr="00F279CA" w:rsidRDefault="00F279CA" w:rsidP="00F279CA"/>
    <w:p w:rsidR="00F279CA" w:rsidRPr="00F279CA" w:rsidRDefault="00F279CA" w:rsidP="00F279CA">
      <w:r w:rsidRPr="00F279CA">
        <w:rPr>
          <w:rFonts w:hint="eastAsia"/>
        </w:rPr>
        <w:tab/>
        <w:t>setorigin(originx, 0);//</w:t>
      </w:r>
      <w:r w:rsidRPr="00F279CA">
        <w:rPr>
          <w:rFonts w:hint="eastAsia"/>
          <w:lang w:val="zh-CN"/>
        </w:rPr>
        <w:t>设置初始原点</w:t>
      </w:r>
    </w:p>
    <w:p w:rsidR="00F279CA" w:rsidRPr="00F279CA" w:rsidRDefault="00F279CA" w:rsidP="00F279CA"/>
    <w:p w:rsidR="00F279CA" w:rsidRPr="00F279CA" w:rsidRDefault="00F279CA" w:rsidP="00F279CA">
      <w:r w:rsidRPr="00F279CA">
        <w:rPr>
          <w:rFonts w:hint="eastAsia"/>
        </w:rPr>
        <w:tab/>
        <w:t xml:space="preserve">// </w:t>
      </w:r>
      <w:r w:rsidRPr="00F279CA">
        <w:rPr>
          <w:rFonts w:hint="eastAsia"/>
          <w:lang w:val="zh-CN"/>
        </w:rPr>
        <w:t>加载通用图片</w:t>
      </w:r>
    </w:p>
    <w:p w:rsidR="00F279CA" w:rsidRPr="00F279CA" w:rsidRDefault="00F279CA" w:rsidP="00F279CA">
      <w:r w:rsidRPr="00F279CA">
        <w:rPr>
          <w:rFonts w:hint="eastAsia"/>
        </w:rPr>
        <w:tab/>
        <w:t>loadimage(&amp;background, "pic/blank.jpg");</w:t>
      </w:r>
      <w:r w:rsidRPr="00F279CA">
        <w:rPr>
          <w:rFonts w:hint="eastAsia"/>
        </w:rPr>
        <w:tab/>
        <w:t xml:space="preserve">// </w:t>
      </w:r>
      <w:r w:rsidRPr="00F279CA">
        <w:rPr>
          <w:rFonts w:hint="eastAsia"/>
          <w:lang w:val="zh-CN"/>
        </w:rPr>
        <w:t>请确保该图片是</w:t>
      </w:r>
      <w:r w:rsidRPr="00F279CA">
        <w:rPr>
          <w:rFonts w:hint="eastAsia"/>
        </w:rPr>
        <w:t xml:space="preserve"> 1072*600 </w:t>
      </w:r>
      <w:r w:rsidRPr="00F279CA">
        <w:rPr>
          <w:rFonts w:hint="eastAsia"/>
          <w:lang w:val="zh-CN"/>
        </w:rPr>
        <w:t>像素</w:t>
      </w:r>
    </w:p>
    <w:p w:rsidR="00F279CA" w:rsidRPr="00F279CA" w:rsidRDefault="00F279CA" w:rsidP="00F279CA">
      <w:r w:rsidRPr="00F279CA">
        <w:tab/>
        <w:t>loadimage(&amp;wbackground, "pic/whitebk.jpg");</w:t>
      </w:r>
    </w:p>
    <w:p w:rsidR="00F279CA" w:rsidRPr="00F279CA" w:rsidRDefault="00F279CA" w:rsidP="00F279CA">
      <w:r w:rsidRPr="00F279CA">
        <w:tab/>
        <w:t>loadimage(&amp;soundP, "pic/panel_sound.jpg");</w:t>
      </w:r>
    </w:p>
    <w:p w:rsidR="00F279CA" w:rsidRPr="00F279CA" w:rsidRDefault="00F279CA" w:rsidP="00F279CA">
      <w:r w:rsidRPr="00F279CA">
        <w:tab/>
        <w:t>loadimage(&amp;soundHover, "pic/default_hover.jpg");</w:t>
      </w:r>
    </w:p>
    <w:p w:rsidR="00F279CA" w:rsidRPr="00F279CA" w:rsidRDefault="00F279CA" w:rsidP="00F279CA">
      <w:r w:rsidRPr="00F279CA">
        <w:rPr>
          <w:rFonts w:hint="eastAsia"/>
        </w:rPr>
        <w:tab/>
        <w:t>//</w:t>
      </w:r>
      <w:r w:rsidRPr="00F279CA">
        <w:rPr>
          <w:rFonts w:hint="eastAsia"/>
          <w:lang w:val="zh-CN"/>
        </w:rPr>
        <w:t>加载头像</w:t>
      </w:r>
    </w:p>
    <w:p w:rsidR="00F279CA" w:rsidRPr="00F279CA" w:rsidRDefault="00F279CA" w:rsidP="00F279CA">
      <w:r w:rsidRPr="00F279CA">
        <w:tab/>
        <w:t>IMAGE HZT, JY, LTH;</w:t>
      </w:r>
    </w:p>
    <w:p w:rsidR="00F279CA" w:rsidRPr="00F279CA" w:rsidRDefault="00F279CA" w:rsidP="00F279CA">
      <w:r w:rsidRPr="00F279CA">
        <w:tab/>
        <w:t>loadimage(&amp;HZT, "pic/HZT.jpg");</w:t>
      </w:r>
    </w:p>
    <w:p w:rsidR="00F279CA" w:rsidRPr="00F279CA" w:rsidRDefault="00F279CA" w:rsidP="00F279CA">
      <w:r w:rsidRPr="00F279CA">
        <w:tab/>
        <w:t>loadimage(&amp;JY, "pic/JY.jpg");</w:t>
      </w:r>
    </w:p>
    <w:p w:rsidR="00F279CA" w:rsidRPr="00F279CA" w:rsidRDefault="00F279CA" w:rsidP="00F279CA">
      <w:r w:rsidRPr="00F279CA">
        <w:tab/>
        <w:t>loadimage(&amp;LTH, "pic/LTH.jpg");</w:t>
      </w:r>
    </w:p>
    <w:p w:rsidR="00F279CA" w:rsidRPr="00F279CA" w:rsidRDefault="00F279CA" w:rsidP="00F279CA">
      <w:r w:rsidRPr="00F279CA">
        <w:rPr>
          <w:rFonts w:hint="eastAsia"/>
        </w:rPr>
        <w:tab/>
        <w:t>//</w:t>
      </w:r>
      <w:r w:rsidRPr="00F279CA">
        <w:rPr>
          <w:rFonts w:hint="eastAsia"/>
          <w:lang w:val="zh-CN"/>
        </w:rPr>
        <w:t>加载路牌图</w:t>
      </w:r>
    </w:p>
    <w:p w:rsidR="00F279CA" w:rsidRPr="00F279CA" w:rsidRDefault="00F279CA" w:rsidP="00F279CA">
      <w:r w:rsidRPr="00F279CA">
        <w:tab/>
        <w:t>IMAGE roadt;</w:t>
      </w:r>
    </w:p>
    <w:p w:rsidR="00F279CA" w:rsidRPr="00F279CA" w:rsidRDefault="00F279CA" w:rsidP="00F279CA">
      <w:r w:rsidRPr="00F279CA">
        <w:tab/>
        <w:t>loadimage(&amp;roadt,"pic/roadt.jpg");</w:t>
      </w:r>
    </w:p>
    <w:p w:rsidR="00F279CA" w:rsidRPr="00F279CA" w:rsidRDefault="00F279CA" w:rsidP="00F279CA">
      <w:r w:rsidRPr="00F279CA">
        <w:rPr>
          <w:rFonts w:hint="eastAsia"/>
        </w:rPr>
        <w:tab/>
        <w:t xml:space="preserve">// </w:t>
      </w:r>
      <w:r w:rsidRPr="00F279CA">
        <w:rPr>
          <w:rFonts w:hint="eastAsia"/>
          <w:lang w:val="zh-CN"/>
        </w:rPr>
        <w:t>随机</w:t>
      </w:r>
      <w:r w:rsidRPr="00F279CA">
        <w:rPr>
          <w:rFonts w:hint="eastAsia"/>
        </w:rPr>
        <w:t>BGM</w:t>
      </w:r>
    </w:p>
    <w:p w:rsidR="00F279CA" w:rsidRPr="00F279CA" w:rsidRDefault="00F279CA" w:rsidP="00F279CA">
      <w:r w:rsidRPr="00F279CA">
        <w:tab/>
        <w:t>int m = rand() % 2;</w:t>
      </w:r>
    </w:p>
    <w:p w:rsidR="00F279CA" w:rsidRPr="00F279CA" w:rsidRDefault="00F279CA" w:rsidP="00F279CA">
      <w:r w:rsidRPr="00F279CA">
        <w:tab/>
        <w:t>switch (m){</w:t>
      </w:r>
    </w:p>
    <w:p w:rsidR="00F279CA" w:rsidRPr="00F279CA" w:rsidRDefault="00F279CA" w:rsidP="00F279CA">
      <w:r w:rsidRPr="00F279CA">
        <w:tab/>
        <w:t>case 0:bgm(2); break;</w:t>
      </w:r>
    </w:p>
    <w:p w:rsidR="00F279CA" w:rsidRPr="00F279CA" w:rsidRDefault="00F279CA" w:rsidP="00F279CA">
      <w:r w:rsidRPr="00F279CA">
        <w:tab/>
        <w:t>case 1:bgm(6); break;</w:t>
      </w:r>
    </w:p>
    <w:p w:rsidR="00F279CA" w:rsidRPr="00F279CA" w:rsidRDefault="00F279CA" w:rsidP="00F279CA">
      <w:r w:rsidRPr="00F279CA">
        <w:lastRenderedPageBreak/>
        <w:tab/>
        <w:t>}</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计算时间用参数</w:t>
      </w:r>
    </w:p>
    <w:p w:rsidR="00F279CA" w:rsidRPr="00F279CA" w:rsidRDefault="00F279CA" w:rsidP="00F279CA">
      <w:r w:rsidRPr="00F279CA">
        <w:tab/>
        <w:t>int tik = 0;</w:t>
      </w:r>
    </w:p>
    <w:p w:rsidR="00F279CA" w:rsidRPr="00F279CA" w:rsidRDefault="00F279CA" w:rsidP="00F279CA">
      <w:r w:rsidRPr="00F279CA">
        <w:tab/>
        <w:t>int comboclear = 0;</w:t>
      </w:r>
    </w:p>
    <w:p w:rsidR="00F279CA" w:rsidRPr="00F279CA" w:rsidRDefault="00F279CA" w:rsidP="00F279CA">
      <w:r w:rsidRPr="00F279CA">
        <w:tab/>
        <w:t>int ecomboclear = 0;</w:t>
      </w:r>
    </w:p>
    <w:p w:rsidR="00F279CA" w:rsidRPr="00F279CA" w:rsidRDefault="00F279CA" w:rsidP="00F279CA">
      <w:r w:rsidRPr="00F279CA">
        <w:tab/>
        <w:t>int mobRefresh = 0;</w:t>
      </w:r>
    </w:p>
    <w:p w:rsidR="00F279CA" w:rsidRPr="00F279CA" w:rsidRDefault="00F279CA" w:rsidP="00F279CA">
      <w:r w:rsidRPr="00F279CA">
        <w:tab/>
        <w:t>int AIAttackReady = 0;</w:t>
      </w:r>
    </w:p>
    <w:p w:rsidR="00F279CA" w:rsidRPr="00F279CA" w:rsidRDefault="00F279CA" w:rsidP="00F279CA">
      <w:r w:rsidRPr="00F279CA">
        <w:tab/>
        <w:t>int res = 0;</w:t>
      </w:r>
    </w:p>
    <w:p w:rsidR="00F279CA" w:rsidRPr="00F279CA" w:rsidRDefault="00F279CA" w:rsidP="00F279CA">
      <w:r w:rsidRPr="00F279CA">
        <w:rPr>
          <w:rFonts w:hint="eastAsia"/>
        </w:rPr>
        <w:tab/>
        <w:t>//</w:t>
      </w:r>
      <w:r w:rsidRPr="00F279CA">
        <w:rPr>
          <w:rFonts w:hint="eastAsia"/>
          <w:lang w:val="zh-CN"/>
        </w:rPr>
        <w:t>计算按键触发参数</w:t>
      </w:r>
    </w:p>
    <w:p w:rsidR="00F279CA" w:rsidRPr="00F279CA" w:rsidRDefault="00F279CA" w:rsidP="00F279CA">
      <w:r w:rsidRPr="00F279CA">
        <w:tab/>
        <w:t>int flagstart = 0;</w:t>
      </w:r>
    </w:p>
    <w:p w:rsidR="00F279CA" w:rsidRPr="00F279CA" w:rsidRDefault="00F279CA" w:rsidP="00F279CA">
      <w:r w:rsidRPr="00F279CA">
        <w:tab/>
        <w:t>int flagsound = 1;</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复活吧</w:t>
      </w:r>
      <w:r w:rsidRPr="00F279CA">
        <w:rPr>
          <w:rFonts w:hint="eastAsia"/>
        </w:rPr>
        <w:t>，</w:t>
      </w:r>
      <w:r w:rsidRPr="00F279CA">
        <w:rPr>
          <w:rFonts w:hint="eastAsia"/>
          <w:lang w:val="zh-CN"/>
        </w:rPr>
        <w:t>我的勇士</w:t>
      </w:r>
    </w:p>
    <w:p w:rsidR="00F279CA" w:rsidRPr="00F279CA" w:rsidRDefault="00F279CA" w:rsidP="00F279CA">
      <w:r w:rsidRPr="00F279CA">
        <w:tab/>
        <w:t>PLAYER kirito;</w:t>
      </w:r>
    </w:p>
    <w:p w:rsidR="00F279CA" w:rsidRPr="00F279CA" w:rsidRDefault="00F279CA" w:rsidP="00F279CA">
      <w:r w:rsidRPr="00F279CA">
        <w:rPr>
          <w:rFonts w:hint="eastAsia"/>
        </w:rPr>
        <w:tab/>
        <w:t>//</w:t>
      </w:r>
      <w:r w:rsidRPr="00F279CA">
        <w:rPr>
          <w:rFonts w:hint="eastAsia"/>
          <w:lang w:val="zh-CN"/>
        </w:rPr>
        <w:t>为你而战</w:t>
      </w:r>
      <w:r w:rsidRPr="00F279CA">
        <w:rPr>
          <w:rFonts w:hint="eastAsia"/>
        </w:rPr>
        <w:t>，</w:t>
      </w:r>
      <w:r w:rsidRPr="00F279CA">
        <w:rPr>
          <w:rFonts w:hint="eastAsia"/>
          <w:lang w:val="zh-CN"/>
        </w:rPr>
        <w:t>我的女士</w:t>
      </w:r>
    </w:p>
    <w:p w:rsidR="00F279CA" w:rsidRPr="00F279CA" w:rsidRDefault="00F279CA" w:rsidP="00F279CA">
      <w:r w:rsidRPr="00F279CA">
        <w:tab/>
        <w:t>PLAYER enemy;</w:t>
      </w:r>
    </w:p>
    <w:p w:rsidR="00F279CA" w:rsidRPr="00F279CA" w:rsidRDefault="00F279CA" w:rsidP="00F279CA">
      <w:r w:rsidRPr="00F279CA">
        <w:tab/>
        <w:t>enemy.setHp(100);</w:t>
      </w:r>
    </w:p>
    <w:p w:rsidR="00F279CA" w:rsidRPr="00F279CA" w:rsidRDefault="00F279CA" w:rsidP="00F279CA">
      <w:r w:rsidRPr="00F279CA">
        <w:tab/>
        <w:t>enemy.teleport(0, -200);</w:t>
      </w:r>
    </w:p>
    <w:p w:rsidR="00F279CA" w:rsidRPr="00F279CA" w:rsidRDefault="00F279CA" w:rsidP="00F279CA">
      <w:r w:rsidRPr="00F279CA">
        <w:tab/>
        <w:t>enemy.setType(1);</w:t>
      </w:r>
    </w:p>
    <w:p w:rsidR="00F279CA" w:rsidRPr="00F279CA" w:rsidRDefault="00F279CA" w:rsidP="00F279CA">
      <w:r w:rsidRPr="00F279CA">
        <w:rPr>
          <w:rFonts w:hint="eastAsia"/>
        </w:rPr>
        <w:tab/>
        <w:t>//</w:t>
      </w:r>
      <w:r w:rsidRPr="00F279CA">
        <w:rPr>
          <w:rFonts w:hint="eastAsia"/>
          <w:lang w:val="zh-CN"/>
        </w:rPr>
        <w:t>世界筑造</w:t>
      </w:r>
    </w:p>
    <w:p w:rsidR="00F279CA" w:rsidRPr="00F279CA" w:rsidRDefault="00F279CA" w:rsidP="00F279CA">
      <w:r w:rsidRPr="00F279CA">
        <w:tab/>
      </w:r>
      <w:r w:rsidRPr="00F279CA">
        <w:tab/>
      </w:r>
    </w:p>
    <w:p w:rsidR="00F279CA" w:rsidRPr="00F279CA" w:rsidRDefault="00F279CA" w:rsidP="00F279CA">
      <w:r w:rsidRPr="00F279CA">
        <w:rPr>
          <w:rFonts w:hint="eastAsia"/>
        </w:rPr>
        <w:tab/>
        <w:t>//</w:t>
      </w:r>
      <w:r w:rsidRPr="00F279CA">
        <w:rPr>
          <w:rFonts w:hint="eastAsia"/>
          <w:lang w:val="zh-CN"/>
        </w:rPr>
        <w:t>开始批量绘图</w:t>
      </w:r>
    </w:p>
    <w:p w:rsidR="00F279CA" w:rsidRPr="00F279CA" w:rsidRDefault="00F279CA" w:rsidP="00F279CA">
      <w:r w:rsidRPr="00F279CA">
        <w:tab/>
        <w:t xml:space="preserve">BeginBatchDraw();  </w:t>
      </w:r>
    </w:p>
    <w:p w:rsidR="00F279CA" w:rsidRPr="00F279CA" w:rsidRDefault="00F279CA" w:rsidP="00F279CA"/>
    <w:p w:rsidR="00F279CA" w:rsidRPr="00F279CA" w:rsidRDefault="00F279CA" w:rsidP="00F279CA">
      <w:r w:rsidRPr="00F279CA">
        <w:rPr>
          <w:rFonts w:hint="eastAsia"/>
        </w:rPr>
        <w:tab/>
        <w:t>while (1){      /**********************************</w:t>
      </w:r>
      <w:r w:rsidRPr="00F279CA">
        <w:rPr>
          <w:rFonts w:hint="eastAsia"/>
          <w:lang w:val="zh-CN"/>
        </w:rPr>
        <w:t>游戏主循环</w:t>
      </w:r>
      <w:r w:rsidRPr="00F279CA">
        <w:rPr>
          <w:rFonts w:hint="eastAsia"/>
        </w:rPr>
        <w:t>******************************/</w:t>
      </w:r>
    </w:p>
    <w:p w:rsidR="00F279CA" w:rsidRPr="00F279CA" w:rsidRDefault="00F279CA" w:rsidP="00F279CA">
      <w:r w:rsidRPr="00F279CA">
        <w:rPr>
          <w:rFonts w:hint="eastAsia"/>
        </w:rPr>
        <w:lastRenderedPageBreak/>
        <w:tab/>
      </w:r>
      <w:r w:rsidRPr="00F279CA">
        <w:rPr>
          <w:rFonts w:hint="eastAsia"/>
        </w:rPr>
        <w:tab/>
        <w:t>//</w:t>
      </w:r>
      <w:r w:rsidRPr="00F279CA">
        <w:rPr>
          <w:rFonts w:hint="eastAsia"/>
          <w:lang w:val="zh-CN"/>
        </w:rPr>
        <w:t>获取窗口句柄</w:t>
      </w:r>
    </w:p>
    <w:p w:rsidR="00F279CA" w:rsidRPr="00F279CA" w:rsidRDefault="00F279CA" w:rsidP="00F279CA">
      <w:r w:rsidRPr="00F279CA">
        <w:tab/>
      </w:r>
      <w:r w:rsidRPr="00F279CA">
        <w:tab/>
        <w:t>hwnd = GetHWnd();</w:t>
      </w:r>
    </w:p>
    <w:p w:rsidR="00F279CA" w:rsidRPr="00F279CA" w:rsidRDefault="00F279CA" w:rsidP="00F279CA">
      <w:r w:rsidRPr="00F279CA">
        <w:rPr>
          <w:rFonts w:hint="eastAsia"/>
        </w:rPr>
        <w:tab/>
      </w:r>
      <w:r w:rsidRPr="00F279CA">
        <w:rPr>
          <w:rFonts w:hint="eastAsia"/>
        </w:rPr>
        <w:tab/>
        <w:t>//</w:t>
      </w:r>
      <w:r w:rsidRPr="00F279CA">
        <w:rPr>
          <w:rFonts w:hint="eastAsia"/>
          <w:lang w:val="zh-CN"/>
        </w:rPr>
        <w:t>背景图</w:t>
      </w:r>
    </w:p>
    <w:p w:rsidR="00F279CA" w:rsidRPr="00F279CA" w:rsidRDefault="00F279CA" w:rsidP="00F279CA">
      <w:r w:rsidRPr="00F279CA">
        <w:tab/>
      </w:r>
      <w:r w:rsidRPr="00F279CA">
        <w:tab/>
        <w:t>putimage(0, 0, &amp;background);</w:t>
      </w:r>
    </w:p>
    <w:p w:rsidR="00F279CA" w:rsidRPr="00F279CA" w:rsidRDefault="00F279CA" w:rsidP="00F279CA">
      <w:r w:rsidRPr="00F279CA">
        <w:rPr>
          <w:rFonts w:hint="eastAsia"/>
        </w:rPr>
        <w:tab/>
      </w:r>
      <w:r w:rsidRPr="00F279CA">
        <w:rPr>
          <w:rFonts w:hint="eastAsia"/>
        </w:rPr>
        <w:tab/>
        <w:t>//</w:t>
      </w:r>
      <w:r w:rsidRPr="00F279CA">
        <w:rPr>
          <w:rFonts w:hint="eastAsia"/>
          <w:lang w:val="zh-CN"/>
        </w:rPr>
        <w:t>若处于</w:t>
      </w:r>
      <w:r w:rsidRPr="00F279CA">
        <w:rPr>
          <w:rFonts w:hint="eastAsia"/>
        </w:rPr>
        <w:t>room=0,</w:t>
      </w:r>
      <w:r w:rsidRPr="00F279CA">
        <w:rPr>
          <w:rFonts w:hint="eastAsia"/>
          <w:lang w:val="zh-CN"/>
        </w:rPr>
        <w:t>制作人员头像抖动</w:t>
      </w:r>
    </w:p>
    <w:p w:rsidR="00F279CA" w:rsidRPr="00F279CA" w:rsidRDefault="00F279CA" w:rsidP="00F279CA">
      <w:r w:rsidRPr="00F279CA">
        <w:tab/>
      </w:r>
      <w:r w:rsidRPr="00F279CA">
        <w:tab/>
        <w:t>if (room == 0){</w:t>
      </w:r>
    </w:p>
    <w:p w:rsidR="00F279CA" w:rsidRPr="00F279CA" w:rsidRDefault="00F279CA" w:rsidP="00F279CA">
      <w:r w:rsidRPr="00F279CA">
        <w:tab/>
      </w:r>
      <w:r w:rsidRPr="00F279CA">
        <w:tab/>
      </w:r>
      <w:r w:rsidRPr="00F279CA">
        <w:tab/>
        <w:t>tik++;</w:t>
      </w:r>
    </w:p>
    <w:p w:rsidR="00F279CA" w:rsidRPr="00F279CA" w:rsidRDefault="00F279CA" w:rsidP="00F279CA">
      <w:r w:rsidRPr="00F279CA">
        <w:tab/>
      </w:r>
      <w:r w:rsidRPr="00F279CA">
        <w:tab/>
      </w:r>
      <w:r w:rsidRPr="00F279CA">
        <w:tab/>
        <w:t>if (tik &gt; 17)</w:t>
      </w:r>
    </w:p>
    <w:p w:rsidR="00F279CA" w:rsidRPr="00F279CA" w:rsidRDefault="00F279CA" w:rsidP="00F279CA">
      <w:r w:rsidRPr="00F279CA">
        <w:tab/>
      </w:r>
      <w:r w:rsidRPr="00F279CA">
        <w:tab/>
      </w:r>
      <w:r w:rsidRPr="00F279CA">
        <w:tab/>
      </w:r>
      <w:r w:rsidRPr="00F279CA">
        <w:tab/>
        <w:t>tik = 0;</w:t>
      </w:r>
    </w:p>
    <w:p w:rsidR="00F279CA" w:rsidRPr="00F279CA" w:rsidRDefault="00F279CA" w:rsidP="00F279CA">
      <w:r w:rsidRPr="00F279CA">
        <w:tab/>
      </w:r>
      <w:r w:rsidRPr="00F279CA">
        <w:tab/>
      </w:r>
      <w:r w:rsidRPr="00F279CA">
        <w:tab/>
        <w:t>if (tik &gt;= 0 &amp;&amp; tik &lt;= 11){</w:t>
      </w:r>
    </w:p>
    <w:p w:rsidR="00F279CA" w:rsidRPr="00F279CA" w:rsidRDefault="00F279CA" w:rsidP="00F279CA">
      <w:r w:rsidRPr="00F279CA">
        <w:tab/>
      </w:r>
      <w:r w:rsidRPr="00F279CA">
        <w:tab/>
      </w:r>
      <w:r w:rsidRPr="00F279CA">
        <w:tab/>
      </w:r>
      <w:r w:rsidRPr="00F279CA">
        <w:tab/>
        <w:t>int haha = 1;</w:t>
      </w:r>
    </w:p>
    <w:p w:rsidR="00F279CA" w:rsidRPr="00F279CA" w:rsidRDefault="00F279CA" w:rsidP="00F279CA">
      <w:r w:rsidRPr="00F279CA">
        <w:tab/>
      </w:r>
      <w:r w:rsidRPr="00F279CA">
        <w:tab/>
      </w:r>
      <w:r w:rsidRPr="00F279CA">
        <w:tab/>
      </w:r>
      <w:r w:rsidRPr="00F279CA">
        <w:tab/>
        <w:t>credit(&amp;HZT, &amp;JY, &amp;LTH, &amp;haha);</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(tik &gt;= 12 &amp;&amp; tik &lt;= 14){</w:t>
      </w:r>
    </w:p>
    <w:p w:rsidR="00F279CA" w:rsidRPr="00F279CA" w:rsidRDefault="00F279CA" w:rsidP="00F279CA">
      <w:r w:rsidRPr="00F279CA">
        <w:tab/>
      </w:r>
      <w:r w:rsidRPr="00F279CA">
        <w:tab/>
      </w:r>
      <w:r w:rsidRPr="00F279CA">
        <w:tab/>
      </w:r>
      <w:r w:rsidRPr="00F279CA">
        <w:tab/>
        <w:t>int haha = 2;</w:t>
      </w:r>
    </w:p>
    <w:p w:rsidR="00F279CA" w:rsidRPr="00F279CA" w:rsidRDefault="00F279CA" w:rsidP="00F279CA">
      <w:r w:rsidRPr="00F279CA">
        <w:tab/>
      </w:r>
      <w:r w:rsidRPr="00F279CA">
        <w:tab/>
      </w:r>
      <w:r w:rsidRPr="00F279CA">
        <w:tab/>
      </w:r>
      <w:r w:rsidRPr="00F279CA">
        <w:tab/>
        <w:t>credit(&amp;HZT, &amp;JY, &amp;LTH, &amp;haha);</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(tik &gt;= 15 &amp;&amp; tik &lt;= 17){</w:t>
      </w:r>
    </w:p>
    <w:p w:rsidR="00F279CA" w:rsidRPr="00F279CA" w:rsidRDefault="00F279CA" w:rsidP="00F279CA">
      <w:r w:rsidRPr="00F279CA">
        <w:tab/>
      </w:r>
      <w:r w:rsidRPr="00F279CA">
        <w:tab/>
      </w:r>
      <w:r w:rsidRPr="00F279CA">
        <w:tab/>
      </w:r>
      <w:r w:rsidRPr="00F279CA">
        <w:tab/>
        <w:t>int haha = 3;</w:t>
      </w:r>
    </w:p>
    <w:p w:rsidR="00F279CA" w:rsidRPr="00F279CA" w:rsidRDefault="00F279CA" w:rsidP="00F279CA">
      <w:r w:rsidRPr="00F279CA">
        <w:tab/>
      </w:r>
      <w:r w:rsidRPr="00F279CA">
        <w:tab/>
      </w:r>
      <w:r w:rsidRPr="00F279CA">
        <w:tab/>
      </w:r>
      <w:r w:rsidRPr="00F279CA">
        <w:tab/>
        <w:t>credit(&amp;HZT, &amp;JY, &amp;LTH, &amp;haha);</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路标</w:t>
      </w:r>
    </w:p>
    <w:p w:rsidR="00F279CA" w:rsidRPr="00F279CA" w:rsidRDefault="00F279CA" w:rsidP="00F279CA">
      <w:r w:rsidRPr="00F279CA">
        <w:tab/>
      </w:r>
      <w:r w:rsidRPr="00F279CA">
        <w:tab/>
        <w:t>if (room == 1 &amp;&amp; kirito.getX() &lt;= rightlimit - 455 &amp;&amp; kirito.getX() &gt;= rightlimit - 575)</w:t>
      </w:r>
    </w:p>
    <w:p w:rsidR="00F279CA" w:rsidRPr="00F279CA" w:rsidRDefault="00F279CA" w:rsidP="00F279CA">
      <w:r w:rsidRPr="00F279CA">
        <w:tab/>
      </w:r>
      <w:r w:rsidRPr="00F279CA">
        <w:tab/>
      </w:r>
      <w:r w:rsidRPr="00F279CA">
        <w:tab/>
        <w:t>roadBar(&amp;roadt);</w:t>
      </w:r>
    </w:p>
    <w:p w:rsidR="00F279CA" w:rsidRPr="00F279CA" w:rsidRDefault="00F279CA" w:rsidP="00F279CA">
      <w:r w:rsidRPr="00F279CA">
        <w:rPr>
          <w:rFonts w:hint="eastAsia"/>
        </w:rPr>
        <w:tab/>
      </w:r>
      <w:r w:rsidRPr="00F279CA">
        <w:rPr>
          <w:rFonts w:hint="eastAsia"/>
        </w:rPr>
        <w:tab/>
        <w:t>//sound</w:t>
      </w:r>
      <w:r w:rsidRPr="00F279CA">
        <w:rPr>
          <w:rFonts w:hint="eastAsia"/>
          <w:lang w:val="zh-CN"/>
        </w:rPr>
        <w:t>开关控制</w:t>
      </w:r>
    </w:p>
    <w:p w:rsidR="00F279CA" w:rsidRPr="00F279CA" w:rsidRDefault="00F279CA" w:rsidP="00F279CA"/>
    <w:p w:rsidR="00F279CA" w:rsidRPr="00F279CA" w:rsidRDefault="00F279CA" w:rsidP="00F279CA">
      <w:r w:rsidRPr="00F279CA">
        <w:rPr>
          <w:rFonts w:hint="eastAsia"/>
        </w:rPr>
        <w:lastRenderedPageBreak/>
        <w:tab/>
      </w:r>
      <w:r w:rsidRPr="00F279CA">
        <w:rPr>
          <w:rFonts w:hint="eastAsia"/>
        </w:rPr>
        <w:tab/>
        <w:t>//</w:t>
      </w:r>
      <w:r w:rsidRPr="00F279CA">
        <w:rPr>
          <w:rFonts w:hint="eastAsia"/>
          <w:lang w:val="zh-CN"/>
        </w:rPr>
        <w:t>获取鼠标位置</w:t>
      </w:r>
    </w:p>
    <w:p w:rsidR="00F279CA" w:rsidRPr="00F279CA" w:rsidRDefault="00F279CA" w:rsidP="00F279CA">
      <w:r w:rsidRPr="00F279CA">
        <w:tab/>
      </w:r>
      <w:r w:rsidRPr="00F279CA">
        <w:tab/>
        <w:t>GetCursorPos(&amp;pt);</w:t>
      </w:r>
    </w:p>
    <w:p w:rsidR="00F279CA" w:rsidRPr="00F279CA" w:rsidRDefault="00F279CA" w:rsidP="00F279CA">
      <w:r w:rsidRPr="00F279CA">
        <w:rPr>
          <w:rFonts w:hint="eastAsia"/>
        </w:rPr>
        <w:tab/>
      </w:r>
      <w:r w:rsidRPr="00F279CA">
        <w:rPr>
          <w:rFonts w:hint="eastAsia"/>
        </w:rPr>
        <w:tab/>
        <w:t>//</w:t>
      </w:r>
      <w:r w:rsidRPr="00F279CA">
        <w:rPr>
          <w:rFonts w:hint="eastAsia"/>
          <w:lang w:val="zh-CN"/>
        </w:rPr>
        <w:t>将获取到的鼠标屏幕位置转换为窗口内位置</w:t>
      </w:r>
    </w:p>
    <w:p w:rsidR="00F279CA" w:rsidRPr="00F279CA" w:rsidRDefault="00F279CA" w:rsidP="00F279CA">
      <w:r w:rsidRPr="00F279CA">
        <w:tab/>
      </w:r>
      <w:r w:rsidRPr="00F279CA">
        <w:tab/>
        <w:t>ScreenToClient(hwnd, &amp;pt);</w:t>
      </w:r>
    </w:p>
    <w:p w:rsidR="00F279CA" w:rsidRPr="00F279CA" w:rsidRDefault="00F279CA" w:rsidP="00F279CA">
      <w:r w:rsidRPr="00F279CA">
        <w:rPr>
          <w:rFonts w:hint="eastAsia"/>
        </w:rPr>
        <w:tab/>
      </w:r>
      <w:r w:rsidRPr="00F279CA">
        <w:rPr>
          <w:rFonts w:hint="eastAsia"/>
        </w:rPr>
        <w:tab/>
        <w:t>//</w:t>
      </w:r>
      <w:r w:rsidRPr="00F279CA">
        <w:rPr>
          <w:rFonts w:hint="eastAsia"/>
          <w:lang w:val="zh-CN"/>
        </w:rPr>
        <w:t>鼠标响应判断</w:t>
      </w:r>
    </w:p>
    <w:p w:rsidR="00F279CA" w:rsidRPr="00F279CA" w:rsidRDefault="00F279CA" w:rsidP="00F279CA">
      <w:r w:rsidRPr="00F279CA">
        <w:tab/>
      </w:r>
      <w:r w:rsidRPr="00F279CA">
        <w:tab/>
        <w:t>if (pt.x &gt;= 1032 &amp;&amp; pt.y &gt;= 10 &amp;&amp; pt.x &lt;= 1062 &amp;&amp; pt.y &lt;= 40){</w:t>
      </w:r>
    </w:p>
    <w:p w:rsidR="00F279CA" w:rsidRPr="00F279CA" w:rsidRDefault="00F279CA" w:rsidP="00F279CA">
      <w:r w:rsidRPr="00F279CA">
        <w:tab/>
      </w:r>
      <w:r w:rsidRPr="00F279CA">
        <w:tab/>
      </w:r>
      <w:r w:rsidRPr="00F279CA">
        <w:tab/>
        <w:t>flagstart = 1;</w:t>
      </w:r>
    </w:p>
    <w:p w:rsidR="00F279CA" w:rsidRPr="00F279CA" w:rsidRDefault="00F279CA" w:rsidP="00F279CA">
      <w:r w:rsidRPr="00F279CA">
        <w:tab/>
      </w:r>
      <w:r w:rsidRPr="00F279CA">
        <w:tab/>
      </w:r>
      <w:r w:rsidRPr="00F279CA">
        <w:tab/>
        <w:t>if (flagsound == 1){</w:t>
      </w:r>
    </w:p>
    <w:p w:rsidR="00F279CA" w:rsidRPr="00F279CA" w:rsidRDefault="00F279CA" w:rsidP="00F279CA">
      <w:r w:rsidRPr="00F279CA">
        <w:tab/>
      </w:r>
      <w:r w:rsidRPr="00F279CA">
        <w:tab/>
      </w:r>
      <w:r w:rsidRPr="00F279CA">
        <w:tab/>
      </w:r>
      <w:r w:rsidRPr="00F279CA">
        <w:tab/>
        <w:t>sound(1);</w:t>
      </w:r>
    </w:p>
    <w:p w:rsidR="00F279CA" w:rsidRPr="00F279CA" w:rsidRDefault="00F279CA" w:rsidP="00F279CA">
      <w:r w:rsidRPr="00F279CA">
        <w:tab/>
      </w:r>
      <w:r w:rsidRPr="00F279CA">
        <w:tab/>
      </w:r>
      <w:r w:rsidRPr="00F279CA">
        <w:tab/>
      </w:r>
      <w:r w:rsidRPr="00F279CA">
        <w:tab/>
        <w:t>flagsound = 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(KEY_DOWN(VK_LBUTTON)){</w:t>
      </w:r>
    </w:p>
    <w:p w:rsidR="00F279CA" w:rsidRPr="00F279CA" w:rsidRDefault="00F279CA" w:rsidP="00F279CA">
      <w:r w:rsidRPr="00F279CA">
        <w:tab/>
      </w:r>
      <w:r w:rsidRPr="00F279CA">
        <w:tab/>
      </w:r>
      <w:r w:rsidRPr="00F279CA">
        <w:tab/>
      </w:r>
      <w:r w:rsidRPr="00F279CA">
        <w:tab/>
        <w:t>BGM = false;</w:t>
      </w:r>
    </w:p>
    <w:p w:rsidR="00F279CA" w:rsidRPr="00F279CA" w:rsidRDefault="00F279CA" w:rsidP="00F279CA">
      <w:r w:rsidRPr="00F279CA">
        <w:tab/>
      </w:r>
      <w:r w:rsidRPr="00F279CA">
        <w:tab/>
      </w:r>
      <w:r w:rsidRPr="00F279CA">
        <w:tab/>
      </w:r>
      <w:r w:rsidRPr="00F279CA">
        <w:tab/>
        <w:t>SOUND = false;</w:t>
      </w:r>
    </w:p>
    <w:p w:rsidR="00F279CA" w:rsidRPr="00F279CA" w:rsidRDefault="00F279CA" w:rsidP="00F279CA">
      <w:r w:rsidRPr="00F279CA">
        <w:tab/>
      </w:r>
      <w:r w:rsidRPr="00F279CA">
        <w:tab/>
      </w:r>
      <w:r w:rsidRPr="00F279CA">
        <w:tab/>
      </w:r>
      <w:r w:rsidRPr="00F279CA">
        <w:tab/>
        <w:t>kirito.setSound(false);</w:t>
      </w:r>
    </w:p>
    <w:p w:rsidR="00F279CA" w:rsidRPr="00F279CA" w:rsidRDefault="00F279CA" w:rsidP="00F279CA">
      <w:r w:rsidRPr="00F279CA">
        <w:tab/>
      </w:r>
      <w:r w:rsidRPr="00F279CA">
        <w:tab/>
      </w:r>
      <w:r w:rsidRPr="00F279CA">
        <w:tab/>
      </w:r>
      <w:r w:rsidRPr="00F279CA">
        <w:tab/>
        <w:t>mciSendString(TEXT("stop MySong"), NULL, 0, NULL);</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(KEY_DOWN(VK_RBUTTON)){</w:t>
      </w:r>
    </w:p>
    <w:p w:rsidR="00F279CA" w:rsidRPr="00F279CA" w:rsidRDefault="00F279CA" w:rsidP="00F279CA">
      <w:r w:rsidRPr="00F279CA">
        <w:tab/>
      </w:r>
      <w:r w:rsidRPr="00F279CA">
        <w:tab/>
      </w:r>
      <w:r w:rsidRPr="00F279CA">
        <w:tab/>
      </w:r>
      <w:r w:rsidRPr="00F279CA">
        <w:tab/>
        <w:t>BGM = true;</w:t>
      </w:r>
    </w:p>
    <w:p w:rsidR="00F279CA" w:rsidRPr="00F279CA" w:rsidRDefault="00F279CA" w:rsidP="00F279CA">
      <w:r w:rsidRPr="00F279CA">
        <w:tab/>
      </w:r>
      <w:r w:rsidRPr="00F279CA">
        <w:tab/>
      </w:r>
      <w:r w:rsidRPr="00F279CA">
        <w:tab/>
      </w:r>
      <w:r w:rsidRPr="00F279CA">
        <w:tab/>
        <w:t>SOUND = true;</w:t>
      </w:r>
    </w:p>
    <w:p w:rsidR="00F279CA" w:rsidRPr="00F279CA" w:rsidRDefault="00F279CA" w:rsidP="00F279CA">
      <w:r w:rsidRPr="00F279CA">
        <w:tab/>
      </w:r>
      <w:r w:rsidRPr="00F279CA">
        <w:tab/>
      </w:r>
      <w:r w:rsidRPr="00F279CA">
        <w:tab/>
      </w:r>
      <w:r w:rsidRPr="00F279CA">
        <w:tab/>
        <w:t>kirito.setSound(true);</w:t>
      </w:r>
    </w:p>
    <w:p w:rsidR="00F279CA" w:rsidRPr="00F279CA" w:rsidRDefault="00F279CA" w:rsidP="00F279CA">
      <w:r w:rsidRPr="00F279CA">
        <w:tab/>
      </w:r>
      <w:r w:rsidRPr="00F279CA">
        <w:tab/>
      </w:r>
      <w:r w:rsidRPr="00F279CA">
        <w:tab/>
      </w:r>
      <w:r w:rsidRPr="00F279CA">
        <w:tab/>
        <w:t>mciSendString(TEXT("play MySong"), NULL, 0, NULL);</w:t>
      </w:r>
    </w:p>
    <w:p w:rsidR="00F279CA" w:rsidRPr="00F279CA" w:rsidRDefault="00F279CA" w:rsidP="00F279CA">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t>}</w:t>
      </w:r>
    </w:p>
    <w:p w:rsidR="00F279CA" w:rsidRPr="00F279CA" w:rsidRDefault="00F279CA" w:rsidP="00F279CA">
      <w:r w:rsidRPr="00F279CA">
        <w:tab/>
      </w:r>
      <w:r w:rsidRPr="00F279CA">
        <w:tab/>
        <w:t>else{</w:t>
      </w:r>
    </w:p>
    <w:p w:rsidR="00F279CA" w:rsidRPr="00F279CA" w:rsidRDefault="00F279CA" w:rsidP="00F279CA">
      <w:r w:rsidRPr="00F279CA">
        <w:tab/>
      </w:r>
      <w:r w:rsidRPr="00F279CA">
        <w:tab/>
      </w:r>
      <w:r w:rsidRPr="00F279CA">
        <w:tab/>
        <w:t>flagstart = 0;</w:t>
      </w:r>
    </w:p>
    <w:p w:rsidR="00F279CA" w:rsidRPr="00F279CA" w:rsidRDefault="00F279CA" w:rsidP="00F279CA">
      <w:r w:rsidRPr="00F279CA">
        <w:tab/>
      </w:r>
      <w:r w:rsidRPr="00F279CA">
        <w:tab/>
      </w:r>
      <w:r w:rsidRPr="00F279CA">
        <w:tab/>
        <w:t>flagsound = 1;</w:t>
      </w:r>
    </w:p>
    <w:p w:rsidR="00F279CA" w:rsidRPr="00F279CA" w:rsidRDefault="00F279CA" w:rsidP="00F279CA">
      <w:r w:rsidRPr="00F279CA">
        <w:lastRenderedPageBreak/>
        <w:tab/>
      </w:r>
      <w:r w:rsidRPr="00F279CA">
        <w:tab/>
        <w:t>}</w:t>
      </w:r>
    </w:p>
    <w:p w:rsidR="00F279CA" w:rsidRPr="00F279CA" w:rsidRDefault="00F279CA" w:rsidP="00F279CA">
      <w:r w:rsidRPr="00F279CA">
        <w:tab/>
      </w:r>
      <w:r w:rsidRPr="00F279CA">
        <w:tab/>
        <w:t>if (flagstart==1)</w:t>
      </w:r>
    </w:p>
    <w:p w:rsidR="00F279CA" w:rsidRPr="00F279CA" w:rsidRDefault="00F279CA" w:rsidP="00F279CA">
      <w:r w:rsidRPr="00F279CA">
        <w:tab/>
      </w:r>
      <w:r w:rsidRPr="00F279CA">
        <w:tab/>
      </w:r>
      <w:r w:rsidRPr="00F279CA">
        <w:tab/>
        <w:t>M_putimg(1032 - originx, 10, &amp;soundHover, WHITE, 80, originx);</w:t>
      </w:r>
    </w:p>
    <w:p w:rsidR="00F279CA" w:rsidRPr="00F279CA" w:rsidRDefault="00F279CA" w:rsidP="00F279CA">
      <w:r w:rsidRPr="00F279CA">
        <w:tab/>
      </w:r>
      <w:r w:rsidRPr="00F279CA">
        <w:tab/>
        <w:t>M_putimg(1032 - originx, 10, &amp;soundP, WHITE, 80, originx);</w:t>
      </w:r>
    </w:p>
    <w:p w:rsidR="00F279CA" w:rsidRPr="00F279CA" w:rsidRDefault="00F279CA" w:rsidP="00F279CA">
      <w:r w:rsidRPr="00F279CA">
        <w:tab/>
      </w:r>
      <w:r w:rsidRPr="00F279CA">
        <w:tab/>
      </w:r>
    </w:p>
    <w:p w:rsidR="00F279CA" w:rsidRPr="00F279CA" w:rsidRDefault="00F279CA" w:rsidP="00F279CA">
      <w:r w:rsidRPr="00F279CA">
        <w:rPr>
          <w:rFonts w:hint="eastAsia"/>
        </w:rPr>
        <w:tab/>
      </w:r>
      <w:r w:rsidRPr="00F279CA">
        <w:rPr>
          <w:rFonts w:hint="eastAsia"/>
        </w:rPr>
        <w:tab/>
        <w:t>//</w:t>
      </w:r>
      <w:r w:rsidRPr="00F279CA">
        <w:rPr>
          <w:rFonts w:hint="eastAsia"/>
          <w:lang w:val="zh-CN"/>
        </w:rPr>
        <w:t>怪物刷新判定</w:t>
      </w:r>
    </w:p>
    <w:p w:rsidR="00F279CA" w:rsidRPr="00F279CA" w:rsidRDefault="00F279CA" w:rsidP="00F279CA">
      <w:r w:rsidRPr="00F279CA">
        <w:tab/>
      </w:r>
      <w:r w:rsidRPr="00F279CA">
        <w:tab/>
        <w:t>if (mobRefresh &gt; 0){</w:t>
      </w:r>
    </w:p>
    <w:p w:rsidR="00F279CA" w:rsidRPr="00F279CA" w:rsidRDefault="00F279CA" w:rsidP="00F279CA">
      <w:r w:rsidRPr="00F279CA">
        <w:tab/>
      </w:r>
      <w:r w:rsidRPr="00F279CA">
        <w:tab/>
      </w:r>
      <w:r w:rsidRPr="00F279CA">
        <w:tab/>
        <w:t>mobRefresh--;</w:t>
      </w:r>
    </w:p>
    <w:p w:rsidR="00F279CA" w:rsidRPr="00F279CA" w:rsidRDefault="00F279CA" w:rsidP="00F279CA">
      <w:r w:rsidRPr="00F279CA">
        <w:tab/>
      </w:r>
      <w:r w:rsidRPr="00F279CA">
        <w:tab/>
      </w:r>
      <w:r w:rsidRPr="00F279CA">
        <w:tab/>
        <w:t>if (mobRefresh == 1 &amp;&amp; room != 1 &amp;&amp; room != 0 &amp;&amp; room != -1){</w:t>
      </w:r>
    </w:p>
    <w:p w:rsidR="00F279CA" w:rsidRPr="00F279CA" w:rsidRDefault="00F279CA" w:rsidP="00F279CA">
      <w:r w:rsidRPr="00F279CA">
        <w:tab/>
      </w:r>
      <w:r w:rsidRPr="00F279CA">
        <w:tab/>
      </w:r>
      <w:r w:rsidRPr="00F279CA">
        <w:tab/>
      </w:r>
      <w:r w:rsidRPr="00F279CA">
        <w:tab/>
        <w:t>switch (room){</w:t>
      </w:r>
    </w:p>
    <w:p w:rsidR="00F279CA" w:rsidRPr="00F279CA" w:rsidRDefault="00F279CA" w:rsidP="00F279CA">
      <w:r w:rsidRPr="00F279CA">
        <w:tab/>
      </w:r>
      <w:r w:rsidRPr="00F279CA">
        <w:tab/>
      </w:r>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r>
      <w:r w:rsidRPr="00F279CA">
        <w:tab/>
        <w:t>case 3:</w:t>
      </w:r>
    </w:p>
    <w:p w:rsidR="00F279CA" w:rsidRPr="00F279CA" w:rsidRDefault="00F279CA" w:rsidP="00F279CA">
      <w:r w:rsidRPr="00F279CA">
        <w:tab/>
      </w:r>
      <w:r w:rsidRPr="00F279CA">
        <w:tab/>
      </w:r>
      <w:r w:rsidRPr="00F279CA">
        <w:tab/>
      </w:r>
      <w:r w:rsidRPr="00F279CA">
        <w:tab/>
      </w:r>
      <w:r w:rsidRPr="00F279CA">
        <w:tab/>
        <w:t>case 4:{</w:t>
      </w:r>
    </w:p>
    <w:p w:rsidR="00F279CA" w:rsidRPr="00F279CA" w:rsidRDefault="00F279CA" w:rsidP="00F279CA">
      <w:r w:rsidRPr="00F279CA">
        <w:tab/>
      </w:r>
      <w:r w:rsidRPr="00F279CA">
        <w:tab/>
      </w:r>
      <w:r w:rsidRPr="00F279CA">
        <w:tab/>
      </w:r>
      <w:r w:rsidRPr="00F279CA">
        <w:tab/>
      </w:r>
      <w:r w:rsidRPr="00F279CA">
        <w:tab/>
      </w:r>
      <w:r w:rsidRPr="00F279CA">
        <w:tab/>
        <w:t>int newx = (rand() % rightlimit - 180);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enemy.teleport(newx, 400);                        //</w:t>
      </w:r>
      <w:r w:rsidRPr="00F279CA">
        <w:rPr>
          <w:rFonts w:hint="eastAsia"/>
          <w:lang w:val="zh-CN"/>
        </w:rPr>
        <w:t>随机新位置</w:t>
      </w:r>
    </w:p>
    <w:p w:rsidR="00F279CA" w:rsidRPr="00F279CA" w:rsidRDefault="00F279CA" w:rsidP="00F279CA">
      <w:r w:rsidRPr="00F279CA">
        <w:tab/>
      </w:r>
      <w:r w:rsidRPr="00F279CA">
        <w:tab/>
      </w:r>
      <w:r w:rsidRPr="00F279CA">
        <w:tab/>
      </w:r>
      <w:r w:rsidRPr="00F279CA">
        <w:tab/>
      </w:r>
      <w:r w:rsidRPr="00F279CA">
        <w:tab/>
      </w:r>
      <w:r w:rsidRPr="00F279CA">
        <w:tab/>
        <w:t>int newdir = (rand() % 2);</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enemy.setDir(newdir);                             //</w:t>
      </w:r>
      <w:r w:rsidRPr="00F279CA">
        <w:rPr>
          <w:rFonts w:hint="eastAsia"/>
          <w:lang w:val="zh-CN"/>
        </w:rPr>
        <w:t>随机新方向</w:t>
      </w:r>
    </w:p>
    <w:p w:rsidR="00F279CA" w:rsidRPr="00F279CA" w:rsidRDefault="00F279CA" w:rsidP="00F279CA">
      <w:r w:rsidRPr="00F279CA">
        <w:tab/>
      </w:r>
      <w:r w:rsidRPr="00F279CA">
        <w:tab/>
      </w:r>
      <w:r w:rsidRPr="00F279CA">
        <w:tab/>
      </w:r>
      <w:r w:rsidRPr="00F279CA">
        <w:tab/>
      </w:r>
      <w:r w:rsidRPr="00F279CA">
        <w:tab/>
      </w:r>
      <w:r w:rsidRPr="00F279CA">
        <w:tab/>
        <w:t>int newhp = (rand() % (room * 30));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enemy.setMaxHp((room * 300 + newhp)*floor);</w:t>
      </w:r>
      <w:r w:rsidRPr="00F279CA">
        <w:rPr>
          <w:rFonts w:hint="eastAsia"/>
        </w:rPr>
        <w:tab/>
        <w:t xml:space="preserve">  //</w:t>
      </w:r>
      <w:r w:rsidRPr="00F279CA">
        <w:rPr>
          <w:rFonts w:hint="eastAsia"/>
          <w:lang w:val="zh-CN"/>
        </w:rPr>
        <w:t>随机新</w:t>
      </w:r>
      <w:r w:rsidRPr="00F279CA">
        <w:rPr>
          <w:rFonts w:hint="eastAsia"/>
        </w:rPr>
        <w:t>HP</w:t>
      </w:r>
    </w:p>
    <w:p w:rsidR="00F279CA" w:rsidRPr="00F279CA" w:rsidRDefault="00F279CA" w:rsidP="00F279CA">
      <w:r w:rsidRPr="00F279CA">
        <w:tab/>
      </w:r>
      <w:r w:rsidRPr="00F279CA">
        <w:tab/>
      </w:r>
      <w:r w:rsidRPr="00F279CA">
        <w:tab/>
      </w:r>
      <w:r w:rsidRPr="00F279CA">
        <w:tab/>
      </w:r>
      <w:r w:rsidRPr="00F279CA">
        <w:tab/>
      </w:r>
      <w:r w:rsidRPr="00F279CA">
        <w:tab/>
        <w:t>enemy.setHp(enemy.getMaxHp());</w:t>
      </w:r>
    </w:p>
    <w:p w:rsidR="00F279CA" w:rsidRPr="00F279CA" w:rsidRDefault="00F279CA" w:rsidP="00F279CA">
      <w:r w:rsidRPr="00F279CA">
        <w:tab/>
      </w:r>
      <w:r w:rsidRPr="00F279CA">
        <w:tab/>
      </w:r>
      <w:r w:rsidRPr="00F279CA">
        <w:tab/>
      </w:r>
      <w:r w:rsidRPr="00F279CA">
        <w:tab/>
      </w:r>
      <w:r w:rsidRPr="00F279CA">
        <w:tab/>
      </w:r>
      <w:r w:rsidRPr="00F279CA">
        <w:tab/>
        <w:t>enemy.setAttack((room * 25 + 30)*floor);</w:t>
      </w:r>
      <w:r w:rsidRPr="00F279CA">
        <w:tab/>
      </w:r>
    </w:p>
    <w:p w:rsidR="00F279CA" w:rsidRPr="00F279CA" w:rsidRDefault="00F279CA" w:rsidP="00F279CA">
      <w:r w:rsidRPr="00F279CA">
        <w:tab/>
      </w:r>
      <w:r w:rsidRPr="00F279CA">
        <w:tab/>
      </w:r>
      <w:r w:rsidRPr="00F279CA">
        <w:tab/>
      </w:r>
      <w:r w:rsidRPr="00F279CA">
        <w:tab/>
      </w:r>
      <w:r w:rsidRPr="00F279CA">
        <w:tab/>
      </w:r>
      <w:r w:rsidRPr="00F279CA">
        <w:tab/>
        <w:t>enemy.setLevel(room*floor);</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enemy.setType(9);</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新攻击</w:t>
      </w:r>
    </w:p>
    <w:p w:rsidR="00F279CA" w:rsidRPr="00F279CA" w:rsidRDefault="00F279CA" w:rsidP="00F279CA">
      <w:r w:rsidRPr="00F279CA">
        <w:tab/>
      </w:r>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r>
      <w:r w:rsidRPr="00F279CA">
        <w:tab/>
        <w:t>case 5:{</w:t>
      </w:r>
    </w:p>
    <w:p w:rsidR="00F279CA" w:rsidRPr="00F279CA" w:rsidRDefault="00F279CA" w:rsidP="00F279CA">
      <w:r w:rsidRPr="00F279CA">
        <w:tab/>
      </w:r>
      <w:r w:rsidRPr="00F279CA">
        <w:tab/>
      </w:r>
      <w:r w:rsidRPr="00F279CA">
        <w:tab/>
      </w:r>
      <w:r w:rsidRPr="00F279CA">
        <w:tab/>
      </w:r>
      <w:r w:rsidRPr="00F279CA">
        <w:tab/>
      </w:r>
      <w:r w:rsidRPr="00F279CA">
        <w:tab/>
        <w:t>int newx = (rand() % rightlimit - 180);</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enemy.teleport(newx, 400);                        //</w:t>
      </w:r>
      <w:r w:rsidRPr="00F279CA">
        <w:rPr>
          <w:rFonts w:hint="eastAsia"/>
          <w:lang w:val="zh-CN"/>
        </w:rPr>
        <w:t>随机新位置</w:t>
      </w:r>
    </w:p>
    <w:p w:rsidR="00F279CA" w:rsidRPr="00F279CA" w:rsidRDefault="00F279CA" w:rsidP="00F279CA">
      <w:r w:rsidRPr="00F279CA">
        <w:tab/>
      </w:r>
      <w:r w:rsidRPr="00F279CA">
        <w:tab/>
      </w:r>
      <w:r w:rsidRPr="00F279CA">
        <w:tab/>
      </w:r>
      <w:r w:rsidRPr="00F279CA">
        <w:tab/>
      </w:r>
      <w:r w:rsidRPr="00F279CA">
        <w:tab/>
      </w:r>
      <w:r w:rsidRPr="00F279CA">
        <w:tab/>
        <w:t>int newdir = (rand() % 2);</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enemy.setDir(newdir);                             //</w:t>
      </w:r>
      <w:r w:rsidRPr="00F279CA">
        <w:rPr>
          <w:rFonts w:hint="eastAsia"/>
          <w:lang w:val="zh-CN"/>
        </w:rPr>
        <w:t>随机新方向</w:t>
      </w:r>
    </w:p>
    <w:p w:rsidR="00F279CA" w:rsidRPr="00F279CA" w:rsidRDefault="00F279CA" w:rsidP="00F279CA">
      <w:r w:rsidRPr="00F279CA">
        <w:tab/>
      </w:r>
      <w:r w:rsidRPr="00F279CA">
        <w:tab/>
      </w:r>
      <w:r w:rsidRPr="00F279CA">
        <w:tab/>
      </w:r>
      <w:r w:rsidRPr="00F279CA">
        <w:tab/>
      </w:r>
      <w:r w:rsidRPr="00F279CA">
        <w:tab/>
      </w:r>
      <w:r w:rsidRPr="00F279CA">
        <w:tab/>
        <w:t>int newhp = (rand() % (room * 30));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enemy.setMaxHp((room * 300 + newhp)*floor);</w:t>
      </w:r>
      <w:r w:rsidRPr="00F279CA">
        <w:rPr>
          <w:rFonts w:hint="eastAsia"/>
        </w:rPr>
        <w:tab/>
        <w:t xml:space="preserve">  //</w:t>
      </w:r>
      <w:r w:rsidRPr="00F279CA">
        <w:rPr>
          <w:rFonts w:hint="eastAsia"/>
          <w:lang w:val="zh-CN"/>
        </w:rPr>
        <w:t>随机新</w:t>
      </w:r>
      <w:r w:rsidRPr="00F279CA">
        <w:rPr>
          <w:rFonts w:hint="eastAsia"/>
        </w:rPr>
        <w:t>HP</w:t>
      </w:r>
    </w:p>
    <w:p w:rsidR="00F279CA" w:rsidRPr="00F279CA" w:rsidRDefault="00F279CA" w:rsidP="00F279CA">
      <w:r w:rsidRPr="00F279CA">
        <w:tab/>
      </w:r>
      <w:r w:rsidRPr="00F279CA">
        <w:tab/>
      </w:r>
      <w:r w:rsidRPr="00F279CA">
        <w:tab/>
      </w:r>
      <w:r w:rsidRPr="00F279CA">
        <w:tab/>
      </w:r>
      <w:r w:rsidRPr="00F279CA">
        <w:tab/>
      </w:r>
      <w:r w:rsidRPr="00F279CA">
        <w:tab/>
        <w:t>enemy.setHp(enemy.getMaxHp());</w:t>
      </w:r>
    </w:p>
    <w:p w:rsidR="00F279CA" w:rsidRPr="00F279CA" w:rsidRDefault="00F279CA" w:rsidP="00F279CA">
      <w:r w:rsidRPr="00F279CA">
        <w:tab/>
      </w:r>
      <w:r w:rsidRPr="00F279CA">
        <w:tab/>
      </w:r>
      <w:r w:rsidRPr="00F279CA">
        <w:tab/>
      </w:r>
      <w:r w:rsidRPr="00F279CA">
        <w:tab/>
      </w:r>
      <w:r w:rsidRPr="00F279CA">
        <w:tab/>
      </w:r>
      <w:r w:rsidRPr="00F279CA">
        <w:tab/>
        <w:t>enemy.setAttack((room * 25 + 30)*floor);</w:t>
      </w:r>
    </w:p>
    <w:p w:rsidR="00F279CA" w:rsidRPr="00F279CA" w:rsidRDefault="00F279CA" w:rsidP="00F279CA">
      <w:r w:rsidRPr="00F279CA">
        <w:tab/>
      </w:r>
      <w:r w:rsidRPr="00F279CA">
        <w:tab/>
      </w:r>
      <w:r w:rsidRPr="00F279CA">
        <w:tab/>
      </w:r>
      <w:r w:rsidRPr="00F279CA">
        <w:tab/>
      </w:r>
      <w:r w:rsidRPr="00F279CA">
        <w:tab/>
      </w:r>
      <w:r w:rsidRPr="00F279CA">
        <w:tab/>
        <w:t>enemy.setLevel(room*floor);</w:t>
      </w:r>
    </w:p>
    <w:p w:rsidR="00F279CA" w:rsidRPr="00F279CA" w:rsidRDefault="00F279CA" w:rsidP="00F279CA">
      <w:r w:rsidRPr="00F279CA">
        <w:tab/>
      </w:r>
      <w:r w:rsidRPr="00F279CA">
        <w:tab/>
      </w:r>
      <w:r w:rsidRPr="00F279CA">
        <w:tab/>
      </w:r>
      <w:r w:rsidRPr="00F279CA">
        <w:tab/>
      </w:r>
      <w:r w:rsidRPr="00F279CA">
        <w:tab/>
      </w:r>
      <w:r w:rsidRPr="00F279CA">
        <w:tab/>
        <w:t>enemy.setType(10);</w:t>
      </w:r>
    </w:p>
    <w:p w:rsidR="00F279CA" w:rsidRPr="00F279CA" w:rsidRDefault="00F279CA" w:rsidP="00F279CA">
      <w:r w:rsidRPr="00F279CA">
        <w:tab/>
      </w:r>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摩擦力</w:t>
      </w:r>
      <w:r w:rsidRPr="00F279CA">
        <w:rPr>
          <w:rFonts w:hint="eastAsia"/>
        </w:rPr>
        <w:t>(Kirito</w:t>
      </w:r>
      <w:r w:rsidRPr="00F279CA">
        <w:rPr>
          <w:rFonts w:hint="eastAsia"/>
          <w:lang w:val="zh-CN"/>
        </w:rPr>
        <w:t>和</w:t>
      </w:r>
      <w:r w:rsidRPr="00F279CA">
        <w:rPr>
          <w:rFonts w:hint="eastAsia"/>
        </w:rPr>
        <w:t>enemy)</w:t>
      </w:r>
    </w:p>
    <w:p w:rsidR="00F279CA" w:rsidRPr="00F279CA" w:rsidRDefault="00F279CA" w:rsidP="00F279CA">
      <w:r w:rsidRPr="00F279CA">
        <w:tab/>
      </w:r>
      <w:r w:rsidRPr="00F279CA">
        <w:tab/>
        <w:t>if(kirito.getMovespd()&gt;0&amp;&amp;!kirito.jumpJudge())</w:t>
      </w:r>
    </w:p>
    <w:p w:rsidR="00F279CA" w:rsidRPr="00F279CA" w:rsidRDefault="00F279CA" w:rsidP="00F279CA">
      <w:r w:rsidRPr="00F279CA">
        <w:tab/>
      </w:r>
      <w:r w:rsidRPr="00F279CA">
        <w:tab/>
      </w:r>
      <w:r w:rsidRPr="00F279CA">
        <w:tab/>
        <w:t>kirito.setSpd(kirito.getMovespd() - 1);</w:t>
      </w:r>
    </w:p>
    <w:p w:rsidR="00F279CA" w:rsidRPr="00F279CA" w:rsidRDefault="00F279CA" w:rsidP="00F279CA">
      <w:r w:rsidRPr="00F279CA">
        <w:tab/>
      </w:r>
      <w:r w:rsidRPr="00F279CA">
        <w:tab/>
        <w:t>if (kirito.getMovespd()&lt;0&amp;&amp;!kirito.jumpJudge())</w:t>
      </w:r>
    </w:p>
    <w:p w:rsidR="00F279CA" w:rsidRPr="00F279CA" w:rsidRDefault="00F279CA" w:rsidP="00F279CA">
      <w:r w:rsidRPr="00F279CA">
        <w:tab/>
      </w:r>
      <w:r w:rsidRPr="00F279CA">
        <w:tab/>
      </w:r>
      <w:r w:rsidRPr="00F279CA">
        <w:tab/>
        <w:t>kirito.setSpd(kirito.getMovespd() + 1);</w:t>
      </w:r>
    </w:p>
    <w:p w:rsidR="00F279CA" w:rsidRPr="00F279CA" w:rsidRDefault="00F279CA" w:rsidP="00F279CA">
      <w:r w:rsidRPr="00F279CA">
        <w:tab/>
      </w:r>
      <w:r w:rsidRPr="00F279CA">
        <w:tab/>
        <w:t>if (enemy.getMovespd()&gt;0 &amp;&amp; !enemy.jumpJudge())</w:t>
      </w:r>
    </w:p>
    <w:p w:rsidR="00F279CA" w:rsidRPr="00F279CA" w:rsidRDefault="00F279CA" w:rsidP="00F279CA">
      <w:r w:rsidRPr="00F279CA">
        <w:tab/>
      </w:r>
      <w:r w:rsidRPr="00F279CA">
        <w:tab/>
      </w:r>
      <w:r w:rsidRPr="00F279CA">
        <w:tab/>
        <w:t>enemy.setSpd(enemy.getMovespd() - 1);</w:t>
      </w:r>
    </w:p>
    <w:p w:rsidR="00F279CA" w:rsidRPr="00F279CA" w:rsidRDefault="00F279CA" w:rsidP="00F279CA">
      <w:r w:rsidRPr="00F279CA">
        <w:tab/>
      </w:r>
      <w:r w:rsidRPr="00F279CA">
        <w:tab/>
        <w:t>if (enemy.getMovespd()&lt;0 &amp;&amp; !enemy.jumpJudge())</w:t>
      </w:r>
    </w:p>
    <w:p w:rsidR="00F279CA" w:rsidRPr="00F279CA" w:rsidRDefault="00F279CA" w:rsidP="00F279CA">
      <w:r w:rsidRPr="00F279CA">
        <w:tab/>
      </w:r>
      <w:r w:rsidRPr="00F279CA">
        <w:tab/>
      </w:r>
      <w:r w:rsidRPr="00F279CA">
        <w:tab/>
        <w:t>enemy.setSpd(enemy.getMovespd() + 1);</w:t>
      </w:r>
    </w:p>
    <w:p w:rsidR="00F279CA" w:rsidRPr="00F279CA" w:rsidRDefault="00F279CA" w:rsidP="00F279CA">
      <w:r w:rsidRPr="00F279CA">
        <w:rPr>
          <w:rFonts w:hint="eastAsia"/>
        </w:rPr>
        <w:tab/>
      </w:r>
      <w:r w:rsidRPr="00F279CA">
        <w:rPr>
          <w:rFonts w:hint="eastAsia"/>
        </w:rPr>
        <w:tab/>
        <w:t>//HP</w:t>
      </w:r>
      <w:r w:rsidRPr="00F279CA">
        <w:rPr>
          <w:rFonts w:hint="eastAsia"/>
          <w:lang w:val="zh-CN"/>
        </w:rPr>
        <w:t>被动回复</w:t>
      </w:r>
    </w:p>
    <w:p w:rsidR="00F279CA" w:rsidRPr="00F279CA" w:rsidRDefault="00F279CA" w:rsidP="00F279CA">
      <w:r w:rsidRPr="00F279CA">
        <w:tab/>
      </w:r>
      <w:r w:rsidRPr="00F279CA">
        <w:tab/>
        <w:t>if (kirito.getHp()&lt;kirito.getMaxHp() &amp;&amp; kirito.getHp()&gt;0)</w:t>
      </w:r>
    </w:p>
    <w:p w:rsidR="00F279CA" w:rsidRPr="00F279CA" w:rsidRDefault="00F279CA" w:rsidP="00F279CA">
      <w:r w:rsidRPr="00F279CA">
        <w:tab/>
      </w:r>
      <w:r w:rsidRPr="00F279CA">
        <w:tab/>
        <w:t>kirito.hpRege();</w:t>
      </w:r>
    </w:p>
    <w:p w:rsidR="00F279CA" w:rsidRPr="00F279CA" w:rsidRDefault="00F279CA" w:rsidP="00F279CA">
      <w:r w:rsidRPr="00F279CA">
        <w:tab/>
      </w:r>
      <w:r w:rsidRPr="00F279CA">
        <w:tab/>
        <w:t>//HPUI</w:t>
      </w:r>
    </w:p>
    <w:p w:rsidR="00F279CA" w:rsidRPr="00F279CA" w:rsidRDefault="00F279CA" w:rsidP="00F279CA">
      <w:r w:rsidRPr="00F279CA">
        <w:tab/>
      </w:r>
      <w:r w:rsidRPr="00F279CA">
        <w:tab/>
        <w:t>int khp = kirito.getHp(), kmhp = kirito.getMaxHp();</w:t>
      </w:r>
    </w:p>
    <w:p w:rsidR="00F279CA" w:rsidRPr="00F279CA" w:rsidRDefault="00F279CA" w:rsidP="00F279CA">
      <w:r w:rsidRPr="00F279CA">
        <w:lastRenderedPageBreak/>
        <w:tab/>
      </w:r>
      <w:r w:rsidRPr="00F279CA">
        <w:tab/>
        <w:t>mainFrame::hpUI(&amp;khp, &amp;kmhp);</w:t>
      </w:r>
    </w:p>
    <w:p w:rsidR="00F279CA" w:rsidRPr="00F279CA" w:rsidRDefault="00F279CA" w:rsidP="00F279CA">
      <w:r w:rsidRPr="00F279CA">
        <w:tab/>
      </w:r>
      <w:r w:rsidRPr="00F279CA">
        <w:tab/>
        <w:t>int ehp = enemy.getHp(), emhp = enemy.getMaxHp(), ex = enemy.getX(),ey=enemy.getY();</w:t>
      </w:r>
    </w:p>
    <w:p w:rsidR="00F279CA" w:rsidRPr="00F279CA" w:rsidRDefault="00F279CA" w:rsidP="00F279CA">
      <w:r w:rsidRPr="00F279CA">
        <w:tab/>
      </w:r>
      <w:r w:rsidRPr="00F279CA">
        <w:tab/>
        <w:t>enemyHpUI(&amp;ehp, &amp;emhp, &amp;ex,&amp;ey);</w:t>
      </w:r>
    </w:p>
    <w:p w:rsidR="00F279CA" w:rsidRPr="00F279CA" w:rsidRDefault="00F279CA" w:rsidP="00F279CA">
      <w:r w:rsidRPr="00F279CA">
        <w:rPr>
          <w:rFonts w:hint="eastAsia"/>
        </w:rPr>
        <w:tab/>
      </w:r>
      <w:r w:rsidRPr="00F279CA">
        <w:rPr>
          <w:rFonts w:hint="eastAsia"/>
        </w:rPr>
        <w:tab/>
        <w:t>//</w:t>
      </w:r>
      <w:r w:rsidRPr="00F279CA">
        <w:rPr>
          <w:rFonts w:hint="eastAsia"/>
          <w:lang w:val="zh-CN"/>
        </w:rPr>
        <w:t>其他の</w:t>
      </w:r>
      <w:r w:rsidRPr="00F279CA">
        <w:rPr>
          <w:rFonts w:hint="eastAsia"/>
        </w:rPr>
        <w:t>UI</w:t>
      </w:r>
    </w:p>
    <w:p w:rsidR="00F279CA" w:rsidRPr="00F279CA" w:rsidRDefault="00F279CA" w:rsidP="00F279CA">
      <w:r w:rsidRPr="00F279CA">
        <w:tab/>
      </w:r>
      <w:r w:rsidRPr="00F279CA">
        <w:tab/>
        <w:t>otherUI(&amp;kirito);</w:t>
      </w:r>
    </w:p>
    <w:p w:rsidR="00F279CA" w:rsidRPr="00F279CA" w:rsidRDefault="00F279CA" w:rsidP="00F279CA">
      <w:r w:rsidRPr="00F279CA">
        <w:tab/>
      </w:r>
      <w:r w:rsidRPr="00F279CA">
        <w:tab/>
        <w:t>if (room == 1){</w:t>
      </w:r>
    </w:p>
    <w:p w:rsidR="00F279CA" w:rsidRPr="00F279CA" w:rsidRDefault="00F279CA" w:rsidP="00F279CA">
      <w:r w:rsidRPr="00F279CA">
        <w:tab/>
      </w:r>
      <w:r w:rsidRPr="00F279CA">
        <w:tab/>
      </w:r>
      <w:r w:rsidRPr="00F279CA">
        <w:tab/>
        <w:t>char FLOOR[30];</w:t>
      </w:r>
    </w:p>
    <w:p w:rsidR="00F279CA" w:rsidRPr="00F279CA" w:rsidRDefault="00F279CA" w:rsidP="00F279CA">
      <w:r w:rsidRPr="00F279CA">
        <w:tab/>
      </w:r>
      <w:r w:rsidRPr="00F279CA">
        <w:tab/>
      </w:r>
      <w:r w:rsidRPr="00F279CA">
        <w:tab/>
        <w:t>sprintf_s(FLOOR, "FLOOR:%d", floor);</w:t>
      </w:r>
    </w:p>
    <w:p w:rsidR="00F279CA" w:rsidRPr="00F279CA" w:rsidRDefault="00F279CA" w:rsidP="00F279CA">
      <w:r w:rsidRPr="00F279CA">
        <w:tab/>
      </w:r>
      <w:r w:rsidRPr="00F279CA">
        <w:tab/>
      </w:r>
      <w:r w:rsidRPr="00F279CA">
        <w:tab/>
        <w:t>outtextxy(1758, 290, FLOOR);</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成就间</w:t>
      </w:r>
    </w:p>
    <w:p w:rsidR="00F279CA" w:rsidRPr="00F279CA" w:rsidRDefault="00F279CA" w:rsidP="00F279CA">
      <w:r w:rsidRPr="00F279CA">
        <w:tab/>
      </w:r>
      <w:r w:rsidRPr="00F279CA">
        <w:tab/>
        <w:t>if (room == -1){</w:t>
      </w:r>
    </w:p>
    <w:p w:rsidR="00F279CA" w:rsidRPr="00F279CA" w:rsidRDefault="00F279CA" w:rsidP="00F279CA">
      <w:r w:rsidRPr="00F279CA">
        <w:tab/>
      </w:r>
      <w:r w:rsidRPr="00F279CA">
        <w:tab/>
      </w:r>
      <w:r w:rsidRPr="00F279CA">
        <w:tab/>
        <w:t>achievement(&amp;kirito);</w:t>
      </w:r>
    </w:p>
    <w:p w:rsidR="00F279CA" w:rsidRPr="00F279CA" w:rsidRDefault="00F279CA" w:rsidP="00F279CA">
      <w:r w:rsidRPr="00F279CA">
        <w:tab/>
      </w:r>
      <w:r w:rsidRPr="00F279CA">
        <w:tab/>
      </w:r>
      <w:r w:rsidRPr="00F279CA">
        <w:tab/>
        <w:t>fileRead();</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升级判定</w:t>
      </w:r>
    </w:p>
    <w:p w:rsidR="00F279CA" w:rsidRPr="00F279CA" w:rsidRDefault="00F279CA" w:rsidP="00F279CA">
      <w:r w:rsidRPr="00F279CA">
        <w:tab/>
      </w:r>
      <w:r w:rsidRPr="00F279CA">
        <w:tab/>
        <w:t>kirito.levelUpCheck();</w:t>
      </w:r>
    </w:p>
    <w:p w:rsidR="00F279CA" w:rsidRPr="00F279CA" w:rsidRDefault="00F279CA" w:rsidP="00F279CA">
      <w:r w:rsidRPr="00F279CA">
        <w:rPr>
          <w:rFonts w:hint="eastAsia"/>
        </w:rPr>
        <w:tab/>
      </w:r>
      <w:r w:rsidRPr="00F279CA">
        <w:rPr>
          <w:rFonts w:hint="eastAsia"/>
        </w:rPr>
        <w:tab/>
        <w:t>//kirito</w:t>
      </w:r>
      <w:r w:rsidRPr="00F279CA">
        <w:rPr>
          <w:rFonts w:hint="eastAsia"/>
          <w:lang w:val="zh-CN"/>
        </w:rPr>
        <w:t>移动</w:t>
      </w:r>
    </w:p>
    <w:p w:rsidR="00F279CA" w:rsidRPr="00F279CA" w:rsidRDefault="00F279CA" w:rsidP="00F279CA">
      <w:r w:rsidRPr="00F279CA">
        <w:tab/>
      </w:r>
      <w:r w:rsidRPr="00F279CA">
        <w:tab/>
        <w:t>kirito.moveX(&amp;leftlimit,&amp;rightlimit);</w:t>
      </w:r>
    </w:p>
    <w:p w:rsidR="00F279CA" w:rsidRPr="00F279CA" w:rsidRDefault="00F279CA" w:rsidP="00F279CA">
      <w:r w:rsidRPr="00F279CA">
        <w:rPr>
          <w:rFonts w:hint="eastAsia"/>
        </w:rPr>
        <w:tab/>
      </w:r>
      <w:r w:rsidRPr="00F279CA">
        <w:rPr>
          <w:rFonts w:hint="eastAsia"/>
        </w:rPr>
        <w:tab/>
        <w:t>//enemy</w:t>
      </w:r>
      <w:r w:rsidRPr="00F279CA">
        <w:rPr>
          <w:rFonts w:hint="eastAsia"/>
          <w:lang w:val="zh-CN"/>
        </w:rPr>
        <w:t>移动和攻击</w:t>
      </w:r>
    </w:p>
    <w:p w:rsidR="00F279CA" w:rsidRPr="00F279CA" w:rsidRDefault="00F279CA" w:rsidP="00F279CA">
      <w:r w:rsidRPr="00F279CA">
        <w:tab/>
      </w:r>
      <w:r w:rsidRPr="00F279CA">
        <w:tab/>
        <w:t>int kx = kirito.getX();</w:t>
      </w:r>
    </w:p>
    <w:p w:rsidR="00F279CA" w:rsidRPr="00F279CA" w:rsidRDefault="00F279CA" w:rsidP="00F279CA">
      <w:r w:rsidRPr="00F279CA">
        <w:tab/>
      </w:r>
      <w:r w:rsidRPr="00F279CA">
        <w:tab/>
        <w:t>if (enemy.getStill() &gt;= -5){</w:t>
      </w:r>
    </w:p>
    <w:p w:rsidR="00F279CA" w:rsidRPr="00F279CA" w:rsidRDefault="00F279CA" w:rsidP="00F279CA">
      <w:r w:rsidRPr="00F279CA">
        <w:tab/>
      </w:r>
      <w:r w:rsidRPr="00F279CA">
        <w:tab/>
      </w:r>
      <w:r w:rsidRPr="00F279CA">
        <w:tab/>
        <w:t>enemy.AIFind(&amp;kx);</w:t>
      </w:r>
    </w:p>
    <w:p w:rsidR="00F279CA" w:rsidRPr="00F279CA" w:rsidRDefault="00F279CA" w:rsidP="00F279CA">
      <w:r w:rsidRPr="00F279CA">
        <w:tab/>
      </w:r>
      <w:r w:rsidRPr="00F279CA">
        <w:tab/>
      </w:r>
      <w:r w:rsidRPr="00F279CA">
        <w:tab/>
        <w:t>if ((AIAttackReady &gt;= 100) &amp;&amp; (enemy.stillJudge())){</w:t>
      </w:r>
    </w:p>
    <w:p w:rsidR="00F279CA" w:rsidRPr="00F279CA" w:rsidRDefault="00F279CA" w:rsidP="00F279CA">
      <w:r w:rsidRPr="00F279CA">
        <w:tab/>
      </w:r>
      <w:r w:rsidRPr="00F279CA">
        <w:tab/>
      </w:r>
      <w:r w:rsidRPr="00F279CA">
        <w:tab/>
      </w:r>
      <w:r w:rsidRPr="00F279CA">
        <w:tab/>
        <w:t>enemy.AIAttack(&amp;kirito, &amp;enemyplayer);</w:t>
      </w:r>
    </w:p>
    <w:p w:rsidR="00F279CA" w:rsidRPr="00F279CA" w:rsidRDefault="00F279CA" w:rsidP="00F279CA">
      <w:r w:rsidRPr="00F279CA">
        <w:tab/>
      </w:r>
      <w:r w:rsidRPr="00F279CA">
        <w:tab/>
      </w:r>
      <w:r w:rsidRPr="00F279CA">
        <w:tab/>
      </w:r>
      <w:r w:rsidRPr="00F279CA">
        <w:tab/>
        <w:t>enemy.setSkillState(10);</w:t>
      </w:r>
    </w:p>
    <w:p w:rsidR="00F279CA" w:rsidRPr="00F279CA" w:rsidRDefault="00F279CA" w:rsidP="00F279CA">
      <w:r w:rsidRPr="00F279CA">
        <w:tab/>
      </w:r>
      <w:r w:rsidRPr="00F279CA">
        <w:tab/>
      </w:r>
      <w:r w:rsidRPr="00F279CA">
        <w:tab/>
      </w:r>
      <w:r w:rsidRPr="00F279CA">
        <w:tab/>
        <w:t>enemy.setSkillType(1);</w:t>
      </w:r>
    </w:p>
    <w:p w:rsidR="00F279CA" w:rsidRPr="00F279CA" w:rsidRDefault="00F279CA" w:rsidP="00F279CA">
      <w:r w:rsidRPr="00F279CA">
        <w:lastRenderedPageBreak/>
        <w:tab/>
      </w:r>
      <w:r w:rsidRPr="00F279CA">
        <w:tab/>
      </w:r>
      <w:r w:rsidRPr="00F279CA">
        <w:tab/>
      </w:r>
      <w:r w:rsidRPr="00F279CA">
        <w:tab/>
        <w:t>AIAttackReady = 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r w:rsidRPr="00F279CA">
        <w:tab/>
      </w:r>
      <w:r w:rsidRPr="00F279CA">
        <w:tab/>
        <w:t>enemy.moveX(&amp;leftlimit, &amp;rightlimit);</w:t>
      </w:r>
    </w:p>
    <w:p w:rsidR="00F279CA" w:rsidRPr="00F279CA" w:rsidRDefault="00F279CA" w:rsidP="00F279CA">
      <w:r w:rsidRPr="00F279CA">
        <w:tab/>
      </w:r>
      <w:r w:rsidRPr="00F279CA">
        <w:tab/>
        <w:t>AIAttackReady++;</w:t>
      </w:r>
    </w:p>
    <w:p w:rsidR="00F279CA" w:rsidRPr="00F279CA" w:rsidRDefault="00F279CA" w:rsidP="00F279CA">
      <w:r w:rsidRPr="00F279CA">
        <w:rPr>
          <w:rFonts w:hint="eastAsia"/>
        </w:rPr>
        <w:tab/>
      </w:r>
      <w:r w:rsidRPr="00F279CA">
        <w:rPr>
          <w:rFonts w:hint="eastAsia"/>
        </w:rPr>
        <w:tab/>
        <w:t>//</w:t>
      </w:r>
      <w:r w:rsidRPr="00F279CA">
        <w:rPr>
          <w:rFonts w:hint="eastAsia"/>
          <w:lang w:val="zh-CN"/>
        </w:rPr>
        <w:t>检测人物位置</w:t>
      </w:r>
      <w:r w:rsidRPr="00F279CA">
        <w:rPr>
          <w:rFonts w:hint="eastAsia"/>
        </w:rPr>
        <w:t>，</w:t>
      </w:r>
      <w:r w:rsidRPr="00F279CA">
        <w:rPr>
          <w:rFonts w:hint="eastAsia"/>
          <w:lang w:val="zh-CN"/>
        </w:rPr>
        <w:t>移动屏幕</w:t>
      </w:r>
    </w:p>
    <w:p w:rsidR="00F279CA" w:rsidRPr="00F279CA" w:rsidRDefault="00F279CA" w:rsidP="00F279CA">
      <w:r w:rsidRPr="00F279CA">
        <w:tab/>
      </w:r>
      <w:r w:rsidRPr="00F279CA">
        <w:tab/>
        <w:t>screenMove(kirito.getX(), kirito.getMovespd());</w:t>
      </w:r>
    </w:p>
    <w:p w:rsidR="00F279CA" w:rsidRPr="00F279CA" w:rsidRDefault="00F279CA" w:rsidP="00F279CA"/>
    <w:p w:rsidR="00F279CA" w:rsidRPr="00F279CA" w:rsidRDefault="00F279CA" w:rsidP="00F279CA">
      <w:r w:rsidRPr="00F279CA">
        <w:rPr>
          <w:rFonts w:hint="eastAsia"/>
        </w:rPr>
        <w:tab/>
      </w:r>
      <w:r w:rsidRPr="00F279CA">
        <w:rPr>
          <w:rFonts w:hint="eastAsia"/>
        </w:rPr>
        <w:tab/>
        <w:t>//</w:t>
      </w:r>
      <w:r w:rsidRPr="00F279CA">
        <w:rPr>
          <w:rFonts w:hint="eastAsia"/>
          <w:lang w:val="zh-CN"/>
        </w:rPr>
        <w:t>静止敌人图片</w:t>
      </w:r>
    </w:p>
    <w:p w:rsidR="00F279CA" w:rsidRPr="00F279CA" w:rsidRDefault="00F279CA" w:rsidP="00F279CA">
      <w:r w:rsidRPr="00F279CA">
        <w:tab/>
      </w:r>
      <w:r w:rsidRPr="00F279CA">
        <w:tab/>
        <w:t>if (enemy.stillJudge() &amp;&amp; !(enemy.getSkillState()) &amp;&amp; !enemy.jumpJudge()){</w:t>
      </w:r>
    </w:p>
    <w:p w:rsidR="00F279CA" w:rsidRPr="00F279CA" w:rsidRDefault="00F279CA" w:rsidP="00F279CA">
      <w:r w:rsidRPr="00F279CA">
        <w:tab/>
      </w:r>
      <w:r w:rsidRPr="00F279CA">
        <w:tab/>
      </w:r>
      <w:r w:rsidRPr="00F279CA">
        <w:tab/>
        <w:t>enemy.setRunState(1);</w:t>
      </w:r>
    </w:p>
    <w:p w:rsidR="00F279CA" w:rsidRPr="00F279CA" w:rsidRDefault="00F279CA" w:rsidP="00F279CA">
      <w:r w:rsidRPr="00F279CA">
        <w:tab/>
      </w:r>
      <w:r w:rsidRPr="00F279CA">
        <w:tab/>
      </w:r>
      <w:r w:rsidRPr="00F279CA">
        <w:tab/>
        <w:t>enemy.setSkillType(0);</w:t>
      </w:r>
    </w:p>
    <w:p w:rsidR="00F279CA" w:rsidRPr="00F279CA" w:rsidRDefault="00F279CA" w:rsidP="00F279CA">
      <w:r w:rsidRPr="00F279CA">
        <w:tab/>
      </w:r>
      <w:r w:rsidRPr="00F279CA">
        <w:tab/>
      </w:r>
      <w:r w:rsidRPr="00F279CA">
        <w:tab/>
        <w:t>enemy.setRun(0);</w:t>
      </w:r>
    </w:p>
    <w:p w:rsidR="00F279CA" w:rsidRPr="00F279CA" w:rsidRDefault="00F279CA" w:rsidP="00F279CA">
      <w:r w:rsidRPr="00F279CA">
        <w:tab/>
      </w:r>
      <w:r w:rsidRPr="00F279CA">
        <w:tab/>
      </w:r>
      <w:r w:rsidRPr="00F279CA">
        <w:tab/>
        <w:t>ecomboclear++;</w:t>
      </w:r>
    </w:p>
    <w:p w:rsidR="00F279CA" w:rsidRPr="00F279CA" w:rsidRDefault="00F279CA" w:rsidP="00F279CA">
      <w:r w:rsidRPr="00F279CA">
        <w:tab/>
      </w:r>
      <w:r w:rsidRPr="00F279CA">
        <w:tab/>
      </w:r>
      <w:r w:rsidRPr="00F279CA">
        <w:tab/>
        <w:t>if (ecomboclear == 200){</w:t>
      </w:r>
    </w:p>
    <w:p w:rsidR="00F279CA" w:rsidRPr="00F279CA" w:rsidRDefault="00F279CA" w:rsidP="00F279CA">
      <w:r w:rsidRPr="00F279CA">
        <w:tab/>
      </w:r>
      <w:r w:rsidRPr="00F279CA">
        <w:tab/>
      </w:r>
      <w:r w:rsidRPr="00F279CA">
        <w:tab/>
      </w:r>
      <w:r w:rsidRPr="00F279CA">
        <w:tab/>
        <w:t>ecomboclear = 0;</w:t>
      </w:r>
    </w:p>
    <w:p w:rsidR="00F279CA" w:rsidRPr="00F279CA" w:rsidRDefault="00F279CA" w:rsidP="00F279CA">
      <w:r w:rsidRPr="00F279CA">
        <w:tab/>
      </w:r>
      <w:r w:rsidRPr="00F279CA">
        <w:tab/>
      </w:r>
      <w:r w:rsidRPr="00F279CA">
        <w:tab/>
      </w:r>
      <w:r w:rsidRPr="00F279CA">
        <w:tab/>
        <w:t>enemy.setCombo(0);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int t = enemy.getType();</w:t>
      </w:r>
    </w:p>
    <w:p w:rsidR="00F279CA" w:rsidRPr="00F279CA" w:rsidRDefault="00F279CA" w:rsidP="00F279CA">
      <w:r w:rsidRPr="00F279CA">
        <w:rPr>
          <w:rFonts w:hint="eastAsia"/>
        </w:rPr>
        <w:tab/>
      </w:r>
      <w:r w:rsidRPr="00F279CA">
        <w:rPr>
          <w:rFonts w:hint="eastAsia"/>
        </w:rPr>
        <w:tab/>
      </w:r>
      <w:r w:rsidRPr="00F279CA">
        <w:rPr>
          <w:rFonts w:hint="eastAsia"/>
        </w:rPr>
        <w:tab/>
        <w:t>stillput(enemy.getDir(), enemy.getX(), enemy.getY(), originx, &amp;enemyplayer, t);   //</w:t>
      </w:r>
      <w:r w:rsidRPr="00F279CA">
        <w:rPr>
          <w:rFonts w:hint="eastAsia"/>
          <w:lang w:val="zh-CN"/>
        </w:rPr>
        <w:t>静止角色图片</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rPr>
          <w:rFonts w:hint="eastAsia"/>
        </w:rPr>
        <w:tab/>
      </w:r>
      <w:r w:rsidRPr="00F279CA">
        <w:rPr>
          <w:rFonts w:hint="eastAsia"/>
        </w:rPr>
        <w:tab/>
        <w:t>//</w:t>
      </w:r>
      <w:r w:rsidRPr="00F279CA">
        <w:rPr>
          <w:rFonts w:hint="eastAsia"/>
          <w:lang w:val="zh-CN"/>
        </w:rPr>
        <w:t>当有键盘输入时执行</w:t>
      </w:r>
    </w:p>
    <w:p w:rsidR="00F279CA" w:rsidRPr="00F279CA" w:rsidRDefault="00F279CA" w:rsidP="00F279CA">
      <w:r w:rsidRPr="00F279CA">
        <w:tab/>
      </w:r>
      <w:r w:rsidRPr="00F279CA">
        <w:tab/>
        <w:t>if (_kbhit()){</w:t>
      </w:r>
    </w:p>
    <w:p w:rsidR="00F279CA" w:rsidRPr="00F279CA" w:rsidRDefault="00F279CA" w:rsidP="00F279CA"/>
    <w:p w:rsidR="00F279CA" w:rsidRPr="00F279CA" w:rsidRDefault="00F279CA" w:rsidP="00F279CA">
      <w:r w:rsidRPr="00F279CA">
        <w:tab/>
      </w:r>
      <w:r w:rsidRPr="00F279CA">
        <w:tab/>
      </w:r>
      <w:r w:rsidRPr="00F279CA">
        <w:tab/>
        <w:t>if (KEY_DOWN('J') &amp;&amp; (!kirito.coolingJudge()) &amp;&amp; (!kirito.jumpJudge()) &amp;&amp; (!kirito.runJudge())){</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t>int ex = enemy.getX(), eh = enemy.getHp();</w:t>
      </w:r>
      <w:r w:rsidRPr="00F279CA">
        <w:rPr>
          <w:rFonts w:hint="eastAsia"/>
        </w:rPr>
        <w:tab/>
      </w:r>
      <w:r w:rsidRPr="00F279CA">
        <w:rPr>
          <w:rFonts w:hint="eastAsia"/>
        </w:rPr>
        <w:tab/>
        <w:t>//</w:t>
      </w:r>
      <w:r w:rsidRPr="00F279CA">
        <w:rPr>
          <w:rFonts w:hint="eastAsia"/>
          <w:lang w:val="zh-CN"/>
        </w:rPr>
        <w:t>好暴力的取值方法</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普通攻击</w:t>
      </w:r>
      <w:r w:rsidRPr="00F279CA">
        <w:rPr>
          <w:rFonts w:hint="eastAsia"/>
        </w:rPr>
        <w:t>"J"</w:t>
      </w:r>
    </w:p>
    <w:p w:rsidR="00F279CA" w:rsidRPr="00F279CA" w:rsidRDefault="00F279CA" w:rsidP="00F279CA">
      <w:r w:rsidRPr="00F279CA">
        <w:tab/>
      </w:r>
      <w:r w:rsidRPr="00F279CA">
        <w:tab/>
      </w:r>
      <w:r w:rsidRPr="00F279CA">
        <w:tab/>
      </w:r>
      <w:r w:rsidRPr="00F279CA">
        <w:tab/>
        <w:t>kirito.meleeAttack(&amp;ex, &amp;eh, &amp;enemy, &amp;player, &amp;enemyplayer, &amp;skillpic250, &amp;skillpic300, originx);</w:t>
      </w:r>
    </w:p>
    <w:p w:rsidR="00F279CA" w:rsidRPr="00F279CA" w:rsidRDefault="00F279CA" w:rsidP="00F279CA">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r>
      <w:r w:rsidRPr="00F279CA">
        <w:tab/>
        <w:t>if (KEY_DOWN('K') &amp;&amp; kirito.stillJudge() &amp;&amp; (!kirito.coolingJudge())){</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int ex = enemy.getX(), eh = enemy.getHp();</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音速冲击</w:t>
      </w:r>
      <w:r w:rsidRPr="00F279CA">
        <w:rPr>
          <w:rFonts w:hint="eastAsia"/>
        </w:rPr>
        <w:t>"K"</w:t>
      </w:r>
    </w:p>
    <w:p w:rsidR="00F279CA" w:rsidRPr="00F279CA" w:rsidRDefault="00F279CA" w:rsidP="00F279CA">
      <w:r w:rsidRPr="00F279CA">
        <w:tab/>
      </w:r>
      <w:r w:rsidRPr="00F279CA">
        <w:tab/>
      </w:r>
      <w:r w:rsidRPr="00F279CA">
        <w:tab/>
      </w:r>
      <w:r w:rsidRPr="00F279CA">
        <w:tab/>
        <w:t>kirito.sonicLeap(&amp;ex, &amp;eh, &amp;enemy, &amp;player, &amp;enemyplayer, &amp;skillpic250, &amp;skillpic300, originx);</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(KEY_DOWN('L') &amp;&amp; kirito.stillJudge() &amp;&amp; (!kirito.coolingJudge())){</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int ex = enemy.getX(), eh = enemy.getHp();</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水平四方斩</w:t>
      </w:r>
      <w:r w:rsidRPr="00F279CA">
        <w:rPr>
          <w:rFonts w:hint="eastAsia"/>
        </w:rPr>
        <w:t>"L"</w:t>
      </w:r>
    </w:p>
    <w:p w:rsidR="00F279CA" w:rsidRPr="00F279CA" w:rsidRDefault="00F279CA" w:rsidP="00F279CA">
      <w:r w:rsidRPr="00F279CA">
        <w:tab/>
      </w:r>
      <w:r w:rsidRPr="00F279CA">
        <w:tab/>
      </w:r>
      <w:r w:rsidRPr="00F279CA">
        <w:tab/>
      </w:r>
      <w:r w:rsidRPr="00F279CA">
        <w:tab/>
        <w:t>kirito.horizontalSquare(&amp;ex, &amp;eh, &amp;enemy, &amp;player, &amp;enemyplayer, &amp;skillpic250, &amp;skillpic300, originx);</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else if(kirito.getCombo()==0&amp;&amp;kirito.getSkillState()==0&amp;&amp;kirito.getSkillType()==0){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(KEY_DOWN(VK_SPACE) &amp;&amp; (!kirito.jumpJudge())){        //</w:t>
      </w:r>
      <w:r w:rsidRPr="00F279CA">
        <w:rPr>
          <w:rFonts w:hint="eastAsia"/>
          <w:lang w:val="zh-CN"/>
        </w:rPr>
        <w:t>按</w:t>
      </w:r>
      <w:r w:rsidRPr="00F279CA">
        <w:rPr>
          <w:rFonts w:hint="eastAsia"/>
        </w:rPr>
        <w:t>Space</w:t>
      </w:r>
      <w:r w:rsidRPr="00F279CA">
        <w:rPr>
          <w:rFonts w:hint="eastAsia"/>
          <w:lang w:val="zh-CN"/>
        </w:rPr>
        <w:t>跳跃</w:t>
      </w:r>
    </w:p>
    <w:p w:rsidR="00F279CA" w:rsidRPr="00F279CA" w:rsidRDefault="00F279CA" w:rsidP="00F279CA">
      <w:r w:rsidRPr="00F279CA">
        <w:tab/>
      </w:r>
      <w:r w:rsidRPr="00F279CA">
        <w:tab/>
      </w:r>
      <w:r w:rsidRPr="00F279CA">
        <w:tab/>
      </w:r>
      <w:r w:rsidRPr="00F279CA">
        <w:tab/>
      </w:r>
      <w:r w:rsidRPr="00F279CA">
        <w:tab/>
        <w:t>kirito.startJump();</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t xml:space="preserve">                     </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(KEY_DOWN('A')){                                       //</w:t>
      </w:r>
      <w:r w:rsidRPr="00F279CA">
        <w:rPr>
          <w:rFonts w:hint="eastAsia"/>
          <w:lang w:val="zh-CN"/>
        </w:rPr>
        <w:t>按</w:t>
      </w:r>
      <w:r w:rsidRPr="00F279CA">
        <w:rPr>
          <w:rFonts w:hint="eastAsia"/>
        </w:rPr>
        <w:t>A</w:t>
      </w:r>
      <w:r w:rsidRPr="00F279CA">
        <w:rPr>
          <w:rFonts w:hint="eastAsia"/>
          <w:lang w:val="zh-CN"/>
        </w:rPr>
        <w:t>向左移动</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kirito.setDir(0);         //</w:t>
      </w:r>
      <w:r w:rsidRPr="00F279CA">
        <w:rPr>
          <w:rFonts w:hint="eastAsia"/>
          <w:lang w:val="zh-CN"/>
        </w:rPr>
        <w:t>改变方向</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t>kirito.setStill(-5);         //</w:t>
      </w:r>
      <w:r w:rsidRPr="00F279CA">
        <w:rPr>
          <w:rFonts w:hint="eastAsia"/>
          <w:lang w:val="zh-CN"/>
        </w:rPr>
        <w:t>开始跑动</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kirito.setRunState(1);</w:t>
      </w:r>
      <w:r w:rsidRPr="00F279CA">
        <w:rPr>
          <w:rFonts w:hint="eastAsia"/>
        </w:rPr>
        <w:tab/>
        <w:t xml:space="preserve"> //</w:t>
      </w:r>
      <w:r w:rsidRPr="00F279CA">
        <w:rPr>
          <w:rFonts w:hint="eastAsia"/>
          <w:lang w:val="zh-CN"/>
        </w:rPr>
        <w:t>使</w:t>
      </w:r>
      <w:r w:rsidRPr="00F279CA">
        <w:rPr>
          <w:rFonts w:hint="eastAsia"/>
        </w:rPr>
        <w:t>runState</w:t>
      </w:r>
      <w:r w:rsidRPr="00F279CA">
        <w:rPr>
          <w:rFonts w:hint="eastAsia"/>
          <w:lang w:val="zh-CN"/>
        </w:rPr>
        <w:t>为</w:t>
      </w:r>
      <w:r w:rsidRPr="00F279CA">
        <w:rPr>
          <w:rFonts w:hint="eastAsia"/>
        </w:rPr>
        <w:t>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kirito.setSpd(-10);         //</w:t>
      </w:r>
      <w:r w:rsidRPr="00F279CA">
        <w:rPr>
          <w:rFonts w:hint="eastAsia"/>
          <w:lang w:val="zh-CN"/>
        </w:rPr>
        <w:t>使</w:t>
      </w:r>
      <w:r w:rsidRPr="00F279CA">
        <w:rPr>
          <w:rFonts w:hint="eastAsia"/>
        </w:rPr>
        <w:t>kirito</w:t>
      </w:r>
      <w:r w:rsidRPr="00F279CA">
        <w:rPr>
          <w:rFonts w:hint="eastAsia"/>
          <w:lang w:val="zh-CN"/>
        </w:rPr>
        <w:t>获得速度</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if (KEY_DOWN(VK_SHIFT))     //</w:t>
      </w:r>
      <w:r w:rsidRPr="00F279CA">
        <w:rPr>
          <w:rFonts w:hint="eastAsia"/>
          <w:lang w:val="zh-CN"/>
        </w:rPr>
        <w:t>配合</w:t>
      </w:r>
      <w:r w:rsidRPr="00F279CA">
        <w:rPr>
          <w:rFonts w:hint="eastAsia"/>
        </w:rPr>
        <w:t>shift</w:t>
      </w:r>
      <w:r w:rsidRPr="00F279CA">
        <w:rPr>
          <w:rFonts w:hint="eastAsia"/>
          <w:lang w:val="zh-CN"/>
        </w:rPr>
        <w:t>食用更佳</w:t>
      </w:r>
    </w:p>
    <w:p w:rsidR="00F279CA" w:rsidRPr="00F279CA" w:rsidRDefault="00F279CA" w:rsidP="00F279CA">
      <w:r w:rsidRPr="00F279CA">
        <w:tab/>
      </w:r>
      <w:r w:rsidRPr="00F279CA">
        <w:tab/>
      </w:r>
      <w:r w:rsidRPr="00F279CA">
        <w:tab/>
      </w:r>
      <w:r w:rsidRPr="00F279CA">
        <w:tab/>
      </w:r>
      <w:r w:rsidRPr="00F279CA">
        <w:tab/>
      </w:r>
      <w:r w:rsidRPr="00F279CA">
        <w:tab/>
        <w:t>kirito.setSpd(-15);</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(KEY_DOWN('D')){                                       //</w:t>
      </w:r>
      <w:r w:rsidRPr="00F279CA">
        <w:rPr>
          <w:rFonts w:hint="eastAsia"/>
          <w:lang w:val="zh-CN"/>
        </w:rPr>
        <w:t>按</w:t>
      </w:r>
      <w:r w:rsidRPr="00F279CA">
        <w:rPr>
          <w:rFonts w:hint="eastAsia"/>
        </w:rPr>
        <w:t>D</w:t>
      </w:r>
      <w:r w:rsidRPr="00F279CA">
        <w:rPr>
          <w:rFonts w:hint="eastAsia"/>
          <w:lang w:val="zh-CN"/>
        </w:rPr>
        <w:t>向右移动</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kirito.setDir(1);         //</w:t>
      </w:r>
      <w:r w:rsidRPr="00F279CA">
        <w:rPr>
          <w:rFonts w:hint="eastAsia"/>
          <w:lang w:val="zh-CN"/>
        </w:rPr>
        <w:t>改变方向</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kirito.setStill(-5);         //</w:t>
      </w:r>
      <w:r w:rsidRPr="00F279CA">
        <w:rPr>
          <w:rFonts w:hint="eastAsia"/>
          <w:lang w:val="zh-CN"/>
        </w:rPr>
        <w:t>开始跑动</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kirito.setRunState(1);</w:t>
      </w:r>
      <w:r w:rsidRPr="00F279CA">
        <w:rPr>
          <w:rFonts w:hint="eastAsia"/>
        </w:rPr>
        <w:tab/>
        <w:t xml:space="preserve"> //</w:t>
      </w:r>
      <w:r w:rsidRPr="00F279CA">
        <w:rPr>
          <w:rFonts w:hint="eastAsia"/>
          <w:lang w:val="zh-CN"/>
        </w:rPr>
        <w:t>使</w:t>
      </w:r>
      <w:r w:rsidRPr="00F279CA">
        <w:rPr>
          <w:rFonts w:hint="eastAsia"/>
        </w:rPr>
        <w:t>runState</w:t>
      </w:r>
      <w:r w:rsidRPr="00F279CA">
        <w:rPr>
          <w:rFonts w:hint="eastAsia"/>
          <w:lang w:val="zh-CN"/>
        </w:rPr>
        <w:t>为</w:t>
      </w:r>
      <w:r w:rsidRPr="00F279CA">
        <w:rPr>
          <w:rFonts w:hint="eastAsia"/>
        </w:rPr>
        <w:t>1</w:t>
      </w:r>
    </w:p>
    <w:p w:rsidR="00F279CA" w:rsidRPr="00F279CA" w:rsidRDefault="00F279CA" w:rsidP="00F279CA">
      <w:r w:rsidRPr="00F279CA">
        <w:tab/>
      </w:r>
      <w:r w:rsidRPr="00F279CA">
        <w:tab/>
      </w:r>
      <w:r w:rsidRPr="00F279CA">
        <w:tab/>
      </w:r>
      <w:r w:rsidRPr="00F279CA">
        <w:tab/>
      </w:r>
      <w:r w:rsidRPr="00F279CA">
        <w:tab/>
        <w:t>kirito.setSpd(10);</w:t>
      </w:r>
    </w:p>
    <w:p w:rsidR="00F279CA" w:rsidRPr="00F279CA" w:rsidRDefault="00F279CA" w:rsidP="00F279CA">
      <w:r w:rsidRPr="00F279CA">
        <w:tab/>
      </w:r>
      <w:r w:rsidRPr="00F279CA">
        <w:tab/>
      </w:r>
      <w:r w:rsidRPr="00F279CA">
        <w:tab/>
      </w:r>
      <w:r w:rsidRPr="00F279CA">
        <w:tab/>
      </w:r>
      <w:r w:rsidRPr="00F279CA">
        <w:tab/>
        <w:t>if (KEY_DOWN(VK_SHIFT))</w:t>
      </w:r>
    </w:p>
    <w:p w:rsidR="00F279CA" w:rsidRPr="00F279CA" w:rsidRDefault="00F279CA" w:rsidP="00F279CA">
      <w:r w:rsidRPr="00F279CA">
        <w:tab/>
      </w:r>
      <w:r w:rsidRPr="00F279CA">
        <w:tab/>
      </w:r>
      <w:r w:rsidRPr="00F279CA">
        <w:tab/>
      </w:r>
      <w:r w:rsidRPr="00F279CA">
        <w:tab/>
      </w:r>
      <w:r w:rsidRPr="00F279CA">
        <w:tab/>
      </w:r>
      <w:r w:rsidRPr="00F279CA">
        <w:tab/>
        <w:t>kirito.setSpd(15);</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(KEY_DOWN('W')){</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场景转换</w:t>
      </w:r>
    </w:p>
    <w:p w:rsidR="00F279CA" w:rsidRPr="00F279CA" w:rsidRDefault="00F279CA" w:rsidP="00F279CA">
      <w:r w:rsidRPr="00F279CA">
        <w:tab/>
      </w:r>
      <w:r w:rsidRPr="00F279CA">
        <w:tab/>
      </w:r>
      <w:r w:rsidRPr="00F279CA">
        <w:tab/>
      </w:r>
      <w:r w:rsidRPr="00F279CA">
        <w:tab/>
      </w:r>
      <w:r w:rsidRPr="00F279CA">
        <w:tab/>
        <w:t>if (kirito.getX() - leftlimit &lt;= 50){</w:t>
      </w:r>
    </w:p>
    <w:p w:rsidR="00F279CA" w:rsidRPr="00F279CA" w:rsidRDefault="00F279CA" w:rsidP="00F279CA">
      <w:r w:rsidRPr="00F279CA">
        <w:tab/>
      </w:r>
      <w:r w:rsidRPr="00F279CA">
        <w:tab/>
      </w:r>
      <w:r w:rsidRPr="00F279CA">
        <w:tab/>
      </w:r>
      <w:r w:rsidRPr="00F279CA">
        <w:tab/>
      </w:r>
      <w:r w:rsidRPr="00F279CA">
        <w:tab/>
      </w:r>
      <w:r w:rsidRPr="00F279CA">
        <w:tab/>
        <w:t>sceneChange(&amp;kirito, 0, &amp;background);</w:t>
      </w:r>
    </w:p>
    <w:p w:rsidR="00F279CA" w:rsidRPr="00F279CA" w:rsidRDefault="00F279CA" w:rsidP="00F279CA">
      <w:r w:rsidRPr="00F279CA">
        <w:tab/>
      </w:r>
      <w:r w:rsidRPr="00F279CA">
        <w:tab/>
      </w:r>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r>
      <w:r w:rsidRPr="00F279CA">
        <w:tab/>
      </w:r>
      <w:r w:rsidRPr="00F279CA">
        <w:tab/>
        <w:t>mobRefresh = 100;</w:t>
      </w:r>
    </w:p>
    <w:p w:rsidR="00F279CA" w:rsidRPr="00F279CA" w:rsidRDefault="00F279CA" w:rsidP="00F279CA">
      <w:r w:rsidRPr="00F279CA">
        <w:tab/>
      </w:r>
      <w:r w:rsidRPr="00F279CA">
        <w:tab/>
      </w:r>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r>
      <w:r w:rsidRPr="00F279CA">
        <w:tab/>
        <w:t>if (rightlimit - kirito.getX() &lt;= 230){</w:t>
      </w:r>
    </w:p>
    <w:p w:rsidR="00F279CA" w:rsidRPr="00F279CA" w:rsidRDefault="00F279CA" w:rsidP="00F279CA">
      <w:r w:rsidRPr="00F279CA">
        <w:tab/>
      </w:r>
      <w:r w:rsidRPr="00F279CA">
        <w:tab/>
      </w:r>
      <w:r w:rsidRPr="00F279CA">
        <w:tab/>
      </w:r>
      <w:r w:rsidRPr="00F279CA">
        <w:tab/>
      </w:r>
      <w:r w:rsidRPr="00F279CA">
        <w:tab/>
      </w:r>
      <w:r w:rsidRPr="00F279CA">
        <w:tab/>
        <w:t>sceneChange(&amp;kirito, 1, &amp;background);</w:t>
      </w:r>
    </w:p>
    <w:p w:rsidR="00F279CA" w:rsidRPr="00F279CA" w:rsidRDefault="00F279CA" w:rsidP="00F279CA">
      <w:r w:rsidRPr="00F279CA">
        <w:tab/>
      </w:r>
      <w:r w:rsidRPr="00F279CA">
        <w:tab/>
      </w:r>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r>
      <w:r w:rsidRPr="00F279CA">
        <w:tab/>
      </w:r>
      <w:r w:rsidRPr="00F279CA">
        <w:tab/>
        <w:t>mobRefresh = 100;</w:t>
      </w:r>
    </w:p>
    <w:p w:rsidR="00F279CA" w:rsidRPr="00F279CA" w:rsidRDefault="00F279CA" w:rsidP="00F279CA">
      <w:r w:rsidRPr="00F279CA">
        <w:tab/>
      </w:r>
      <w:r w:rsidRPr="00F279CA">
        <w:tab/>
      </w:r>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lastRenderedPageBreak/>
        <w:tab/>
      </w:r>
      <w:r w:rsidRPr="00F279CA">
        <w:tab/>
      </w:r>
      <w:r w:rsidRPr="00F279CA">
        <w:tab/>
      </w:r>
      <w:r w:rsidRPr="00F279CA">
        <w:tab/>
      </w:r>
      <w:r w:rsidRPr="00F279CA">
        <w:tab/>
        <w:t>if (kirito.getX() &lt;= 1750 &amp;&amp; kirito.getX()&gt;=1600&amp;&amp;room==1){</w:t>
      </w:r>
    </w:p>
    <w:p w:rsidR="00F279CA" w:rsidRPr="00F279CA" w:rsidRDefault="00F279CA" w:rsidP="00F279CA">
      <w:r w:rsidRPr="00F279CA">
        <w:tab/>
      </w:r>
      <w:r w:rsidRPr="00F279CA">
        <w:tab/>
      </w:r>
      <w:r w:rsidRPr="00F279CA">
        <w:tab/>
      </w:r>
      <w:r w:rsidRPr="00F279CA">
        <w:tab/>
      </w:r>
      <w:r w:rsidRPr="00F279CA">
        <w:tab/>
      </w:r>
      <w:r w:rsidRPr="00F279CA">
        <w:tab/>
        <w:t>sceneChange(&amp;kirito, 2, &amp;background);</w:t>
      </w:r>
    </w:p>
    <w:p w:rsidR="00F279CA" w:rsidRPr="00F279CA" w:rsidRDefault="00F279CA" w:rsidP="00F279CA">
      <w:r w:rsidRPr="00F279CA">
        <w:tab/>
      </w:r>
      <w:r w:rsidRPr="00F279CA">
        <w:tab/>
      </w:r>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r>
      <w:r w:rsidRPr="00F279CA">
        <w:tab/>
      </w:r>
      <w:r w:rsidRPr="00F279CA">
        <w:tab/>
        <w:t>mobRefresh = 100;</w:t>
      </w:r>
    </w:p>
    <w:p w:rsidR="00F279CA" w:rsidRPr="00F279CA" w:rsidRDefault="00F279CA" w:rsidP="00F279CA">
      <w:r w:rsidRPr="00F279CA">
        <w:tab/>
      </w:r>
      <w:r w:rsidRPr="00F279CA">
        <w:tab/>
      </w:r>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r>
      <w:r w:rsidRPr="00F279CA">
        <w:tab/>
        <w:t>if (kirito.getX() &lt;= 550 &amp;&amp; kirito.getX() &gt;= 380&amp;&amp;room == -1){</w:t>
      </w:r>
    </w:p>
    <w:p w:rsidR="00F279CA" w:rsidRPr="00F279CA" w:rsidRDefault="00F279CA" w:rsidP="00F279CA">
      <w:r w:rsidRPr="00F279CA">
        <w:tab/>
      </w:r>
      <w:r w:rsidRPr="00F279CA">
        <w:tab/>
      </w:r>
      <w:r w:rsidRPr="00F279CA">
        <w:tab/>
      </w:r>
      <w:r w:rsidRPr="00F279CA">
        <w:tab/>
      </w:r>
      <w:r w:rsidRPr="00F279CA">
        <w:tab/>
      </w:r>
      <w:r w:rsidRPr="00F279CA">
        <w:tab/>
        <w:t>sceneChange(&amp;kirito, 3, &amp;background);</w:t>
      </w:r>
    </w:p>
    <w:p w:rsidR="00F279CA" w:rsidRPr="00F279CA" w:rsidRDefault="00F279CA" w:rsidP="00F279CA">
      <w:r w:rsidRPr="00F279CA">
        <w:tab/>
      </w:r>
      <w:r w:rsidRPr="00F279CA">
        <w:tab/>
      </w:r>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r>
      <w:r w:rsidRPr="00F279CA">
        <w:tab/>
      </w:r>
      <w:r w:rsidRPr="00F279CA">
        <w:tab/>
        <w:t>mobRefresh = 100;</w:t>
      </w:r>
    </w:p>
    <w:p w:rsidR="00F279CA" w:rsidRPr="00F279CA" w:rsidRDefault="00F279CA" w:rsidP="00F279CA">
      <w:r w:rsidRPr="00F279CA">
        <w:tab/>
      </w:r>
      <w:r w:rsidRPr="00F279CA">
        <w:tab/>
      </w:r>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(KEY_DOWN(VK_ESCAPE)){</w:t>
      </w:r>
      <w:r w:rsidRPr="00F279CA">
        <w:rPr>
          <w:rFonts w:hint="eastAsia"/>
        </w:rPr>
        <w:tab/>
      </w:r>
      <w:r w:rsidRPr="00F279CA">
        <w:rPr>
          <w:rFonts w:hint="eastAsia"/>
        </w:rPr>
        <w:tab/>
      </w:r>
      <w:r w:rsidRPr="00F279CA">
        <w:rPr>
          <w:rFonts w:hint="eastAsia"/>
        </w:rPr>
        <w:tab/>
        <w:t>//ESC</w:t>
      </w:r>
      <w:r w:rsidRPr="00F279CA">
        <w:rPr>
          <w:rFonts w:hint="eastAsia"/>
          <w:lang w:val="zh-CN"/>
        </w:rPr>
        <w:t>退出</w:t>
      </w:r>
    </w:p>
    <w:p w:rsidR="00F279CA" w:rsidRPr="00F279CA" w:rsidRDefault="00F279CA" w:rsidP="00F279CA">
      <w:r w:rsidRPr="00F279CA">
        <w:tab/>
      </w:r>
      <w:r w:rsidRPr="00F279CA">
        <w:tab/>
      </w:r>
      <w:r w:rsidRPr="00F279CA">
        <w:tab/>
      </w:r>
      <w:r w:rsidRPr="00F279CA">
        <w:tab/>
      </w:r>
      <w:r w:rsidRPr="00F279CA">
        <w:tab/>
        <w:t>bgm(10);</w:t>
      </w:r>
    </w:p>
    <w:p w:rsidR="00F279CA" w:rsidRPr="00F279CA" w:rsidRDefault="00F279CA" w:rsidP="00F279CA">
      <w:r w:rsidRPr="00F279CA">
        <w:tab/>
      </w:r>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(KEY_DOWN('R')){</w:t>
      </w:r>
    </w:p>
    <w:p w:rsidR="00F279CA" w:rsidRPr="00F279CA" w:rsidRDefault="00F279CA" w:rsidP="00F279CA">
      <w:pPr>
        <w:rPr>
          <w:lang w:val="zh-CN"/>
        </w:rPr>
      </w:pPr>
      <w:r w:rsidRPr="00F279CA">
        <w:tab/>
      </w:r>
      <w:r w:rsidRPr="00F279CA">
        <w:tab/>
      </w:r>
      <w:r w:rsidRPr="00F279CA">
        <w:tab/>
      </w:r>
      <w:r w:rsidRPr="00F279CA">
        <w:tab/>
      </w:r>
      <w:r w:rsidRPr="00F279CA">
        <w:tab/>
      </w:r>
      <w:r w:rsidRPr="00F279CA">
        <w:rPr>
          <w:lang w:val="zh-CN"/>
        </w:rPr>
        <w:t>kirito.respawn();</w:t>
      </w:r>
    </w:p>
    <w:p w:rsidR="00F279CA" w:rsidRPr="00F279CA" w:rsidRDefault="00F279CA" w:rsidP="00F279CA">
      <w:pPr>
        <w:rPr>
          <w:lang w:val="zh-CN"/>
        </w:rPr>
      </w:pPr>
      <w:r w:rsidRPr="00F279CA">
        <w:rPr>
          <w:lang w:val="zh-CN"/>
        </w:rPr>
        <w:tab/>
      </w:r>
      <w:r w:rsidRPr="00F279CA">
        <w:rPr>
          <w:lang w:val="zh-CN"/>
        </w:rPr>
        <w:tab/>
      </w:r>
      <w:r w:rsidRPr="00F279CA">
        <w:rPr>
          <w:lang w:val="zh-CN"/>
        </w:rPr>
        <w:tab/>
      </w:r>
      <w:r w:rsidRPr="00F279CA">
        <w:rPr>
          <w:lang w:val="zh-CN"/>
        </w:rPr>
        <w:tab/>
        <w:t>}</w:t>
      </w:r>
    </w:p>
    <w:p w:rsidR="00F279CA" w:rsidRPr="00F279CA" w:rsidRDefault="00F279CA" w:rsidP="00F279CA">
      <w:pPr>
        <w:rPr>
          <w:lang w:val="zh-CN"/>
        </w:rPr>
      </w:pPr>
      <w:r w:rsidRPr="00F279CA">
        <w:rPr>
          <w:lang w:val="zh-CN"/>
        </w:rPr>
        <w:tab/>
      </w:r>
      <w:r w:rsidRPr="00F279CA">
        <w:rPr>
          <w:lang w:val="zh-CN"/>
        </w:rPr>
        <w:tab/>
      </w:r>
      <w:r w:rsidRPr="00F279CA">
        <w:rPr>
          <w:lang w:val="zh-CN"/>
        </w:rPr>
        <w:tab/>
      </w:r>
      <w:r w:rsidRPr="00F279CA">
        <w:rPr>
          <w:lang w:val="zh-CN"/>
        </w:rPr>
        <w:tab/>
        <w:t>}</w:t>
      </w:r>
    </w:p>
    <w:p w:rsidR="00F279CA" w:rsidRPr="00F279CA" w:rsidRDefault="00F279CA" w:rsidP="00F279CA">
      <w:pPr>
        <w:rPr>
          <w:lang w:val="zh-CN"/>
        </w:rPr>
      </w:pPr>
      <w:r w:rsidRPr="00F279CA">
        <w:rPr>
          <w:lang w:val="zh-CN"/>
        </w:rPr>
        <w:tab/>
      </w:r>
      <w:r w:rsidRPr="00F279CA">
        <w:rPr>
          <w:lang w:val="zh-CN"/>
        </w:rPr>
        <w:tab/>
        <w:t>}</w:t>
      </w:r>
    </w:p>
    <w:p w:rsidR="00F279CA" w:rsidRPr="00F279CA" w:rsidRDefault="00F279CA" w:rsidP="00F279CA">
      <w:pPr>
        <w:rPr>
          <w:lang w:val="zh-CN"/>
        </w:rPr>
      </w:pP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若</w:t>
      </w:r>
      <w:r w:rsidRPr="00F279CA">
        <w:rPr>
          <w:rFonts w:hint="eastAsia"/>
          <w:lang w:val="zh-CN"/>
        </w:rPr>
        <w:t>kirito</w:t>
      </w:r>
      <w:r w:rsidRPr="00F279CA">
        <w:rPr>
          <w:rFonts w:hint="eastAsia"/>
          <w:lang w:val="zh-CN"/>
        </w:rPr>
        <w:t>处于跳跃状态，进行</w:t>
      </w:r>
      <w:r w:rsidRPr="00F279CA">
        <w:rPr>
          <w:rFonts w:hint="eastAsia"/>
          <w:lang w:val="zh-CN"/>
        </w:rPr>
        <w:t>Y</w:t>
      </w:r>
      <w:r w:rsidRPr="00F279CA">
        <w:rPr>
          <w:rFonts w:hint="eastAsia"/>
          <w:lang w:val="zh-CN"/>
        </w:rPr>
        <w:t>值改变和绘图</w:t>
      </w:r>
    </w:p>
    <w:p w:rsidR="00F279CA" w:rsidRPr="00F279CA" w:rsidRDefault="00F279CA" w:rsidP="00F279CA">
      <w:r w:rsidRPr="00F279CA">
        <w:rPr>
          <w:lang w:val="zh-CN"/>
        </w:rPr>
        <w:tab/>
      </w:r>
      <w:r w:rsidRPr="00F279CA">
        <w:rPr>
          <w:lang w:val="zh-CN"/>
        </w:rPr>
        <w:tab/>
      </w:r>
      <w:r w:rsidRPr="00F279CA">
        <w:t xml:space="preserve">if (kirito.jumpJudge()){    </w:t>
      </w:r>
    </w:p>
    <w:p w:rsidR="00F279CA" w:rsidRPr="00F279CA" w:rsidRDefault="00F279CA" w:rsidP="00F279CA">
      <w:r w:rsidRPr="00F279CA">
        <w:tab/>
      </w:r>
      <w:r w:rsidRPr="00F279CA">
        <w:tab/>
      </w:r>
      <w:r w:rsidRPr="00F279CA">
        <w:tab/>
        <w:t>kirito.jump();</w:t>
      </w:r>
    </w:p>
    <w:p w:rsidR="00F279CA" w:rsidRPr="00F279CA" w:rsidRDefault="00F279CA" w:rsidP="00F279CA">
      <w:r w:rsidRPr="00F279CA">
        <w:tab/>
      </w:r>
      <w:r w:rsidRPr="00F279CA">
        <w:tab/>
      </w:r>
      <w:r w:rsidRPr="00F279CA">
        <w:tab/>
        <w:t>switch (kirito.getDir()){</w:t>
      </w:r>
    </w:p>
    <w:p w:rsidR="00F279CA" w:rsidRPr="00F279CA" w:rsidRDefault="00F279CA" w:rsidP="00F279CA">
      <w:r w:rsidRPr="00F279CA">
        <w:tab/>
      </w:r>
      <w:r w:rsidRPr="00F279CA">
        <w:tab/>
      </w:r>
      <w:r w:rsidRPr="00F279CA">
        <w:tab/>
        <w:t>case 0:loadimage(&amp;player, "pic/ll4.jpg",180,185,true); break;</w:t>
      </w:r>
    </w:p>
    <w:p w:rsidR="00F279CA" w:rsidRPr="00F279CA" w:rsidRDefault="00F279CA" w:rsidP="00F279CA">
      <w:r w:rsidRPr="00F279CA">
        <w:lastRenderedPageBreak/>
        <w:tab/>
      </w:r>
      <w:r w:rsidRPr="00F279CA">
        <w:tab/>
      </w:r>
      <w:r w:rsidRPr="00F279CA">
        <w:tab/>
        <w:t>case 1:loadimage(&amp;player, "pic/rr4.jpg", 180, 185, true);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kirito.setCombo(0);</w:t>
      </w:r>
    </w:p>
    <w:p w:rsidR="00F279CA" w:rsidRPr="00F279CA" w:rsidRDefault="00F279CA" w:rsidP="00F279CA">
      <w:r w:rsidRPr="00F279CA">
        <w:tab/>
      </w:r>
      <w:r w:rsidRPr="00F279CA">
        <w:tab/>
      </w:r>
      <w:r w:rsidRPr="00F279CA">
        <w:tab/>
        <w:t>kirito.setSkillType(0);</w:t>
      </w:r>
    </w:p>
    <w:p w:rsidR="00F279CA" w:rsidRPr="00F279CA" w:rsidRDefault="00F279CA" w:rsidP="00F279CA">
      <w:r w:rsidRPr="00F279CA">
        <w:tab/>
      </w:r>
      <w:r w:rsidRPr="00F279CA">
        <w:tab/>
      </w:r>
      <w:r w:rsidRPr="00F279CA">
        <w:tab/>
        <w:t>kirito.setSkillState(0);</w:t>
      </w:r>
    </w:p>
    <w:p w:rsidR="00F279CA" w:rsidRPr="00F279CA" w:rsidRDefault="00F279CA" w:rsidP="00F279CA">
      <w:r w:rsidRPr="00F279CA">
        <w:tab/>
      </w:r>
      <w:r w:rsidRPr="00F279CA">
        <w:tab/>
      </w:r>
      <w:r w:rsidRPr="00F279CA">
        <w:tab/>
        <w:t>M_putimg(kirito.getX(), kirito.getY(), &amp;player, WHITE, 100, originx);</w:t>
      </w:r>
    </w:p>
    <w:p w:rsidR="00F279CA" w:rsidRPr="00F279CA" w:rsidRDefault="00F279CA" w:rsidP="00F279CA">
      <w:r w:rsidRPr="00F279CA">
        <w:tab/>
      </w:r>
      <w:r w:rsidRPr="00F279CA">
        <w:tab/>
      </w:r>
      <w:r w:rsidRPr="00F279CA">
        <w:tab/>
      </w:r>
    </w:p>
    <w:p w:rsidR="00F279CA" w:rsidRPr="00F279CA" w:rsidRDefault="00F279CA" w:rsidP="00F279CA">
      <w:pPr>
        <w:rPr>
          <w:lang w:val="zh-CN"/>
        </w:rPr>
      </w:pPr>
      <w:r w:rsidRPr="00F279CA">
        <w:tab/>
      </w:r>
      <w:r w:rsidRPr="00F279CA">
        <w:tab/>
      </w:r>
      <w:r w:rsidRPr="00F279CA">
        <w:rPr>
          <w:lang w:val="zh-CN"/>
        </w:rPr>
        <w:t>}</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若</w:t>
      </w:r>
      <w:r w:rsidRPr="00F279CA">
        <w:rPr>
          <w:rFonts w:hint="eastAsia"/>
          <w:lang w:val="zh-CN"/>
        </w:rPr>
        <w:t>kirito</w:t>
      </w:r>
      <w:r w:rsidRPr="00F279CA">
        <w:rPr>
          <w:rFonts w:hint="eastAsia"/>
          <w:lang w:val="zh-CN"/>
        </w:rPr>
        <w:t>处于跑动状态，进行跑步绘图</w:t>
      </w:r>
    </w:p>
    <w:p w:rsidR="00F279CA" w:rsidRPr="00F279CA" w:rsidRDefault="00F279CA" w:rsidP="00F279CA">
      <w:r w:rsidRPr="00F279CA">
        <w:rPr>
          <w:lang w:val="zh-CN"/>
        </w:rPr>
        <w:tab/>
      </w:r>
      <w:r w:rsidRPr="00F279CA">
        <w:rPr>
          <w:lang w:val="zh-CN"/>
        </w:rPr>
        <w:tab/>
      </w:r>
      <w:r w:rsidRPr="00F279CA">
        <w:t>if (kirito.runJudge() &amp;&amp; !kirito.jumpJudge() &amp;&amp; !kirito.stillJudge()){</w:t>
      </w:r>
    </w:p>
    <w:p w:rsidR="00F279CA" w:rsidRPr="00F279CA" w:rsidRDefault="00F279CA" w:rsidP="00F279CA">
      <w:r w:rsidRPr="00F279CA">
        <w:tab/>
      </w:r>
      <w:r w:rsidRPr="00F279CA">
        <w:tab/>
      </w:r>
      <w:r w:rsidRPr="00F279CA">
        <w:tab/>
        <w:t>kirito.running(&amp;player, originx,&amp;kirito);</w:t>
      </w:r>
    </w:p>
    <w:p w:rsidR="00F279CA" w:rsidRPr="00F279CA" w:rsidRDefault="00F279CA" w:rsidP="00F279CA">
      <w:r w:rsidRPr="00F279CA">
        <w:tab/>
      </w:r>
      <w:r w:rsidRPr="00F279CA">
        <w:tab/>
        <w:t>}</w:t>
      </w:r>
    </w:p>
    <w:p w:rsidR="00F279CA" w:rsidRPr="00F279CA" w:rsidRDefault="00F279CA" w:rsidP="00F279CA">
      <w:r w:rsidRPr="00F279CA">
        <w:tab/>
      </w:r>
      <w:r w:rsidRPr="00F279CA">
        <w:tab/>
        <w:t>if (enemy.runJudge() &amp;&amp; !enemy.jumpJudge() &amp;&amp; (enemy.getStill()&gt;=-5)){</w:t>
      </w:r>
    </w:p>
    <w:p w:rsidR="00F279CA" w:rsidRPr="00F279CA" w:rsidRDefault="00F279CA" w:rsidP="00F279CA">
      <w:r w:rsidRPr="00F279CA">
        <w:tab/>
      </w:r>
      <w:r w:rsidRPr="00F279CA">
        <w:tab/>
      </w:r>
      <w:r w:rsidRPr="00F279CA">
        <w:tab/>
        <w:t>enemy.running(&amp;enemyplayer, originx,&amp;enemy);</w:t>
      </w:r>
    </w:p>
    <w:p w:rsidR="00F279CA" w:rsidRPr="00F279CA" w:rsidRDefault="00F279CA" w:rsidP="00F279CA">
      <w:pPr>
        <w:rPr>
          <w:lang w:val="zh-CN"/>
        </w:rPr>
      </w:pPr>
      <w:r w:rsidRPr="00F279CA">
        <w:tab/>
      </w:r>
      <w:r w:rsidRPr="00F279CA">
        <w:tab/>
      </w:r>
      <w:r w:rsidRPr="00F279CA">
        <w:rPr>
          <w:lang w:val="zh-CN"/>
        </w:rPr>
        <w:t>}</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技能释放时的姿势和特效绘制</w:t>
      </w:r>
    </w:p>
    <w:p w:rsidR="00F279CA" w:rsidRPr="00F279CA" w:rsidRDefault="00F279CA" w:rsidP="00F279CA">
      <w:r w:rsidRPr="00F279CA">
        <w:rPr>
          <w:lang w:val="zh-CN"/>
        </w:rPr>
        <w:tab/>
      </w:r>
      <w:r w:rsidRPr="00F279CA">
        <w:rPr>
          <w:lang w:val="zh-CN"/>
        </w:rPr>
        <w:tab/>
      </w:r>
      <w:r w:rsidRPr="00F279CA">
        <w:t>kirito.skillEffect(&amp;skillpic250,&amp;skillpic300,&amp;player,&amp;enemyplayer,&amp;enemy,originx);</w:t>
      </w:r>
    </w:p>
    <w:p w:rsidR="00F279CA" w:rsidRPr="00F279CA" w:rsidRDefault="00F279CA" w:rsidP="00F279CA">
      <w:r w:rsidRPr="00F279CA">
        <w:tab/>
      </w:r>
      <w:r w:rsidRPr="00F279CA">
        <w:tab/>
        <w:t>//between</w:t>
      </w:r>
    </w:p>
    <w:p w:rsidR="00F279CA" w:rsidRPr="00F279CA" w:rsidRDefault="00F279CA" w:rsidP="00F279CA">
      <w:r w:rsidRPr="00F279CA">
        <w:tab/>
      </w:r>
      <w:r w:rsidRPr="00F279CA">
        <w:tab/>
        <w:t>if (!kirito.stillJudge()){</w:t>
      </w:r>
    </w:p>
    <w:p w:rsidR="00F279CA" w:rsidRPr="00F279CA" w:rsidRDefault="00F279CA" w:rsidP="00F279CA">
      <w:r w:rsidRPr="00F279CA">
        <w:tab/>
      </w:r>
      <w:r w:rsidRPr="00F279CA">
        <w:tab/>
      </w:r>
      <w:r w:rsidRPr="00F279CA">
        <w:tab/>
        <w:t>kirito.setStill(kirito.getStill() + 1);</w:t>
      </w:r>
    </w:p>
    <w:p w:rsidR="00F279CA" w:rsidRPr="00F279CA" w:rsidRDefault="00F279CA" w:rsidP="00F279CA">
      <w:r w:rsidRPr="00F279CA">
        <w:tab/>
      </w:r>
      <w:r w:rsidRPr="00F279CA">
        <w:tab/>
      </w:r>
      <w:r w:rsidRPr="00F279CA">
        <w:tab/>
        <w:t>M_putimg(kirito.getX(), kirito.getY(), &amp;player, WHITE, 100, originx);</w:t>
      </w:r>
    </w:p>
    <w:p w:rsidR="00F279CA" w:rsidRPr="00F279CA" w:rsidRDefault="00F279CA" w:rsidP="00F279CA">
      <w:r w:rsidRPr="00F279CA">
        <w:tab/>
      </w:r>
      <w:r w:rsidRPr="00F279CA">
        <w:tab/>
        <w:t>}</w:t>
      </w:r>
    </w:p>
    <w:p w:rsidR="00F279CA" w:rsidRPr="00F279CA" w:rsidRDefault="00F279CA" w:rsidP="00F279CA">
      <w:r w:rsidRPr="00F279CA">
        <w:tab/>
      </w:r>
      <w:r w:rsidRPr="00F279CA">
        <w:tab/>
        <w:t>//enemy between</w:t>
      </w:r>
    </w:p>
    <w:p w:rsidR="00F279CA" w:rsidRPr="00F279CA" w:rsidRDefault="00F279CA" w:rsidP="00F279CA">
      <w:r w:rsidRPr="00F279CA">
        <w:tab/>
      </w:r>
      <w:r w:rsidRPr="00F279CA">
        <w:tab/>
        <w:t>if (!enemy.stillJudge()){</w:t>
      </w:r>
    </w:p>
    <w:p w:rsidR="00F279CA" w:rsidRPr="00F279CA" w:rsidRDefault="00F279CA" w:rsidP="00F279CA">
      <w:r w:rsidRPr="00F279CA">
        <w:tab/>
      </w:r>
      <w:r w:rsidRPr="00F279CA">
        <w:tab/>
      </w:r>
      <w:r w:rsidRPr="00F279CA">
        <w:tab/>
        <w:t>enemy.setStill(enemy.getStill() + 1);</w:t>
      </w:r>
    </w:p>
    <w:p w:rsidR="00F279CA" w:rsidRPr="00F279CA" w:rsidRDefault="00F279CA" w:rsidP="00F279CA">
      <w:r w:rsidRPr="00F279CA">
        <w:tab/>
      </w:r>
      <w:r w:rsidRPr="00F279CA">
        <w:tab/>
      </w:r>
      <w:r w:rsidRPr="00F279CA">
        <w:tab/>
        <w:t>if (enemy.getType()==10)</w:t>
      </w:r>
    </w:p>
    <w:p w:rsidR="00F279CA" w:rsidRPr="00F279CA" w:rsidRDefault="00F279CA" w:rsidP="00F279CA">
      <w:r w:rsidRPr="00F279CA">
        <w:tab/>
      </w:r>
      <w:r w:rsidRPr="00F279CA">
        <w:tab/>
      </w:r>
      <w:r w:rsidRPr="00F279CA">
        <w:tab/>
      </w:r>
      <w:r w:rsidRPr="00F279CA">
        <w:tab/>
        <w:t>switch (enemy.getCombo()){</w:t>
      </w:r>
    </w:p>
    <w:p w:rsidR="00F279CA" w:rsidRPr="00F279CA" w:rsidRDefault="00F279CA" w:rsidP="00F279CA">
      <w:r w:rsidRPr="00F279CA">
        <w:tab/>
      </w:r>
      <w:r w:rsidRPr="00F279CA">
        <w:tab/>
      </w:r>
      <w:r w:rsidRPr="00F279CA">
        <w:tab/>
      </w:r>
      <w:r w:rsidRPr="00F279CA">
        <w:tab/>
        <w:t>case 1:M_putimg(enemy.getX(), enemy.getY() - 425 + 185, &amp;enemyplayer, WHITE, 100, originx); break;</w:t>
      </w:r>
    </w:p>
    <w:p w:rsidR="00F279CA" w:rsidRPr="00F279CA" w:rsidRDefault="00F279CA" w:rsidP="00F279CA">
      <w:r w:rsidRPr="00F279CA">
        <w:lastRenderedPageBreak/>
        <w:tab/>
      </w:r>
      <w:r w:rsidRPr="00F279CA">
        <w:tab/>
      </w:r>
      <w:r w:rsidRPr="00F279CA">
        <w:tab/>
      </w:r>
      <w:r w:rsidRPr="00F279CA">
        <w:tab/>
        <w:t>case 2:M_putimg(enemy.getX(), enemy.getY() - 425 + 185, &amp;enemyplayer, WHITE, 100, originx); break;</w:t>
      </w:r>
    </w:p>
    <w:p w:rsidR="00F279CA" w:rsidRPr="00F279CA" w:rsidRDefault="00F279CA" w:rsidP="00F279CA">
      <w:r w:rsidRPr="00F279CA">
        <w:tab/>
      </w:r>
      <w:r w:rsidRPr="00F279CA">
        <w:tab/>
      </w:r>
      <w:r w:rsidRPr="00F279CA">
        <w:tab/>
      </w:r>
      <w:r w:rsidRPr="00F279CA">
        <w:tab/>
        <w:t>case 3:M_putimg(enemy.getX(), enemy.getY() - 510 + 185, &amp;enemyplayer, WHITE, 100, originx); break;</w:t>
      </w:r>
    </w:p>
    <w:p w:rsidR="00F279CA" w:rsidRPr="00F279CA" w:rsidRDefault="00F279CA" w:rsidP="00F279CA">
      <w:r w:rsidRPr="00F279CA">
        <w:tab/>
      </w:r>
      <w:r w:rsidRPr="00F279CA">
        <w:tab/>
      </w:r>
      <w:r w:rsidRPr="00F279CA">
        <w:tab/>
      </w:r>
      <w:r w:rsidRPr="00F279CA">
        <w:tab/>
        <w:t>case 4:M_putimg(enemy.getX(), enemy.getY() - 375 + 185, &amp;enemyplayer, WHITE, 100, originx);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r>
      <w:r w:rsidRPr="00F279CA">
        <w:tab/>
      </w:r>
    </w:p>
    <w:p w:rsidR="00F279CA" w:rsidRPr="00F279CA" w:rsidRDefault="00F279CA" w:rsidP="00F279CA">
      <w:r w:rsidRPr="00F279CA">
        <w:tab/>
      </w:r>
      <w:r w:rsidRPr="00F279CA">
        <w:tab/>
      </w:r>
      <w:r w:rsidRPr="00F279CA">
        <w:tab/>
        <w:t>else</w:t>
      </w:r>
    </w:p>
    <w:p w:rsidR="00F279CA" w:rsidRPr="00F279CA" w:rsidRDefault="00F279CA" w:rsidP="00F279CA">
      <w:r w:rsidRPr="00F279CA">
        <w:tab/>
      </w:r>
      <w:r w:rsidRPr="00F279CA">
        <w:tab/>
      </w:r>
      <w:r w:rsidRPr="00F279CA">
        <w:tab/>
      </w:r>
      <w:r w:rsidRPr="00F279CA">
        <w:tab/>
        <w:t>M_putimg(enemy.getX(), enemy.getY(), &amp;enemyplayer, WHITE, 100, originx);</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静止时的</w:t>
      </w:r>
      <w:r w:rsidRPr="00F279CA">
        <w:rPr>
          <w:rFonts w:hint="eastAsia"/>
        </w:rPr>
        <w:t>putimg</w:t>
      </w:r>
    </w:p>
    <w:p w:rsidR="00F279CA" w:rsidRPr="00F279CA" w:rsidRDefault="00F279CA" w:rsidP="00F279CA">
      <w:r w:rsidRPr="00F279CA">
        <w:tab/>
      </w:r>
      <w:r w:rsidRPr="00F279CA">
        <w:tab/>
        <w:t>if (kirito.stillJudge() &amp;&amp; !(kirito.getSkillState()) &amp;&amp; !kirito.jumpJudge()){</w:t>
      </w:r>
    </w:p>
    <w:p w:rsidR="00F279CA" w:rsidRPr="00F279CA" w:rsidRDefault="00F279CA" w:rsidP="00F279CA">
      <w:r w:rsidRPr="00F279CA">
        <w:tab/>
      </w:r>
      <w:r w:rsidRPr="00F279CA">
        <w:tab/>
      </w:r>
      <w:r w:rsidRPr="00F279CA">
        <w:tab/>
        <w:t>kirito.setRunState(1);</w:t>
      </w:r>
    </w:p>
    <w:p w:rsidR="00F279CA" w:rsidRPr="00F279CA" w:rsidRDefault="00F279CA" w:rsidP="00F279CA"/>
    <w:p w:rsidR="00F279CA" w:rsidRPr="00F279CA" w:rsidRDefault="00F279CA" w:rsidP="00F279CA">
      <w:r w:rsidRPr="00F279CA">
        <w:tab/>
      </w:r>
      <w:r w:rsidRPr="00F279CA">
        <w:tab/>
      </w:r>
      <w:r w:rsidRPr="00F279CA">
        <w:tab/>
        <w:t>kirito.setSkillType(0);</w:t>
      </w:r>
    </w:p>
    <w:p w:rsidR="00F279CA" w:rsidRPr="00F279CA" w:rsidRDefault="00F279CA" w:rsidP="00F279CA">
      <w:r w:rsidRPr="00F279CA">
        <w:tab/>
      </w:r>
      <w:r w:rsidRPr="00F279CA">
        <w:tab/>
      </w:r>
      <w:r w:rsidRPr="00F279CA">
        <w:tab/>
        <w:t>kirito.setRun(0);</w:t>
      </w:r>
    </w:p>
    <w:p w:rsidR="00F279CA" w:rsidRPr="00F279CA" w:rsidRDefault="00F279CA" w:rsidP="00F279CA">
      <w:r w:rsidRPr="00F279CA">
        <w:tab/>
      </w:r>
      <w:r w:rsidRPr="00F279CA">
        <w:tab/>
      </w:r>
      <w:r w:rsidRPr="00F279CA">
        <w:tab/>
        <w:t>comboclear++;</w:t>
      </w:r>
    </w:p>
    <w:p w:rsidR="00F279CA" w:rsidRPr="00F279CA" w:rsidRDefault="00F279CA" w:rsidP="00F279CA">
      <w:r w:rsidRPr="00F279CA">
        <w:tab/>
      </w:r>
      <w:r w:rsidRPr="00F279CA">
        <w:tab/>
      </w:r>
      <w:r w:rsidRPr="00F279CA">
        <w:tab/>
        <w:t>if (comboclear == 20){</w:t>
      </w:r>
    </w:p>
    <w:p w:rsidR="00F279CA" w:rsidRPr="00F279CA" w:rsidRDefault="00F279CA" w:rsidP="00F279CA">
      <w:r w:rsidRPr="00F279CA">
        <w:tab/>
      </w:r>
      <w:r w:rsidRPr="00F279CA">
        <w:tab/>
      </w:r>
      <w:r w:rsidRPr="00F279CA">
        <w:tab/>
      </w:r>
      <w:r w:rsidRPr="00F279CA">
        <w:tab/>
        <w:t>comboclear = 0;</w:t>
      </w:r>
    </w:p>
    <w:p w:rsidR="00F279CA" w:rsidRPr="00F279CA" w:rsidRDefault="00F279CA" w:rsidP="00F279CA">
      <w:r w:rsidRPr="00F279CA">
        <w:tab/>
      </w:r>
      <w:r w:rsidRPr="00F279CA">
        <w:tab/>
      </w:r>
      <w:r w:rsidRPr="00F279CA">
        <w:tab/>
      </w:r>
      <w:r w:rsidRPr="00F279CA">
        <w:tab/>
        <w:t>kirito.setCombo(0);</w:t>
      </w:r>
    </w:p>
    <w:p w:rsidR="00F279CA" w:rsidRPr="00F279CA" w:rsidRDefault="00F279CA" w:rsidP="00F279CA">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t>stillput(kirito.getDir(),kirito.getX(),kirito.getY(),originx, &amp;player,0);   //</w:t>
      </w:r>
      <w:r w:rsidRPr="00F279CA">
        <w:rPr>
          <w:rFonts w:hint="eastAsia"/>
          <w:lang w:val="zh-CN"/>
        </w:rPr>
        <w:t>静止角色图片</w:t>
      </w:r>
    </w:p>
    <w:p w:rsidR="00F279CA" w:rsidRPr="00F279CA" w:rsidRDefault="00F279CA" w:rsidP="00F279CA">
      <w:r w:rsidRPr="00F279CA">
        <w:tab/>
      </w:r>
      <w:r w:rsidRPr="00F279CA">
        <w:tab/>
        <w:t>}</w:t>
      </w:r>
    </w:p>
    <w:p w:rsidR="00F279CA" w:rsidRPr="00F279CA" w:rsidRDefault="00F279CA" w:rsidP="00F279CA">
      <w:r w:rsidRPr="00F279CA">
        <w:rPr>
          <w:rFonts w:hint="eastAsia"/>
        </w:rPr>
        <w:tab/>
      </w:r>
      <w:r w:rsidRPr="00F279CA">
        <w:rPr>
          <w:rFonts w:hint="eastAsia"/>
        </w:rPr>
        <w:tab/>
        <w:t>//</w:t>
      </w:r>
      <w:r w:rsidRPr="00F279CA">
        <w:rPr>
          <w:rFonts w:hint="eastAsia"/>
          <w:lang w:val="zh-CN"/>
        </w:rPr>
        <w:t>死亡判定</w:t>
      </w:r>
    </w:p>
    <w:p w:rsidR="00F279CA" w:rsidRPr="00F279CA" w:rsidRDefault="00F279CA" w:rsidP="00F279CA">
      <w:r w:rsidRPr="00F279CA">
        <w:tab/>
      </w:r>
      <w:r w:rsidRPr="00F279CA">
        <w:tab/>
        <w:t>if (kirito.getHp() &lt;= 0){</w:t>
      </w:r>
    </w:p>
    <w:p w:rsidR="00F279CA" w:rsidRPr="00F279CA" w:rsidRDefault="00F279CA" w:rsidP="00F279CA">
      <w:r w:rsidRPr="00F279CA">
        <w:tab/>
      </w:r>
      <w:r w:rsidRPr="00F279CA">
        <w:tab/>
      </w:r>
      <w:r w:rsidRPr="00F279CA">
        <w:tab/>
        <w:t>kirito.setHp(0);</w:t>
      </w:r>
    </w:p>
    <w:p w:rsidR="00F279CA" w:rsidRPr="00F279CA" w:rsidRDefault="00F279CA" w:rsidP="00F279CA">
      <w:r w:rsidRPr="00F279CA">
        <w:tab/>
      </w:r>
      <w:r w:rsidRPr="00F279CA">
        <w:tab/>
      </w:r>
      <w:r w:rsidRPr="00F279CA">
        <w:tab/>
        <w:t>kirito.teleport(kirito.getX(), -200);</w:t>
      </w:r>
    </w:p>
    <w:p w:rsidR="00F279CA" w:rsidRPr="00F279CA" w:rsidRDefault="00F279CA" w:rsidP="00F279CA">
      <w:r w:rsidRPr="00F279CA">
        <w:lastRenderedPageBreak/>
        <w:tab/>
      </w:r>
      <w:r w:rsidRPr="00F279CA">
        <w:tab/>
      </w:r>
      <w:r w:rsidRPr="00F279CA">
        <w:tab/>
        <w:t>if (res==0)</w:t>
      </w:r>
    </w:p>
    <w:p w:rsidR="00F279CA" w:rsidRPr="00F279CA" w:rsidRDefault="00F279CA" w:rsidP="00F279CA">
      <w:r w:rsidRPr="00F279CA">
        <w:tab/>
      </w:r>
      <w:r w:rsidRPr="00F279CA">
        <w:tab/>
      </w:r>
      <w:r w:rsidRPr="00F279CA">
        <w:tab/>
      </w:r>
      <w:r w:rsidRPr="00F279CA">
        <w:tab/>
        <w:t>deathtime++;</w:t>
      </w:r>
    </w:p>
    <w:p w:rsidR="00F279CA" w:rsidRPr="00F279CA" w:rsidRDefault="00F279CA" w:rsidP="00F279CA">
      <w:r w:rsidRPr="00F279CA">
        <w:tab/>
      </w:r>
      <w:r w:rsidRPr="00F279CA">
        <w:tab/>
      </w:r>
      <w:r w:rsidRPr="00F279CA">
        <w:tab/>
        <w:t>res++;</w:t>
      </w:r>
    </w:p>
    <w:p w:rsidR="00F279CA" w:rsidRPr="00F279CA" w:rsidRDefault="00F279CA" w:rsidP="00F279CA">
      <w:r w:rsidRPr="00F279CA">
        <w:tab/>
      </w:r>
      <w:r w:rsidRPr="00F279CA">
        <w:tab/>
      </w:r>
      <w:r w:rsidRPr="00F279CA">
        <w:tab/>
        <w:t>if (res == 500){</w:t>
      </w:r>
    </w:p>
    <w:p w:rsidR="00F279CA" w:rsidRPr="00F279CA" w:rsidRDefault="00F279CA" w:rsidP="00F279CA">
      <w:r w:rsidRPr="00F279CA">
        <w:tab/>
      </w:r>
      <w:r w:rsidRPr="00F279CA">
        <w:tab/>
      </w:r>
      <w:r w:rsidRPr="00F279CA">
        <w:tab/>
      </w:r>
      <w:r w:rsidRPr="00F279CA">
        <w:tab/>
        <w:t>while (room &gt; 1)</w:t>
      </w:r>
    </w:p>
    <w:p w:rsidR="00F279CA" w:rsidRPr="00F279CA" w:rsidRDefault="00F279CA" w:rsidP="00F279CA">
      <w:r w:rsidRPr="00F279CA">
        <w:tab/>
      </w:r>
      <w:r w:rsidRPr="00F279CA">
        <w:tab/>
      </w:r>
      <w:r w:rsidRPr="00F279CA">
        <w:tab/>
      </w:r>
      <w:r w:rsidRPr="00F279CA">
        <w:tab/>
      </w:r>
      <w:r w:rsidRPr="00F279CA">
        <w:tab/>
        <w:t>sceneChange(&amp;kirito, 0, &amp;background);</w:t>
      </w:r>
    </w:p>
    <w:p w:rsidR="00F279CA" w:rsidRPr="00F279CA" w:rsidRDefault="00F279CA" w:rsidP="00F279CA">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t>mobRefresh = 100;</w:t>
      </w:r>
    </w:p>
    <w:p w:rsidR="00F279CA" w:rsidRPr="00F279CA" w:rsidRDefault="00F279CA" w:rsidP="00F279CA">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t>kirito.teleport(300, 400);</w:t>
      </w:r>
    </w:p>
    <w:p w:rsidR="00F279CA" w:rsidRPr="00F279CA" w:rsidRDefault="00F279CA" w:rsidP="00F279CA">
      <w:r w:rsidRPr="00F279CA">
        <w:tab/>
      </w:r>
      <w:r w:rsidRPr="00F279CA">
        <w:tab/>
      </w:r>
      <w:r w:rsidRPr="00F279CA">
        <w:tab/>
      </w:r>
      <w:r w:rsidRPr="00F279CA">
        <w:tab/>
        <w:t>kirito.respawn();</w:t>
      </w:r>
    </w:p>
    <w:p w:rsidR="00F279CA" w:rsidRPr="00F279CA" w:rsidRDefault="00F279CA" w:rsidP="00F279CA">
      <w:r w:rsidRPr="00F279CA">
        <w:tab/>
      </w:r>
      <w:r w:rsidRPr="00F279CA">
        <w:tab/>
      </w:r>
      <w:r w:rsidRPr="00F279CA">
        <w:tab/>
      </w:r>
      <w:r w:rsidRPr="00F279CA">
        <w:tab/>
        <w:t>originx = 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r w:rsidRPr="00F279CA">
        <w:tab/>
      </w:r>
      <w:r w:rsidRPr="00F279CA">
        <w:tab/>
        <w:t>if ((enemy.getHp() &lt;= 0) &amp;&amp; (mobRefresh == 0) &amp;&amp; room != 1 &amp;&amp; room != 0 &amp;&amp; room != -1){</w:t>
      </w:r>
    </w:p>
    <w:p w:rsidR="00F279CA" w:rsidRPr="00F279CA" w:rsidRDefault="00F279CA" w:rsidP="00F279CA">
      <w:r w:rsidRPr="00F279CA">
        <w:tab/>
      </w:r>
      <w:r w:rsidRPr="00F279CA">
        <w:tab/>
      </w:r>
      <w:r w:rsidRPr="00F279CA">
        <w:tab/>
        <w:t>enemy.teleport(0, -200);</w:t>
      </w:r>
    </w:p>
    <w:p w:rsidR="00F279CA" w:rsidRPr="00F279CA" w:rsidRDefault="00F279CA" w:rsidP="00F279CA">
      <w:r w:rsidRPr="00F279CA">
        <w:tab/>
      </w:r>
      <w:r w:rsidRPr="00F279CA">
        <w:tab/>
      </w:r>
      <w:r w:rsidRPr="00F279CA">
        <w:tab/>
        <w:t>mobRefresh = 100;</w:t>
      </w:r>
    </w:p>
    <w:p w:rsidR="00F279CA" w:rsidRPr="00F279CA" w:rsidRDefault="00F279CA" w:rsidP="00F279CA">
      <w:r w:rsidRPr="00F279CA">
        <w:tab/>
      </w:r>
      <w:r w:rsidRPr="00F279CA">
        <w:tab/>
      </w:r>
      <w:r w:rsidRPr="00F279CA">
        <w:tab/>
        <w:t>switch (enemy.getType()){</w:t>
      </w:r>
    </w:p>
    <w:p w:rsidR="00F279CA" w:rsidRPr="00F279CA" w:rsidRDefault="00F279CA" w:rsidP="00F279CA">
      <w:r w:rsidRPr="00F279CA">
        <w:rPr>
          <w:rFonts w:hint="eastAsia"/>
        </w:rPr>
        <w:tab/>
      </w:r>
      <w:r w:rsidRPr="00F279CA">
        <w:rPr>
          <w:rFonts w:hint="eastAsia"/>
        </w:rPr>
        <w:tab/>
      </w:r>
      <w:r w:rsidRPr="00F279CA">
        <w:rPr>
          <w:rFonts w:hint="eastAsia"/>
        </w:rPr>
        <w:tab/>
        <w:t>case 1:</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普通怪死亡</w:t>
      </w:r>
    </w:p>
    <w:p w:rsidR="00F279CA" w:rsidRPr="00F279CA" w:rsidRDefault="00F279CA" w:rsidP="00F279CA">
      <w:r w:rsidRPr="00F279CA">
        <w:tab/>
      </w:r>
      <w:r w:rsidRPr="00F279CA">
        <w:tab/>
      </w:r>
      <w:r w:rsidRPr="00F279CA">
        <w:tab/>
        <w:t>case 2:</w:t>
      </w:r>
    </w:p>
    <w:p w:rsidR="00F279CA" w:rsidRPr="00F279CA" w:rsidRDefault="00F279CA" w:rsidP="00F279CA">
      <w:r w:rsidRPr="00F279CA">
        <w:tab/>
      </w:r>
      <w:r w:rsidRPr="00F279CA">
        <w:tab/>
      </w:r>
      <w:r w:rsidRPr="00F279CA">
        <w:tab/>
        <w:t>case 3:</w:t>
      </w:r>
    </w:p>
    <w:p w:rsidR="00F279CA" w:rsidRPr="00F279CA" w:rsidRDefault="00F279CA" w:rsidP="00F279CA">
      <w:r w:rsidRPr="00F279CA">
        <w:tab/>
      </w:r>
      <w:r w:rsidRPr="00F279CA">
        <w:tab/>
      </w:r>
      <w:r w:rsidRPr="00F279CA">
        <w:tab/>
        <w:t>case 4:</w:t>
      </w:r>
    </w:p>
    <w:p w:rsidR="00F279CA" w:rsidRPr="00F279CA" w:rsidRDefault="00F279CA" w:rsidP="00F279CA">
      <w:r w:rsidRPr="00F279CA">
        <w:tab/>
      </w:r>
      <w:r w:rsidRPr="00F279CA">
        <w:tab/>
      </w:r>
      <w:r w:rsidRPr="00F279CA">
        <w:tab/>
        <w:t>case 5:</w:t>
      </w:r>
    </w:p>
    <w:p w:rsidR="00F279CA" w:rsidRPr="00F279CA" w:rsidRDefault="00F279CA" w:rsidP="00F279CA">
      <w:r w:rsidRPr="00F279CA">
        <w:tab/>
      </w:r>
      <w:r w:rsidRPr="00F279CA">
        <w:tab/>
      </w:r>
      <w:r w:rsidRPr="00F279CA">
        <w:tab/>
        <w:t>case 6:</w:t>
      </w:r>
    </w:p>
    <w:p w:rsidR="00F279CA" w:rsidRPr="00F279CA" w:rsidRDefault="00F279CA" w:rsidP="00F279CA">
      <w:r w:rsidRPr="00F279CA">
        <w:tab/>
      </w:r>
      <w:r w:rsidRPr="00F279CA">
        <w:tab/>
      </w:r>
      <w:r w:rsidRPr="00F279CA">
        <w:tab/>
        <w:t>case 7:</w:t>
      </w:r>
    </w:p>
    <w:p w:rsidR="00F279CA" w:rsidRPr="00F279CA" w:rsidRDefault="00F279CA" w:rsidP="00F279CA">
      <w:r w:rsidRPr="00F279CA">
        <w:tab/>
      </w:r>
      <w:r w:rsidRPr="00F279CA">
        <w:tab/>
      </w:r>
      <w:r w:rsidRPr="00F279CA">
        <w:tab/>
        <w:t>case 8:</w:t>
      </w:r>
    </w:p>
    <w:p w:rsidR="00F279CA" w:rsidRPr="00F279CA" w:rsidRDefault="00F279CA" w:rsidP="00F279CA">
      <w:r w:rsidRPr="00F279CA">
        <w:tab/>
      </w:r>
      <w:r w:rsidRPr="00F279CA">
        <w:tab/>
      </w:r>
      <w:r w:rsidRPr="00F279CA">
        <w:tab/>
        <w:t>case 9:{</w:t>
      </w:r>
    </w:p>
    <w:p w:rsidR="00F279CA" w:rsidRPr="00F279CA" w:rsidRDefault="00F279CA" w:rsidP="00F279CA">
      <w:r w:rsidRPr="00F279CA">
        <w:lastRenderedPageBreak/>
        <w:tab/>
      </w:r>
      <w:r w:rsidRPr="00F279CA">
        <w:tab/>
      </w:r>
      <w:r w:rsidRPr="00F279CA">
        <w:tab/>
      </w:r>
      <w:r w:rsidRPr="00F279CA">
        <w:tab/>
        <w:t>kirito.expAdd(10 * enemy.getLev());</w:t>
      </w:r>
    </w:p>
    <w:p w:rsidR="00F279CA" w:rsidRPr="00F279CA" w:rsidRDefault="00F279CA" w:rsidP="00F279CA">
      <w:r w:rsidRPr="00F279CA">
        <w:tab/>
      </w:r>
      <w:r w:rsidRPr="00F279CA">
        <w:tab/>
      </w:r>
      <w:r w:rsidRPr="00F279CA">
        <w:tab/>
      </w:r>
      <w:r w:rsidRPr="00F279CA">
        <w:tab/>
        <w:t>mobslaynum++;</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10:{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//BOSS</w:t>
      </w:r>
      <w:r w:rsidRPr="00F279CA">
        <w:rPr>
          <w:rFonts w:hint="eastAsia"/>
          <w:lang w:val="zh-CN"/>
        </w:rPr>
        <w:t>死亡</w:t>
      </w:r>
    </w:p>
    <w:p w:rsidR="00F279CA" w:rsidRPr="00F279CA" w:rsidRDefault="00F279CA" w:rsidP="00F279CA">
      <w:r w:rsidRPr="00F279CA">
        <w:tab/>
      </w:r>
      <w:r w:rsidRPr="00F279CA">
        <w:tab/>
      </w:r>
      <w:r w:rsidRPr="00F279CA">
        <w:tab/>
      </w:r>
      <w:r w:rsidRPr="00F279CA">
        <w:tab/>
        <w:t>kirito.expAdd(100 * enemy.getLev());</w:t>
      </w:r>
    </w:p>
    <w:p w:rsidR="00F279CA" w:rsidRPr="00F279CA" w:rsidRDefault="00F279CA" w:rsidP="00F279CA">
      <w:r w:rsidRPr="00F279CA">
        <w:tab/>
      </w:r>
      <w:r w:rsidRPr="00F279CA">
        <w:tab/>
      </w:r>
      <w:r w:rsidRPr="00F279CA">
        <w:tab/>
      </w:r>
      <w:r w:rsidRPr="00F279CA">
        <w:tab/>
        <w:t>for (int i = 0; i &lt; 5; i++){</w:t>
      </w:r>
    </w:p>
    <w:p w:rsidR="00F279CA" w:rsidRPr="00F279CA" w:rsidRDefault="00F279CA" w:rsidP="00F279CA">
      <w:r w:rsidRPr="00F279CA">
        <w:tab/>
      </w:r>
      <w:r w:rsidRPr="00F279CA">
        <w:tab/>
      </w:r>
      <w:r w:rsidRPr="00F279CA">
        <w:tab/>
      </w:r>
      <w:r w:rsidRPr="00F279CA">
        <w:tab/>
      </w:r>
      <w:r w:rsidRPr="00F279CA">
        <w:tab/>
        <w:t>sceneChange(&amp;kirito, 0, &amp;background);</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enemy.setHp(-1);</w:t>
      </w:r>
    </w:p>
    <w:p w:rsidR="00F279CA" w:rsidRPr="00F279CA" w:rsidRDefault="00F279CA" w:rsidP="00F279CA">
      <w:r w:rsidRPr="00F279CA">
        <w:tab/>
      </w:r>
      <w:r w:rsidRPr="00F279CA">
        <w:tab/>
      </w:r>
      <w:r w:rsidRPr="00F279CA">
        <w:tab/>
      </w:r>
      <w:r w:rsidRPr="00F279CA">
        <w:tab/>
        <w:t>enemy.teleport(0, -200);</w:t>
      </w:r>
    </w:p>
    <w:p w:rsidR="00F279CA" w:rsidRPr="00F279CA" w:rsidRDefault="00F279CA" w:rsidP="00F279CA">
      <w:r w:rsidRPr="00F279CA">
        <w:tab/>
      </w:r>
      <w:r w:rsidRPr="00F279CA">
        <w:tab/>
      </w:r>
      <w:r w:rsidRPr="00F279CA">
        <w:tab/>
      </w:r>
      <w:r w:rsidRPr="00F279CA">
        <w:tab/>
        <w:t>floor++;</w:t>
      </w:r>
    </w:p>
    <w:p w:rsidR="00F279CA" w:rsidRPr="00F279CA" w:rsidRDefault="00F279CA" w:rsidP="00F279CA">
      <w:r w:rsidRPr="00F279CA">
        <w:tab/>
      </w:r>
      <w:r w:rsidRPr="00F279CA">
        <w:tab/>
      </w:r>
      <w:r w:rsidRPr="00F279CA">
        <w:tab/>
      </w:r>
      <w:r w:rsidRPr="00F279CA">
        <w:tab/>
        <w:t>mobslaynum++;</w:t>
      </w:r>
    </w:p>
    <w:p w:rsidR="00F279CA" w:rsidRPr="00F279CA" w:rsidRDefault="00F279CA" w:rsidP="00F279CA">
      <w:r w:rsidRPr="00F279CA">
        <w:tab/>
      </w:r>
      <w:r w:rsidRPr="00F279CA">
        <w:tab/>
      </w:r>
      <w:r w:rsidRPr="00F279CA">
        <w:tab/>
      </w:r>
      <w:r w:rsidRPr="00F279CA">
        <w:tab/>
        <w:t>if (highfloor&lt;floor)highfloor = floor;</w:t>
      </w:r>
    </w:p>
    <w:p w:rsidR="00F279CA" w:rsidRPr="00F279CA" w:rsidRDefault="00F279CA" w:rsidP="00F279CA">
      <w:pPr>
        <w:rPr>
          <w:lang w:val="zh-CN"/>
        </w:rPr>
      </w:pPr>
      <w:r w:rsidRPr="00F279CA">
        <w:tab/>
      </w:r>
      <w:r w:rsidRPr="00F279CA">
        <w:tab/>
      </w:r>
      <w:r w:rsidRPr="00F279CA">
        <w:tab/>
      </w:r>
      <w:r w:rsidRPr="00F279CA">
        <w:rPr>
          <w:lang w:val="zh-CN"/>
        </w:rPr>
        <w:t>}break;</w:t>
      </w:r>
    </w:p>
    <w:p w:rsidR="00F279CA" w:rsidRPr="00F279CA" w:rsidRDefault="00F279CA" w:rsidP="00F279CA">
      <w:pPr>
        <w:rPr>
          <w:lang w:val="zh-CN"/>
        </w:rPr>
      </w:pPr>
      <w:r w:rsidRPr="00F279CA">
        <w:rPr>
          <w:lang w:val="zh-CN"/>
        </w:rPr>
        <w:tab/>
      </w:r>
      <w:r w:rsidRPr="00F279CA">
        <w:rPr>
          <w:lang w:val="zh-CN"/>
        </w:rPr>
        <w:tab/>
      </w:r>
      <w:r w:rsidRPr="00F279CA">
        <w:rPr>
          <w:lang w:val="zh-CN"/>
        </w:rPr>
        <w:tab/>
        <w:t>}</w:t>
      </w:r>
    </w:p>
    <w:p w:rsidR="00F279CA" w:rsidRPr="00F279CA" w:rsidRDefault="00F279CA" w:rsidP="00F279CA">
      <w:pPr>
        <w:rPr>
          <w:lang w:val="zh-CN"/>
        </w:rPr>
      </w:pPr>
      <w:r w:rsidRPr="00F279CA">
        <w:rPr>
          <w:lang w:val="zh-CN"/>
        </w:rPr>
        <w:tab/>
      </w:r>
      <w:r w:rsidRPr="00F279CA">
        <w:rPr>
          <w:lang w:val="zh-CN"/>
        </w:rPr>
        <w:tab/>
        <w:t>}</w:t>
      </w:r>
    </w:p>
    <w:p w:rsidR="00F279CA" w:rsidRPr="00F279CA" w:rsidRDefault="00F279CA" w:rsidP="00F279CA">
      <w:pPr>
        <w:rPr>
          <w:lang w:val="zh-CN"/>
        </w:rPr>
      </w:pPr>
      <w:r w:rsidRPr="00F279CA">
        <w:rPr>
          <w:rFonts w:hint="eastAsia"/>
          <w:lang w:val="zh-CN"/>
        </w:rPr>
        <w:tab/>
      </w:r>
      <w:r w:rsidRPr="00F279CA">
        <w:rPr>
          <w:rFonts w:hint="eastAsia"/>
          <w:lang w:val="zh-CN"/>
        </w:rPr>
        <w:tab/>
        <w:t>//</w:t>
      </w:r>
      <w:r w:rsidRPr="00F279CA">
        <w:rPr>
          <w:rFonts w:hint="eastAsia"/>
          <w:lang w:val="zh-CN"/>
        </w:rPr>
        <w:t>冷却时间减少</w:t>
      </w:r>
    </w:p>
    <w:p w:rsidR="00F279CA" w:rsidRPr="00F279CA" w:rsidRDefault="00F279CA" w:rsidP="00F279CA">
      <w:r w:rsidRPr="00F279CA">
        <w:rPr>
          <w:lang w:val="zh-CN"/>
        </w:rPr>
        <w:tab/>
      </w:r>
      <w:r w:rsidRPr="00F279CA">
        <w:rPr>
          <w:lang w:val="zh-CN"/>
        </w:rPr>
        <w:tab/>
      </w:r>
      <w:r w:rsidRPr="00F279CA">
        <w:t>if (kirito.coolingJudge())</w:t>
      </w:r>
    </w:p>
    <w:p w:rsidR="00F279CA" w:rsidRPr="00F279CA" w:rsidRDefault="00F279CA" w:rsidP="00F279CA">
      <w:r w:rsidRPr="00F279CA">
        <w:tab/>
      </w:r>
      <w:r w:rsidRPr="00F279CA">
        <w:tab/>
      </w:r>
      <w:r w:rsidRPr="00F279CA">
        <w:tab/>
        <w:t>kirito.coolingDown();</w:t>
      </w:r>
    </w:p>
    <w:p w:rsidR="00F279CA" w:rsidRPr="00F279CA" w:rsidRDefault="00F279CA" w:rsidP="00F279CA">
      <w:r w:rsidRPr="00F279CA">
        <w:tab/>
      </w:r>
      <w:r w:rsidRPr="00F279CA">
        <w:tab/>
        <w:t>if (kirito.getSkillState() &gt; 0)</w:t>
      </w:r>
    </w:p>
    <w:p w:rsidR="00F279CA" w:rsidRPr="00F279CA" w:rsidRDefault="00F279CA" w:rsidP="00F279CA">
      <w:r w:rsidRPr="00F279CA">
        <w:tab/>
      </w:r>
      <w:r w:rsidRPr="00F279CA">
        <w:tab/>
      </w:r>
      <w:r w:rsidRPr="00F279CA">
        <w:tab/>
        <w:t xml:space="preserve">kirito.skillStateMove(); </w:t>
      </w:r>
    </w:p>
    <w:p w:rsidR="00F279CA" w:rsidRPr="00F279CA" w:rsidRDefault="00F279CA" w:rsidP="00F279CA">
      <w:r w:rsidRPr="00F279CA">
        <w:tab/>
      </w:r>
      <w:r w:rsidRPr="00F279CA">
        <w:tab/>
        <w:t>if (enemy.coolingJudge())</w:t>
      </w:r>
    </w:p>
    <w:p w:rsidR="00F279CA" w:rsidRPr="00F279CA" w:rsidRDefault="00F279CA" w:rsidP="00F279CA">
      <w:r w:rsidRPr="00F279CA">
        <w:tab/>
      </w:r>
      <w:r w:rsidRPr="00F279CA">
        <w:tab/>
      </w:r>
      <w:r w:rsidRPr="00F279CA">
        <w:tab/>
        <w:t>enemy.coolingDown();</w:t>
      </w:r>
    </w:p>
    <w:p w:rsidR="00F279CA" w:rsidRPr="00F279CA" w:rsidRDefault="00F279CA" w:rsidP="00F279CA">
      <w:r w:rsidRPr="00F279CA">
        <w:tab/>
      </w:r>
      <w:r w:rsidRPr="00F279CA">
        <w:tab/>
        <w:t>if (enemy.getSkillState() &gt; 0)</w:t>
      </w:r>
    </w:p>
    <w:p w:rsidR="00F279CA" w:rsidRPr="00F279CA" w:rsidRDefault="00F279CA" w:rsidP="00F279CA">
      <w:r w:rsidRPr="00F279CA">
        <w:tab/>
      </w:r>
      <w:r w:rsidRPr="00F279CA">
        <w:tab/>
      </w:r>
      <w:r w:rsidRPr="00F279CA">
        <w:tab/>
        <w:t>enemy.skillStateMove();</w:t>
      </w:r>
    </w:p>
    <w:p w:rsidR="00F279CA" w:rsidRPr="00F279CA" w:rsidRDefault="00F279CA" w:rsidP="00F279CA"/>
    <w:p w:rsidR="00F279CA" w:rsidRPr="00F279CA" w:rsidRDefault="00F279CA" w:rsidP="00F279CA">
      <w:r w:rsidRPr="00F279CA">
        <w:rPr>
          <w:rFonts w:hint="eastAsia"/>
        </w:rPr>
        <w:t xml:space="preserve">        FlushBatchDraw();      //</w:t>
      </w:r>
      <w:r w:rsidRPr="00F279CA">
        <w:rPr>
          <w:rFonts w:hint="eastAsia"/>
          <w:lang w:val="zh-CN"/>
        </w:rPr>
        <w:t>绘制结果输出</w:t>
      </w:r>
    </w:p>
    <w:p w:rsidR="00F279CA" w:rsidRPr="00F279CA" w:rsidRDefault="00F279CA" w:rsidP="00F279CA">
      <w:r w:rsidRPr="00F279CA">
        <w:rPr>
          <w:rFonts w:hint="eastAsia"/>
        </w:rPr>
        <w:lastRenderedPageBreak/>
        <w:tab/>
      </w:r>
      <w:r w:rsidRPr="00F279CA">
        <w:rPr>
          <w:rFonts w:hint="eastAsia"/>
        </w:rPr>
        <w:tab/>
        <w:t>Sleep(inter);          //</w:t>
      </w:r>
      <w:r w:rsidRPr="00F279CA">
        <w:rPr>
          <w:rFonts w:hint="eastAsia"/>
          <w:lang w:val="zh-CN"/>
        </w:rPr>
        <w:t>控制帧率</w:t>
      </w:r>
    </w:p>
    <w:p w:rsidR="00F279CA" w:rsidRPr="00F279CA" w:rsidRDefault="00F279CA" w:rsidP="00F279CA">
      <w:r w:rsidRPr="00F279CA">
        <w:rPr>
          <w:rFonts w:hint="eastAsia"/>
        </w:rPr>
        <w:tab/>
      </w:r>
      <w:r w:rsidRPr="00F279CA">
        <w:rPr>
          <w:rFonts w:hint="eastAsia"/>
        </w:rPr>
        <w:tab/>
        <w:t>cleardevice();</w:t>
      </w:r>
      <w:r w:rsidRPr="00F279CA">
        <w:rPr>
          <w:rFonts w:hint="eastAsia"/>
        </w:rPr>
        <w:tab/>
      </w:r>
      <w:r w:rsidRPr="00F279CA">
        <w:rPr>
          <w:rFonts w:hint="eastAsia"/>
        </w:rPr>
        <w:tab/>
      </w:r>
      <w:r w:rsidRPr="00F279CA">
        <w:rPr>
          <w:rFonts w:hint="eastAsia"/>
        </w:rPr>
        <w:tab/>
        <w:t>//</w:t>
      </w:r>
      <w:r w:rsidRPr="00F279CA">
        <w:rPr>
          <w:rFonts w:hint="eastAsia"/>
          <w:lang w:val="zh-CN"/>
        </w:rPr>
        <w:t>清空画面</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主循环结束</w:t>
      </w:r>
      <w:r w:rsidRPr="00F279CA">
        <w:rPr>
          <w:rFonts w:hint="eastAsia"/>
        </w:rPr>
        <w:t>*******************************************</w:t>
      </w:r>
    </w:p>
    <w:p w:rsidR="00F279CA" w:rsidRPr="00F279CA" w:rsidRDefault="00F279CA" w:rsidP="00F279CA">
      <w:r w:rsidRPr="00F279CA">
        <w:tab/>
      </w:r>
    </w:p>
    <w:p w:rsidR="00F279CA" w:rsidRPr="00F279CA" w:rsidRDefault="00F279CA" w:rsidP="00F279CA">
      <w:r w:rsidRPr="00F279CA">
        <w:tab/>
        <w:t>closegraph();</w:t>
      </w:r>
    </w:p>
    <w:p w:rsidR="00F279CA" w:rsidRPr="00F279CA" w:rsidRDefault="00F279CA" w:rsidP="00F279CA">
      <w:r w:rsidRPr="00F279CA">
        <w:tab/>
        <w:t>//welcomeInit();</w:t>
      </w:r>
    </w:p>
    <w:p w:rsidR="00F279CA" w:rsidRPr="00F279CA" w:rsidRDefault="00F279CA" w:rsidP="00F279CA">
      <w:r w:rsidRPr="00F279CA">
        <w:tab/>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MAINFRAME::bgm(int song)</w:t>
      </w:r>
    </w:p>
    <w:p w:rsidR="00F279CA" w:rsidRPr="00F279CA" w:rsidRDefault="00F279CA" w:rsidP="00F279CA">
      <w:r w:rsidRPr="00F279CA">
        <w:t>{</w:t>
      </w:r>
    </w:p>
    <w:p w:rsidR="00F279CA" w:rsidRPr="00F279CA" w:rsidRDefault="00F279CA" w:rsidP="00F279CA">
      <w:r w:rsidRPr="00F279CA">
        <w:tab/>
        <w:t>if (BGM)</w:t>
      </w:r>
    </w:p>
    <w:p w:rsidR="00F279CA" w:rsidRPr="00F279CA" w:rsidRDefault="00F279CA" w:rsidP="00F279CA">
      <w:r w:rsidRPr="00F279CA">
        <w:tab/>
        <w:t>switch (song){</w:t>
      </w:r>
    </w:p>
    <w:p w:rsidR="00F279CA" w:rsidRPr="00F279CA" w:rsidRDefault="00F279CA" w:rsidP="00F279CA">
      <w:r w:rsidRPr="00F279CA">
        <w:tab/>
        <w:t>case 0:{</w:t>
      </w:r>
    </w:p>
    <w:p w:rsidR="00F279CA" w:rsidRPr="00F279CA" w:rsidRDefault="00F279CA" w:rsidP="00F279CA">
      <w:r w:rsidRPr="00F279CA">
        <w:tab/>
      </w:r>
      <w:r w:rsidRPr="00F279CA">
        <w:tab/>
        <w:t>mciSendString(TEXT("open bgm/crossing_field.mp3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tab/>
      </w:r>
      <w:r w:rsidRPr="00F279CA">
        <w:tab/>
        <w:t>mciSendString(TEXT("open bgm/Swordland.mp3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2:{</w:t>
      </w:r>
    </w:p>
    <w:p w:rsidR="00F279CA" w:rsidRPr="00F279CA" w:rsidRDefault="00F279CA" w:rsidP="00F279CA">
      <w:r w:rsidRPr="00F279CA">
        <w:tab/>
      </w:r>
      <w:r w:rsidRPr="00F279CA">
        <w:tab/>
        <w:t>mciSendString(TEXT("open bgm/The_First_Town.mp3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3:{</w:t>
      </w:r>
    </w:p>
    <w:p w:rsidR="00F279CA" w:rsidRPr="00F279CA" w:rsidRDefault="00F279CA" w:rsidP="00F279CA">
      <w:r w:rsidRPr="00F279CA">
        <w:lastRenderedPageBreak/>
        <w:tab/>
      </w:r>
      <w:r w:rsidRPr="00F279CA">
        <w:tab/>
        <w:t>mciSendString(TEXT("open bgm/Survive_The_Swordland.mp3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4:{</w:t>
      </w:r>
    </w:p>
    <w:p w:rsidR="00F279CA" w:rsidRPr="00F279CA" w:rsidRDefault="00F279CA" w:rsidP="00F279CA">
      <w:r w:rsidRPr="00F279CA">
        <w:tab/>
      </w:r>
      <w:r w:rsidRPr="00F279CA">
        <w:tab/>
        <w:t>mciSendString(TEXT("open bgm/Luminous_Sword.mp3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5:{</w:t>
      </w:r>
    </w:p>
    <w:p w:rsidR="00F279CA" w:rsidRPr="00F279CA" w:rsidRDefault="00F279CA" w:rsidP="00F279CA">
      <w:r w:rsidRPr="00F279CA">
        <w:tab/>
      </w:r>
      <w:r w:rsidRPr="00F279CA">
        <w:tab/>
        <w:t>mciSendString(TEXT("open bgm/light_your_sword.mp3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6:{</w:t>
      </w:r>
    </w:p>
    <w:p w:rsidR="00F279CA" w:rsidRPr="00F279CA" w:rsidRDefault="00F279CA" w:rsidP="00F279CA">
      <w:r w:rsidRPr="00F279CA">
        <w:tab/>
      </w:r>
      <w:r w:rsidRPr="00F279CA">
        <w:tab/>
        <w:t>mciSendString(TEXT("open bgm/Everyday_Life.mp3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7:{</w:t>
      </w:r>
    </w:p>
    <w:p w:rsidR="00F279CA" w:rsidRPr="00F279CA" w:rsidRDefault="00F279CA" w:rsidP="00F279CA">
      <w:r w:rsidRPr="00F279CA">
        <w:tab/>
      </w:r>
      <w:r w:rsidRPr="00F279CA">
        <w:tab/>
        <w:t>mciSendString(TEXT("open bgm/She_has_to_overcome_her_fear.mp3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8:{</w:t>
      </w:r>
    </w:p>
    <w:p w:rsidR="00F279CA" w:rsidRPr="00F279CA" w:rsidRDefault="00F279CA" w:rsidP="00F279CA">
      <w:r w:rsidRPr="00F279CA">
        <w:tab/>
      </w:r>
      <w:r w:rsidRPr="00F279CA">
        <w:tab/>
        <w:t>mciSendString(TEXT("open bgm/X.U..mp3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tab/>
        <w:t>case 11:{</w:t>
      </w:r>
    </w:p>
    <w:p w:rsidR="00F279CA" w:rsidRPr="00F279CA" w:rsidRDefault="00F279CA" w:rsidP="00F279CA">
      <w:r w:rsidRPr="00F279CA">
        <w:tab/>
      </w:r>
      <w:r w:rsidRPr="00F279CA">
        <w:tab/>
        <w:t>mciSendString(TEXT("open bgm/Memory_Heart_Message.mp3 alias MySong"), NULL, 0, NULL);</w:t>
      </w:r>
    </w:p>
    <w:p w:rsidR="00F279CA" w:rsidRPr="00F279CA" w:rsidRDefault="00F279CA" w:rsidP="00F279CA">
      <w:r w:rsidRPr="00F279CA">
        <w:tab/>
      </w:r>
      <w:r w:rsidRPr="00F279CA">
        <w:tab/>
        <w:t>mciSendString(TEXT("play MySong"), NULL, 0, NULL);</w:t>
      </w:r>
    </w:p>
    <w:p w:rsidR="00F279CA" w:rsidRPr="00F279CA" w:rsidRDefault="00F279CA" w:rsidP="00F279CA">
      <w:r w:rsidRPr="00F279CA">
        <w:tab/>
        <w:t>}break;</w:t>
      </w:r>
    </w:p>
    <w:p w:rsidR="00F279CA" w:rsidRPr="00F279CA" w:rsidRDefault="00F279CA" w:rsidP="00F279CA">
      <w:r w:rsidRPr="00F279CA">
        <w:lastRenderedPageBreak/>
        <w:tab/>
        <w:t>case 10:{</w:t>
      </w:r>
    </w:p>
    <w:p w:rsidR="00F279CA" w:rsidRPr="00F279CA" w:rsidRDefault="00F279CA" w:rsidP="00F279CA">
      <w:r w:rsidRPr="00F279CA">
        <w:tab/>
      </w:r>
      <w:r w:rsidRPr="00F279CA">
        <w:tab/>
        <w:t>mciSendString(TEXT("close MySong"), NULL, 0, NULL);</w:t>
      </w:r>
    </w:p>
    <w:p w:rsidR="00F279CA" w:rsidRPr="00F279CA" w:rsidRDefault="00F279CA" w:rsidP="00F279CA">
      <w:r w:rsidRPr="00F279CA">
        <w:tab/>
        <w:t>}</w:t>
      </w:r>
    </w:p>
    <w:p w:rsidR="00F279CA" w:rsidRPr="00F279CA" w:rsidRDefault="00F279CA" w:rsidP="00F279CA">
      <w:r w:rsidRPr="00F279CA">
        <w:tab/>
        <w:t>case 9:{</w:t>
      </w:r>
    </w:p>
    <w:p w:rsidR="00F279CA" w:rsidRPr="00F279CA" w:rsidRDefault="00F279CA" w:rsidP="00F279CA">
      <w:r w:rsidRPr="00F279CA">
        <w:tab/>
      </w:r>
      <w:r w:rsidRPr="00F279CA">
        <w:tab/>
        <w:t>mciSendString(TEXT("stop MySong"), NULL, 0, NULL);</w:t>
      </w:r>
    </w:p>
    <w:p w:rsidR="00F279CA" w:rsidRPr="00F279CA" w:rsidRDefault="00F279CA" w:rsidP="00F279CA">
      <w:r w:rsidRPr="00F279CA">
        <w:tab/>
        <w:t>}</w:t>
      </w:r>
    </w:p>
    <w:p w:rsidR="00F279CA" w:rsidRPr="00F279CA" w:rsidRDefault="00F279CA" w:rsidP="00F279CA">
      <w:r w:rsidRPr="00F279CA">
        <w:tab/>
        <w:t>default:break;</w:t>
      </w:r>
    </w:p>
    <w:p w:rsidR="00F279CA" w:rsidRPr="00F279CA" w:rsidRDefault="00F279CA" w:rsidP="00F279CA">
      <w:r w:rsidRPr="00F279CA">
        <w:tab/>
        <w:t>}</w:t>
      </w:r>
    </w:p>
    <w:p w:rsidR="00F279CA" w:rsidRPr="00F279CA" w:rsidRDefault="00F279CA" w:rsidP="00F279CA">
      <w:r w:rsidRPr="00F279CA">
        <w:tab/>
        <w:t>else</w:t>
      </w:r>
    </w:p>
    <w:p w:rsidR="00F279CA" w:rsidRPr="00F279CA" w:rsidRDefault="00F279CA" w:rsidP="00F279CA">
      <w:r w:rsidRPr="00F279CA">
        <w:tab/>
      </w:r>
      <w:r w:rsidRPr="00F279CA">
        <w:tab/>
        <w:t>switch (song){</w:t>
      </w:r>
    </w:p>
    <w:p w:rsidR="00F279CA" w:rsidRPr="00F279CA" w:rsidRDefault="00F279CA" w:rsidP="00F279CA">
      <w:r w:rsidRPr="00F279CA">
        <w:tab/>
      </w:r>
      <w:r w:rsidRPr="00F279CA">
        <w:tab/>
        <w:t>case 10:{</w:t>
      </w:r>
    </w:p>
    <w:p w:rsidR="00F279CA" w:rsidRPr="00F279CA" w:rsidRDefault="00F279CA" w:rsidP="00F279CA">
      <w:r w:rsidRPr="00F279CA">
        <w:tab/>
      </w:r>
      <w:r w:rsidRPr="00F279CA">
        <w:tab/>
      </w:r>
      <w:r w:rsidRPr="00F279CA">
        <w:tab/>
        <w:t>mciSendString(TEXT("close MySong"), NULL, 0, NULL);</w:t>
      </w:r>
    </w:p>
    <w:p w:rsidR="00F279CA" w:rsidRPr="00F279CA" w:rsidRDefault="00F279CA" w:rsidP="00F279CA">
      <w:r w:rsidRPr="00F279CA">
        <w:tab/>
      </w:r>
      <w:r w:rsidRPr="00F279CA">
        <w:tab/>
        <w:t>}</w:t>
      </w:r>
    </w:p>
    <w:p w:rsidR="00F279CA" w:rsidRPr="00F279CA" w:rsidRDefault="00F279CA" w:rsidP="00F279CA">
      <w:r w:rsidRPr="00F279CA">
        <w:tab/>
      </w:r>
      <w:r w:rsidRPr="00F279CA">
        <w:tab/>
        <w:t>case 9:{</w:t>
      </w:r>
    </w:p>
    <w:p w:rsidR="00F279CA" w:rsidRPr="00F279CA" w:rsidRDefault="00F279CA" w:rsidP="00F279CA">
      <w:r w:rsidRPr="00F279CA">
        <w:tab/>
      </w:r>
      <w:r w:rsidRPr="00F279CA">
        <w:tab/>
      </w:r>
      <w:r w:rsidRPr="00F279CA">
        <w:tab/>
        <w:t>mciSendString(TEXT("stop MySong"), NULL, 0, NULL);</w:t>
      </w:r>
    </w:p>
    <w:p w:rsidR="00F279CA" w:rsidRPr="00F279CA" w:rsidRDefault="00F279CA" w:rsidP="00F279CA">
      <w:r w:rsidRPr="00F279CA">
        <w:tab/>
      </w:r>
      <w:r w:rsidRPr="00F279CA">
        <w:tab/>
        <w:t>}</w:t>
      </w:r>
    </w:p>
    <w:p w:rsidR="00F279CA" w:rsidRPr="00F279CA" w:rsidRDefault="00F279CA" w:rsidP="00F279CA">
      <w:r w:rsidRPr="00F279CA">
        <w:tab/>
      </w:r>
      <w:r w:rsidRPr="00F279CA">
        <w:tab/>
        <w:t>default:break;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MAINFRAME::sound(int soundtype)</w:t>
      </w:r>
    </w:p>
    <w:p w:rsidR="00F279CA" w:rsidRPr="00F279CA" w:rsidRDefault="00F279CA" w:rsidP="00F279CA">
      <w:r w:rsidRPr="00F279CA">
        <w:t>{</w:t>
      </w:r>
    </w:p>
    <w:p w:rsidR="00F279CA" w:rsidRPr="00F279CA" w:rsidRDefault="00F279CA" w:rsidP="00F279CA">
      <w:r w:rsidRPr="00F279CA">
        <w:tab/>
        <w:t>if (SOUND)</w:t>
      </w:r>
    </w:p>
    <w:p w:rsidR="00F279CA" w:rsidRPr="00F279CA" w:rsidRDefault="00F279CA" w:rsidP="00F279CA">
      <w:r w:rsidRPr="00F279CA">
        <w:tab/>
        <w:t>switch (soundtype){</w:t>
      </w:r>
    </w:p>
    <w:p w:rsidR="00F279CA" w:rsidRPr="00F279CA" w:rsidRDefault="00F279CA" w:rsidP="00F279CA">
      <w:r w:rsidRPr="00F279CA">
        <w:tab/>
        <w:t>case 0:{</w:t>
      </w:r>
    </w:p>
    <w:p w:rsidR="00F279CA" w:rsidRPr="00F279CA" w:rsidRDefault="00F279CA" w:rsidP="00F279CA">
      <w:r w:rsidRPr="00F279CA">
        <w:tab/>
      </w:r>
      <w:r w:rsidRPr="00F279CA">
        <w:tab/>
        <w:t>PlaySound("sound/boot.wav", NULL, SND_FILENAME | SND_ASYNC);</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tab/>
      </w:r>
      <w:r w:rsidRPr="00F279CA">
        <w:tab/>
        <w:t>PlaySound("sound/press.wav", NULL, SND_FILENAME | SND_ASYNC);</w:t>
      </w:r>
    </w:p>
    <w:p w:rsidR="00F279CA" w:rsidRPr="00F279CA" w:rsidRDefault="00F279CA" w:rsidP="00F279CA">
      <w:r w:rsidRPr="00F279CA">
        <w:lastRenderedPageBreak/>
        <w:tab/>
        <w:t>}break;</w:t>
      </w:r>
    </w:p>
    <w:p w:rsidR="00F279CA" w:rsidRPr="00F279CA" w:rsidRDefault="00F279CA" w:rsidP="00F279CA">
      <w:r w:rsidRPr="00F279CA">
        <w:tab/>
        <w:t>case 2:{</w:t>
      </w:r>
    </w:p>
    <w:p w:rsidR="00F279CA" w:rsidRPr="00F279CA" w:rsidRDefault="00F279CA" w:rsidP="00F279CA">
      <w:r w:rsidRPr="00F279CA">
        <w:tab/>
      </w:r>
      <w:r w:rsidRPr="00F279CA">
        <w:tab/>
        <w:t>PlaySound("sound/melee_1.wav", NULL, SND_FILENAME | SND_ASYNC);</w:t>
      </w:r>
    </w:p>
    <w:p w:rsidR="00F279CA" w:rsidRPr="00F279CA" w:rsidRDefault="00F279CA" w:rsidP="00F279CA">
      <w:r w:rsidRPr="00F279CA">
        <w:tab/>
        <w:t>}break;</w:t>
      </w:r>
    </w:p>
    <w:p w:rsidR="00F279CA" w:rsidRPr="00F279CA" w:rsidRDefault="00F279CA" w:rsidP="00F279CA">
      <w:r w:rsidRPr="00F279CA">
        <w:tab/>
        <w:t>case 3:{</w:t>
      </w:r>
    </w:p>
    <w:p w:rsidR="00F279CA" w:rsidRPr="00F279CA" w:rsidRDefault="00F279CA" w:rsidP="00F279CA">
      <w:r w:rsidRPr="00F279CA">
        <w:tab/>
      </w:r>
      <w:r w:rsidRPr="00F279CA">
        <w:tab/>
        <w:t>PlaySound("sound/welcome.wav", NULL, SND_FILENAME | SND_ASYNC);</w:t>
      </w:r>
    </w:p>
    <w:p w:rsidR="00F279CA" w:rsidRPr="00F279CA" w:rsidRDefault="00F279CA" w:rsidP="00F279CA">
      <w:r w:rsidRPr="00F279CA">
        <w:tab/>
        <w:t>}break;</w:t>
      </w:r>
    </w:p>
    <w:p w:rsidR="00F279CA" w:rsidRPr="00F279CA" w:rsidRDefault="00F279CA" w:rsidP="00F279CA">
      <w:r w:rsidRPr="00F279CA">
        <w:tab/>
        <w:t>case 4:{</w:t>
      </w:r>
    </w:p>
    <w:p w:rsidR="00F279CA" w:rsidRPr="00F279CA" w:rsidRDefault="00F279CA" w:rsidP="00F279CA">
      <w:r w:rsidRPr="00F279CA">
        <w:tab/>
      </w:r>
      <w:r w:rsidRPr="00F279CA">
        <w:tab/>
        <w:t>PlaySound("sound/tele.wav", NULL, SND_FILENAME | SND_ASYNC);</w:t>
      </w:r>
    </w:p>
    <w:p w:rsidR="00F279CA" w:rsidRPr="00F279CA" w:rsidRDefault="00F279CA" w:rsidP="00F279CA">
      <w:r w:rsidRPr="00F279CA">
        <w:tab/>
        <w:t>}break;</w:t>
      </w:r>
    </w:p>
    <w:p w:rsidR="00F279CA" w:rsidRPr="00F279CA" w:rsidRDefault="00F279CA" w:rsidP="00F279CA">
      <w:r w:rsidRPr="00F279CA">
        <w:tab/>
        <w:t>case 5:{</w:t>
      </w:r>
    </w:p>
    <w:p w:rsidR="00F279CA" w:rsidRPr="00F279CA" w:rsidRDefault="00F279CA" w:rsidP="00F279CA">
      <w:r w:rsidRPr="00F279CA">
        <w:tab/>
      </w:r>
      <w:r w:rsidRPr="00F279CA">
        <w:tab/>
        <w:t>PlaySound("sound/jump.wav", NULL, SND_FILENAME | SND_ASYNC);</w:t>
      </w:r>
    </w:p>
    <w:p w:rsidR="00F279CA" w:rsidRPr="00F279CA" w:rsidRDefault="00F279CA" w:rsidP="00F279CA">
      <w:r w:rsidRPr="00F279CA">
        <w:tab/>
        <w:t>}break;</w:t>
      </w:r>
    </w:p>
    <w:p w:rsidR="00F279CA" w:rsidRPr="00F279CA" w:rsidRDefault="00F279CA" w:rsidP="00F279CA">
      <w:r w:rsidRPr="00F279CA">
        <w:tab/>
        <w:t>case 6:{</w:t>
      </w:r>
    </w:p>
    <w:p w:rsidR="00F279CA" w:rsidRPr="00F279CA" w:rsidRDefault="00F279CA" w:rsidP="00F279CA">
      <w:r w:rsidRPr="00F279CA">
        <w:tab/>
      </w:r>
      <w:r w:rsidRPr="00F279CA">
        <w:tab/>
        <w:t>PlaySound("sound/four.wav", NULL, SND_FILENAME | SND_ASYNC);</w:t>
      </w:r>
    </w:p>
    <w:p w:rsidR="00F279CA" w:rsidRPr="00F279CA" w:rsidRDefault="00F279CA" w:rsidP="00F279CA">
      <w:r w:rsidRPr="00F279CA">
        <w:tab/>
        <w:t>}break;</w:t>
      </w:r>
    </w:p>
    <w:p w:rsidR="00F279CA" w:rsidRPr="00F279CA" w:rsidRDefault="00F279CA" w:rsidP="00F279CA">
      <w:r w:rsidRPr="00F279CA">
        <w:tab/>
        <w:t>case 7:{</w:t>
      </w:r>
    </w:p>
    <w:p w:rsidR="00F279CA" w:rsidRPr="00F279CA" w:rsidRDefault="00F279CA" w:rsidP="00F279CA">
      <w:r w:rsidRPr="00F279CA">
        <w:tab/>
      </w:r>
      <w:r w:rsidRPr="00F279CA">
        <w:tab/>
        <w:t>PlaySound("sound/res.wav", NULL, SND_FILENAME | SND_ASYNC);</w:t>
      </w:r>
    </w:p>
    <w:p w:rsidR="00F279CA" w:rsidRPr="00F279CA" w:rsidRDefault="00F279CA" w:rsidP="00F279CA">
      <w:r w:rsidRPr="00F279CA">
        <w:tab/>
        <w:t>}break;</w:t>
      </w:r>
    </w:p>
    <w:p w:rsidR="00F279CA" w:rsidRPr="00F279CA" w:rsidRDefault="00F279CA" w:rsidP="00F279CA">
      <w:r w:rsidRPr="00F279CA">
        <w:tab/>
        <w:t>case 8:{</w:t>
      </w:r>
    </w:p>
    <w:p w:rsidR="00F279CA" w:rsidRPr="00F279CA" w:rsidRDefault="00F279CA" w:rsidP="00F279CA">
      <w:r w:rsidRPr="00F279CA">
        <w:tab/>
      </w:r>
      <w:r w:rsidRPr="00F279CA">
        <w:tab/>
        <w:t>PlaySound("sound/xiu.wav", NULL, SND_FILENAME | SND_ASYNC);</w:t>
      </w:r>
    </w:p>
    <w:p w:rsidR="00F279CA" w:rsidRPr="00F279CA" w:rsidRDefault="00F279CA" w:rsidP="00F279CA">
      <w:r w:rsidRPr="00F279CA">
        <w:tab/>
        <w:t>}break;</w:t>
      </w:r>
    </w:p>
    <w:p w:rsidR="00F279CA" w:rsidRPr="00F279CA" w:rsidRDefault="00F279CA" w:rsidP="00F279CA">
      <w:r w:rsidRPr="00F279CA">
        <w:tab/>
        <w:t>default:break;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MAINFRAME::gameExit()</w:t>
      </w:r>
    </w:p>
    <w:p w:rsidR="00F279CA" w:rsidRPr="00F279CA" w:rsidRDefault="00F279CA" w:rsidP="00F279CA">
      <w:r w:rsidRPr="00F279CA">
        <w:t>{</w:t>
      </w:r>
    </w:p>
    <w:p w:rsidR="00F279CA" w:rsidRPr="00F279CA" w:rsidRDefault="00F279CA" w:rsidP="00F279CA">
      <w:r w:rsidRPr="00F279CA">
        <w:tab/>
        <w:t>bgm(9);</w:t>
      </w:r>
    </w:p>
    <w:p w:rsidR="00F279CA" w:rsidRPr="00F279CA" w:rsidRDefault="00F279CA" w:rsidP="00F279CA">
      <w:r w:rsidRPr="00F279CA">
        <w:lastRenderedPageBreak/>
        <w:tab/>
        <w:t>closegraph();</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MAINFRAME::hpUI(int *hp, int *maxHp)</w:t>
      </w:r>
    </w:p>
    <w:p w:rsidR="00F279CA" w:rsidRPr="00F279CA" w:rsidRDefault="00F279CA" w:rsidP="00F279CA">
      <w:r w:rsidRPr="00F279CA">
        <w:t>{</w:t>
      </w:r>
    </w:p>
    <w:p w:rsidR="00F279CA" w:rsidRPr="00F279CA" w:rsidRDefault="00F279CA" w:rsidP="00F279CA">
      <w:r w:rsidRPr="00F279CA">
        <w:tab/>
        <w:t>IMAGE hpTIAO, hpCAO;</w:t>
      </w:r>
    </w:p>
    <w:p w:rsidR="00F279CA" w:rsidRPr="00F279CA" w:rsidRDefault="00F279CA" w:rsidP="00F279CA">
      <w:r w:rsidRPr="00F279CA">
        <w:tab/>
        <w:t>float hpRatio = (1.0*(*hp)) / (1.0*(*maxHp));</w:t>
      </w:r>
    </w:p>
    <w:p w:rsidR="00F279CA" w:rsidRPr="00F279CA" w:rsidRDefault="00F279CA" w:rsidP="00F279CA">
      <w:r w:rsidRPr="00F279CA">
        <w:tab/>
        <w:t>int hpPix = hpRatio * 258;</w:t>
      </w:r>
    </w:p>
    <w:p w:rsidR="00F279CA" w:rsidRPr="00F279CA" w:rsidRDefault="00F279CA" w:rsidP="00F279CA">
      <w:r w:rsidRPr="00F279CA">
        <w:tab/>
        <w:t>char hps[30] = "\0";</w:t>
      </w:r>
    </w:p>
    <w:p w:rsidR="00F279CA" w:rsidRPr="00F279CA" w:rsidRDefault="00F279CA" w:rsidP="00F279CA"/>
    <w:p w:rsidR="00F279CA" w:rsidRPr="00F279CA" w:rsidRDefault="00F279CA" w:rsidP="00F279CA">
      <w:r w:rsidRPr="00F279CA">
        <w:rPr>
          <w:rFonts w:hint="eastAsia"/>
        </w:rPr>
        <w:tab/>
        <w:t>if (hpRatio &gt; 0.66)</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根据血量加载适应颜色的</w:t>
      </w:r>
      <w:r w:rsidRPr="00F279CA">
        <w:rPr>
          <w:rFonts w:hint="eastAsia"/>
        </w:rPr>
        <w:t>hpTIAO</w:t>
      </w:r>
    </w:p>
    <w:p w:rsidR="00F279CA" w:rsidRPr="00F279CA" w:rsidRDefault="00F279CA" w:rsidP="00F279CA">
      <w:r w:rsidRPr="00F279CA">
        <w:tab/>
      </w:r>
      <w:r w:rsidRPr="00F279CA">
        <w:tab/>
        <w:t>loadimage(&amp;hpTIAO, "pic/hp_green.jpg",hpPix,24,true);</w:t>
      </w:r>
    </w:p>
    <w:p w:rsidR="00F279CA" w:rsidRPr="00F279CA" w:rsidRDefault="00F279CA" w:rsidP="00F279CA">
      <w:r w:rsidRPr="00F279CA">
        <w:tab/>
        <w:t>if (hpRatio &gt; 0.33&amp;&amp;hpRatio &lt;= 0.66)</w:t>
      </w:r>
    </w:p>
    <w:p w:rsidR="00F279CA" w:rsidRPr="00F279CA" w:rsidRDefault="00F279CA" w:rsidP="00F279CA">
      <w:r w:rsidRPr="00F279CA">
        <w:tab/>
      </w:r>
      <w:r w:rsidRPr="00F279CA">
        <w:tab/>
        <w:t>loadimage(&amp;hpTIAO, "pic/hp_yellow.jpg", hpPix, 24, true);</w:t>
      </w:r>
    </w:p>
    <w:p w:rsidR="00F279CA" w:rsidRPr="00F279CA" w:rsidRDefault="00F279CA" w:rsidP="00F279CA">
      <w:r w:rsidRPr="00F279CA">
        <w:tab/>
        <w:t>if (hpRatio &lt;= 0.33)</w:t>
      </w:r>
    </w:p>
    <w:p w:rsidR="00F279CA" w:rsidRPr="00F279CA" w:rsidRDefault="00F279CA" w:rsidP="00F279CA">
      <w:r w:rsidRPr="00F279CA">
        <w:tab/>
      </w:r>
      <w:r w:rsidRPr="00F279CA">
        <w:tab/>
        <w:t>loadimage(&amp;hpTIAO, "pic/hp_red.jpg", hpPix, 24, true);</w:t>
      </w:r>
    </w:p>
    <w:p w:rsidR="00F279CA" w:rsidRPr="00F279CA" w:rsidRDefault="00F279CA" w:rsidP="00F279CA">
      <w:r w:rsidRPr="00F279CA">
        <w:rPr>
          <w:rFonts w:hint="eastAsia"/>
        </w:rPr>
        <w:tab/>
        <w:t>loadimage(&amp;hpCAO, "pic/hp_bar.jpg");</w:t>
      </w:r>
      <w:r w:rsidRPr="00F279CA">
        <w:rPr>
          <w:rFonts w:hint="eastAsia"/>
        </w:rPr>
        <w:tab/>
      </w:r>
      <w:r w:rsidRPr="00F279CA">
        <w:rPr>
          <w:rFonts w:hint="eastAsia"/>
        </w:rPr>
        <w:tab/>
      </w:r>
      <w:r w:rsidRPr="00F279CA">
        <w:rPr>
          <w:rFonts w:hint="eastAsia"/>
        </w:rPr>
        <w:tab/>
        <w:t>//</w:t>
      </w:r>
      <w:r w:rsidRPr="00F279CA">
        <w:rPr>
          <w:rFonts w:hint="eastAsia"/>
          <w:lang w:val="zh-CN"/>
        </w:rPr>
        <w:t>加载</w:t>
      </w:r>
      <w:r w:rsidRPr="00F279CA">
        <w:rPr>
          <w:rFonts w:hint="eastAsia"/>
        </w:rPr>
        <w:t>hpCAO</w:t>
      </w:r>
    </w:p>
    <w:p w:rsidR="00F279CA" w:rsidRPr="00F279CA" w:rsidRDefault="00F279CA" w:rsidP="00F279CA">
      <w:r w:rsidRPr="00F279CA">
        <w:tab/>
        <w:t>sprintf_s(hps, "%d / %d",*hp,*maxHp);</w:t>
      </w:r>
    </w:p>
    <w:p w:rsidR="00F279CA" w:rsidRPr="00F279CA" w:rsidRDefault="00F279CA" w:rsidP="00F279CA">
      <w:r w:rsidRPr="00F279CA">
        <w:rPr>
          <w:rFonts w:hint="eastAsia"/>
        </w:rPr>
        <w:tab/>
        <w:t>//</w:t>
      </w:r>
      <w:r w:rsidRPr="00F279CA">
        <w:rPr>
          <w:rFonts w:hint="eastAsia"/>
          <w:lang w:val="zh-CN"/>
        </w:rPr>
        <w:t>图像输出</w:t>
      </w:r>
    </w:p>
    <w:p w:rsidR="00F279CA" w:rsidRPr="00F279CA" w:rsidRDefault="00F279CA" w:rsidP="00F279CA">
      <w:r w:rsidRPr="00F279CA">
        <w:tab/>
        <w:t>if (hp &gt; 0){</w:t>
      </w:r>
    </w:p>
    <w:p w:rsidR="00F279CA" w:rsidRPr="00F279CA" w:rsidRDefault="00F279CA" w:rsidP="00F279CA">
      <w:r w:rsidRPr="00F279CA">
        <w:tab/>
      </w:r>
      <w:r w:rsidRPr="00F279CA">
        <w:tab/>
        <w:t>M_putimg(75 - originx, 12, &amp;hpTIAO, WHITE, 100, originx);</w:t>
      </w:r>
    </w:p>
    <w:p w:rsidR="00F279CA" w:rsidRPr="00F279CA" w:rsidRDefault="00F279CA" w:rsidP="00F279CA">
      <w:r w:rsidRPr="00F279CA">
        <w:tab/>
      </w:r>
      <w:r w:rsidRPr="00F279CA">
        <w:tab/>
        <w:t>HPCAO_putimg(0 - originx, 0, &amp;hpCAO, WHITE, 80, originx);</w:t>
      </w:r>
    </w:p>
    <w:p w:rsidR="00F279CA" w:rsidRPr="00F279CA" w:rsidRDefault="00F279CA" w:rsidP="00F279CA">
      <w:r w:rsidRPr="00F279CA">
        <w:tab/>
      </w:r>
      <w:r w:rsidRPr="00F279CA">
        <w:tab/>
        <w:t>outtextxy(250-originx,33,hps);</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MAINFRAME::otherUI(PLAYER* player)</w:t>
      </w:r>
    </w:p>
    <w:p w:rsidR="00F279CA" w:rsidRPr="00F279CA" w:rsidRDefault="00F279CA" w:rsidP="00F279CA">
      <w:r w:rsidRPr="00F279CA">
        <w:lastRenderedPageBreak/>
        <w:t>{</w:t>
      </w:r>
    </w:p>
    <w:p w:rsidR="00F279CA" w:rsidRPr="00F279CA" w:rsidRDefault="00F279CA" w:rsidP="00F279CA">
      <w:r w:rsidRPr="00F279CA">
        <w:tab/>
        <w:t>char movespd[20];</w:t>
      </w:r>
    </w:p>
    <w:p w:rsidR="00F279CA" w:rsidRPr="00F279CA" w:rsidRDefault="00F279CA" w:rsidP="00F279CA">
      <w:r w:rsidRPr="00F279CA">
        <w:tab/>
        <w:t>char still[20];</w:t>
      </w:r>
    </w:p>
    <w:p w:rsidR="00F279CA" w:rsidRPr="00F279CA" w:rsidRDefault="00F279CA" w:rsidP="00F279CA">
      <w:r w:rsidRPr="00F279CA">
        <w:tab/>
        <w:t>char combo[10];</w:t>
      </w:r>
    </w:p>
    <w:p w:rsidR="00F279CA" w:rsidRPr="00F279CA" w:rsidRDefault="00F279CA" w:rsidP="00F279CA">
      <w:r w:rsidRPr="00F279CA">
        <w:tab/>
        <w:t>char skilltype[20];</w:t>
      </w:r>
    </w:p>
    <w:p w:rsidR="00F279CA" w:rsidRPr="00F279CA" w:rsidRDefault="00F279CA" w:rsidP="00F279CA">
      <w:r w:rsidRPr="00F279CA">
        <w:tab/>
        <w:t>char skillstate[20];</w:t>
      </w:r>
    </w:p>
    <w:p w:rsidR="00F279CA" w:rsidRPr="00F279CA" w:rsidRDefault="00F279CA" w:rsidP="00F279CA">
      <w:r w:rsidRPr="00F279CA">
        <w:tab/>
        <w:t>char runstate[20];</w:t>
      </w:r>
    </w:p>
    <w:p w:rsidR="00F279CA" w:rsidRPr="00F279CA" w:rsidRDefault="00F279CA" w:rsidP="00F279CA">
      <w:r w:rsidRPr="00F279CA">
        <w:tab/>
        <w:t>char level[30];</w:t>
      </w:r>
    </w:p>
    <w:p w:rsidR="00F279CA" w:rsidRPr="00F279CA" w:rsidRDefault="00F279CA" w:rsidP="00F279CA">
      <w:r w:rsidRPr="00F279CA">
        <w:tab/>
        <w:t>char exp[30];</w:t>
      </w:r>
    </w:p>
    <w:p w:rsidR="00F279CA" w:rsidRPr="00F279CA" w:rsidRDefault="00F279CA" w:rsidP="00F279CA">
      <w:r w:rsidRPr="00F279CA">
        <w:tab/>
        <w:t>char atk[30];</w:t>
      </w:r>
    </w:p>
    <w:p w:rsidR="00F279CA" w:rsidRPr="00F279CA" w:rsidRDefault="00F279CA" w:rsidP="00F279CA">
      <w:r w:rsidRPr="00F279CA">
        <w:tab/>
        <w:t>char x[20];</w:t>
      </w:r>
    </w:p>
    <w:p w:rsidR="00F279CA" w:rsidRPr="00F279CA" w:rsidRDefault="00F279CA" w:rsidP="00F279CA">
      <w:r w:rsidRPr="00F279CA">
        <w:tab/>
        <w:t>sprintf_s(movespd, "MOVESPD:%d", (*player).getMovespd());</w:t>
      </w:r>
    </w:p>
    <w:p w:rsidR="00F279CA" w:rsidRPr="00F279CA" w:rsidRDefault="00F279CA" w:rsidP="00F279CA">
      <w:r w:rsidRPr="00F279CA">
        <w:tab/>
        <w:t>sprintf_s(still, "STILL:%d", (*player).getStill());</w:t>
      </w:r>
    </w:p>
    <w:p w:rsidR="00F279CA" w:rsidRPr="00F279CA" w:rsidRDefault="00F279CA" w:rsidP="00F279CA">
      <w:r w:rsidRPr="00F279CA">
        <w:tab/>
        <w:t>sprintf_s(combo, "COMBO:%d", (*player).getCombo());</w:t>
      </w:r>
    </w:p>
    <w:p w:rsidR="00F279CA" w:rsidRPr="00F279CA" w:rsidRDefault="00F279CA" w:rsidP="00F279CA">
      <w:r w:rsidRPr="00F279CA">
        <w:tab/>
        <w:t>sprintf_s(skilltype, "SKILLTYPE:%d", (*player).getSkillType());</w:t>
      </w:r>
    </w:p>
    <w:p w:rsidR="00F279CA" w:rsidRPr="00F279CA" w:rsidRDefault="00F279CA" w:rsidP="00F279CA">
      <w:r w:rsidRPr="00F279CA">
        <w:tab/>
        <w:t>sprintf_s(skillstate, "SKILLSTATE:%d", (*player).getSkillState());</w:t>
      </w:r>
    </w:p>
    <w:p w:rsidR="00F279CA" w:rsidRPr="00F279CA" w:rsidRDefault="00F279CA" w:rsidP="00F279CA">
      <w:r w:rsidRPr="00F279CA">
        <w:tab/>
        <w:t>sprintf_s(runstate, "RUNSTATE:%d", (*player).getRunState());</w:t>
      </w:r>
    </w:p>
    <w:p w:rsidR="00F279CA" w:rsidRPr="00F279CA" w:rsidRDefault="00F279CA" w:rsidP="00F279CA">
      <w:r w:rsidRPr="00F279CA">
        <w:tab/>
        <w:t>sprintf_s(level, "LEVEL:%d", (*player).getLev());</w:t>
      </w:r>
    </w:p>
    <w:p w:rsidR="00F279CA" w:rsidRPr="00F279CA" w:rsidRDefault="00F279CA" w:rsidP="00F279CA">
      <w:r w:rsidRPr="00F279CA">
        <w:tab/>
        <w:t>sprintf_s(exp, "EXP:%d / %d", (*player).getExp(), 25*(*player).getLev()*(*player).getLev() + (*player).getLev() * 5 + 20);</w:t>
      </w:r>
    </w:p>
    <w:p w:rsidR="00F279CA" w:rsidRPr="00F279CA" w:rsidRDefault="00F279CA" w:rsidP="00F279CA">
      <w:r w:rsidRPr="00F279CA">
        <w:tab/>
        <w:t>sprintf_s(atk, "ATTACK:%d", (*player).getAttack());</w:t>
      </w:r>
    </w:p>
    <w:p w:rsidR="00F279CA" w:rsidRPr="00F279CA" w:rsidRDefault="00F279CA" w:rsidP="00F279CA">
      <w:r w:rsidRPr="00F279CA">
        <w:tab/>
        <w:t>sprintf_s(x, "X:%d", (*player).getX());</w:t>
      </w:r>
    </w:p>
    <w:p w:rsidR="00F279CA" w:rsidRPr="00F279CA" w:rsidRDefault="00F279CA" w:rsidP="00F279CA">
      <w:r w:rsidRPr="00F279CA">
        <w:tab/>
        <w:t>outtextxy(-originx, 50, movespd);</w:t>
      </w:r>
    </w:p>
    <w:p w:rsidR="00F279CA" w:rsidRPr="00F279CA" w:rsidRDefault="00F279CA" w:rsidP="00F279CA">
      <w:r w:rsidRPr="00F279CA">
        <w:tab/>
        <w:t>outtextxy(-originx, 90, still);</w:t>
      </w:r>
    </w:p>
    <w:p w:rsidR="00F279CA" w:rsidRPr="00F279CA" w:rsidRDefault="00F279CA" w:rsidP="00F279CA">
      <w:r w:rsidRPr="00F279CA">
        <w:tab/>
        <w:t>outtextxy(-originx, 130, combo);</w:t>
      </w:r>
    </w:p>
    <w:p w:rsidR="00F279CA" w:rsidRPr="00F279CA" w:rsidRDefault="00F279CA" w:rsidP="00F279CA">
      <w:r w:rsidRPr="00F279CA">
        <w:tab/>
        <w:t>outtextxy(-originx, 170, skilltype);</w:t>
      </w:r>
    </w:p>
    <w:p w:rsidR="00F279CA" w:rsidRPr="00F279CA" w:rsidRDefault="00F279CA" w:rsidP="00F279CA">
      <w:r w:rsidRPr="00F279CA">
        <w:tab/>
        <w:t>outtextxy(-originx, 210, skillstate);</w:t>
      </w:r>
    </w:p>
    <w:p w:rsidR="00F279CA" w:rsidRPr="00F279CA" w:rsidRDefault="00F279CA" w:rsidP="00F279CA">
      <w:r w:rsidRPr="00F279CA">
        <w:tab/>
        <w:t>outtextxy(-originx, 370, runstate);</w:t>
      </w:r>
    </w:p>
    <w:p w:rsidR="00F279CA" w:rsidRPr="00F279CA" w:rsidRDefault="00F279CA" w:rsidP="00F279CA">
      <w:r w:rsidRPr="00F279CA">
        <w:tab/>
        <w:t>outtextxy(-originx, 250, level);</w:t>
      </w:r>
    </w:p>
    <w:p w:rsidR="00F279CA" w:rsidRPr="00F279CA" w:rsidRDefault="00F279CA" w:rsidP="00F279CA">
      <w:r w:rsidRPr="00F279CA">
        <w:lastRenderedPageBreak/>
        <w:tab/>
        <w:t>outtextxy(-originx, 290, exp);</w:t>
      </w:r>
    </w:p>
    <w:p w:rsidR="00F279CA" w:rsidRPr="00F279CA" w:rsidRDefault="00F279CA" w:rsidP="00F279CA">
      <w:r w:rsidRPr="00F279CA">
        <w:tab/>
        <w:t>outtextxy(-originx, 330, atk);</w:t>
      </w:r>
    </w:p>
    <w:p w:rsidR="00F279CA" w:rsidRPr="00F279CA" w:rsidRDefault="00F279CA" w:rsidP="00F279CA">
      <w:r w:rsidRPr="00F279CA">
        <w:tab/>
        <w:t>outtextxy(-originx, 410, x);</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MAINFRAME::enemyHpUI(int *hp, int *maxHp,int *x,int *y)</w:t>
      </w:r>
    </w:p>
    <w:p w:rsidR="00F279CA" w:rsidRPr="00F279CA" w:rsidRDefault="00F279CA" w:rsidP="00F279CA">
      <w:r w:rsidRPr="00F279CA">
        <w:t>{</w:t>
      </w:r>
    </w:p>
    <w:p w:rsidR="00F279CA" w:rsidRPr="00F279CA" w:rsidRDefault="00F279CA" w:rsidP="00F279CA">
      <w:r w:rsidRPr="00F279CA">
        <w:tab/>
        <w:t>IMAGE hpTIAO;</w:t>
      </w:r>
    </w:p>
    <w:p w:rsidR="00F279CA" w:rsidRPr="00F279CA" w:rsidRDefault="00F279CA" w:rsidP="00F279CA">
      <w:r w:rsidRPr="00F279CA">
        <w:tab/>
        <w:t>float hpRatio = (1.0*(*hp)) / (1.0*(*maxHp));</w:t>
      </w:r>
    </w:p>
    <w:p w:rsidR="00F279CA" w:rsidRPr="00F279CA" w:rsidRDefault="00F279CA" w:rsidP="00F279CA">
      <w:r w:rsidRPr="00F279CA">
        <w:tab/>
        <w:t>int hpPix = hpRatio * 180;</w:t>
      </w:r>
    </w:p>
    <w:p w:rsidR="00F279CA" w:rsidRPr="00F279CA" w:rsidRDefault="00F279CA" w:rsidP="00F279CA">
      <w:r w:rsidRPr="00F279CA">
        <w:tab/>
        <w:t>char hpNum[20];</w:t>
      </w:r>
    </w:p>
    <w:p w:rsidR="00F279CA" w:rsidRPr="00F279CA" w:rsidRDefault="00F279CA" w:rsidP="00F279CA">
      <w:r w:rsidRPr="00F279CA">
        <w:tab/>
        <w:t>sprintf_s(hpNum, "%d / %d", *hp,*maxHp);</w:t>
      </w:r>
    </w:p>
    <w:p w:rsidR="00F279CA" w:rsidRPr="00F279CA" w:rsidRDefault="00F279CA" w:rsidP="00F279CA">
      <w:r w:rsidRPr="00F279CA">
        <w:rPr>
          <w:rFonts w:hint="eastAsia"/>
        </w:rPr>
        <w:tab/>
        <w:t>if (hpRatio &gt; 0.66)</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根据血量加载适应颜色的</w:t>
      </w:r>
      <w:r w:rsidRPr="00F279CA">
        <w:rPr>
          <w:rFonts w:hint="eastAsia"/>
        </w:rPr>
        <w:t>hpTIAO</w:t>
      </w:r>
    </w:p>
    <w:p w:rsidR="00F279CA" w:rsidRPr="00F279CA" w:rsidRDefault="00F279CA" w:rsidP="00F279CA">
      <w:r w:rsidRPr="00F279CA">
        <w:tab/>
      </w:r>
      <w:r w:rsidRPr="00F279CA">
        <w:tab/>
        <w:t>loadimage(&amp;hpTIAO, "pic/hp_enemy_green.jpg", hpPix, 24, true);</w:t>
      </w:r>
    </w:p>
    <w:p w:rsidR="00F279CA" w:rsidRPr="00F279CA" w:rsidRDefault="00F279CA" w:rsidP="00F279CA">
      <w:r w:rsidRPr="00F279CA">
        <w:tab/>
        <w:t>if (hpRatio &gt; 0.33&amp;&amp;hpRatio &lt;= 0.66)</w:t>
      </w:r>
    </w:p>
    <w:p w:rsidR="00F279CA" w:rsidRPr="00F279CA" w:rsidRDefault="00F279CA" w:rsidP="00F279CA">
      <w:r w:rsidRPr="00F279CA">
        <w:tab/>
      </w:r>
      <w:r w:rsidRPr="00F279CA">
        <w:tab/>
        <w:t>loadimage(&amp;hpTIAO, "pic/hp_enemy_yellow.jpg", hpPix, 24, true);</w:t>
      </w:r>
    </w:p>
    <w:p w:rsidR="00F279CA" w:rsidRPr="00F279CA" w:rsidRDefault="00F279CA" w:rsidP="00F279CA">
      <w:r w:rsidRPr="00F279CA">
        <w:tab/>
        <w:t>if (hpRatio &lt;= 0.33)</w:t>
      </w:r>
    </w:p>
    <w:p w:rsidR="00F279CA" w:rsidRPr="00F279CA" w:rsidRDefault="00F279CA" w:rsidP="00F279CA">
      <w:r w:rsidRPr="00F279CA">
        <w:tab/>
      </w:r>
      <w:r w:rsidRPr="00F279CA">
        <w:tab/>
        <w:t>loadimage(&amp;hpTIAO, "pic/hp_enemy_red.jpg", hpPix, 24, true);</w:t>
      </w:r>
    </w:p>
    <w:p w:rsidR="00F279CA" w:rsidRPr="00F279CA" w:rsidRDefault="00F279CA" w:rsidP="00F279CA">
      <w:r w:rsidRPr="00F279CA">
        <w:rPr>
          <w:rFonts w:hint="eastAsia"/>
        </w:rPr>
        <w:tab/>
        <w:t>//</w:t>
      </w:r>
      <w:r w:rsidRPr="00F279CA">
        <w:rPr>
          <w:rFonts w:hint="eastAsia"/>
          <w:lang w:val="zh-CN"/>
        </w:rPr>
        <w:t>图像输出</w:t>
      </w:r>
    </w:p>
    <w:p w:rsidR="00F279CA" w:rsidRPr="00F279CA" w:rsidRDefault="00F279CA" w:rsidP="00F279CA">
      <w:r w:rsidRPr="00F279CA">
        <w:tab/>
        <w:t>M_putimg(*x, *y-20, &amp;hpTIAO, WHITE, 100, originx);</w:t>
      </w:r>
    </w:p>
    <w:p w:rsidR="00F279CA" w:rsidRPr="00F279CA" w:rsidRDefault="00F279CA" w:rsidP="00F279CA">
      <w:r w:rsidRPr="00F279CA">
        <w:tab/>
        <w:t>outtextxy(*x+180, *y - 20, hpNum);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MAINFRAME::bossHpUI(int *hp, int *maxHp, int *x, int *y)</w:t>
      </w:r>
    </w:p>
    <w:p w:rsidR="00F279CA" w:rsidRPr="00F279CA" w:rsidRDefault="00F279CA" w:rsidP="00F279CA">
      <w:r w:rsidRPr="00F279CA">
        <w:t>{</w:t>
      </w:r>
    </w:p>
    <w:p w:rsidR="00F279CA" w:rsidRPr="00F279CA" w:rsidRDefault="00F279CA" w:rsidP="00F279CA">
      <w:r w:rsidRPr="00F279CA">
        <w:tab/>
        <w:t>IMAGE hpTIAO;</w:t>
      </w:r>
    </w:p>
    <w:p w:rsidR="00F279CA" w:rsidRPr="00F279CA" w:rsidRDefault="00F279CA" w:rsidP="00F279CA">
      <w:r w:rsidRPr="00F279CA">
        <w:tab/>
        <w:t>float hpRatio = (1.0*(*hp)) / (1.0*(*maxHp));</w:t>
      </w:r>
    </w:p>
    <w:p w:rsidR="00F279CA" w:rsidRPr="00F279CA" w:rsidRDefault="00F279CA" w:rsidP="00F279CA">
      <w:r w:rsidRPr="00F279CA">
        <w:lastRenderedPageBreak/>
        <w:tab/>
        <w:t>int hpPix = hpRatio * 180;</w:t>
      </w:r>
    </w:p>
    <w:p w:rsidR="00F279CA" w:rsidRPr="00F279CA" w:rsidRDefault="00F279CA" w:rsidP="00F279CA">
      <w:r w:rsidRPr="00F279CA">
        <w:tab/>
        <w:t>char hpNum[20];</w:t>
      </w:r>
    </w:p>
    <w:p w:rsidR="00F279CA" w:rsidRPr="00F279CA" w:rsidRDefault="00F279CA" w:rsidP="00F279CA">
      <w:r w:rsidRPr="00F279CA">
        <w:tab/>
        <w:t>sprintf_s(hpNum, "%d / %d", *hp, *maxHp);</w:t>
      </w:r>
    </w:p>
    <w:p w:rsidR="00F279CA" w:rsidRPr="00F279CA" w:rsidRDefault="00F279CA" w:rsidP="00F279CA">
      <w:r w:rsidRPr="00F279CA">
        <w:rPr>
          <w:rFonts w:hint="eastAsia"/>
        </w:rPr>
        <w:tab/>
        <w:t>if (hpRatio &gt; 0.66)</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根据血量加载适应颜色的</w:t>
      </w:r>
      <w:r w:rsidRPr="00F279CA">
        <w:rPr>
          <w:rFonts w:hint="eastAsia"/>
        </w:rPr>
        <w:t>hpTIAO</w:t>
      </w:r>
    </w:p>
    <w:p w:rsidR="00F279CA" w:rsidRPr="00F279CA" w:rsidRDefault="00F279CA" w:rsidP="00F279CA">
      <w:r w:rsidRPr="00F279CA">
        <w:tab/>
      </w:r>
      <w:r w:rsidRPr="00F279CA">
        <w:tab/>
        <w:t>loadimage(&amp;hpTIAO, "pic/hp_enemy_green.jpg", hpPix, 24, true);</w:t>
      </w:r>
    </w:p>
    <w:p w:rsidR="00F279CA" w:rsidRPr="00F279CA" w:rsidRDefault="00F279CA" w:rsidP="00F279CA">
      <w:r w:rsidRPr="00F279CA">
        <w:tab/>
        <w:t>if (hpRatio &gt; 0.33&amp;&amp;hpRatio &lt;= 0.66)</w:t>
      </w:r>
    </w:p>
    <w:p w:rsidR="00F279CA" w:rsidRPr="00F279CA" w:rsidRDefault="00F279CA" w:rsidP="00F279CA">
      <w:r w:rsidRPr="00F279CA">
        <w:tab/>
      </w:r>
      <w:r w:rsidRPr="00F279CA">
        <w:tab/>
        <w:t>loadimage(&amp;hpTIAO, "pic/hp_enemy_yellow.jpg", hpPix, 24, true);</w:t>
      </w:r>
    </w:p>
    <w:p w:rsidR="00F279CA" w:rsidRPr="00F279CA" w:rsidRDefault="00F279CA" w:rsidP="00F279CA">
      <w:r w:rsidRPr="00F279CA">
        <w:tab/>
        <w:t>if (hpRatio &lt;= 0.33)</w:t>
      </w:r>
    </w:p>
    <w:p w:rsidR="00F279CA" w:rsidRPr="00F279CA" w:rsidRDefault="00F279CA" w:rsidP="00F279CA">
      <w:r w:rsidRPr="00F279CA">
        <w:tab/>
      </w:r>
      <w:r w:rsidRPr="00F279CA">
        <w:tab/>
        <w:t>loadimage(&amp;hpTIAO, "pic/hp_enemy_red.jpg", hpPix, 24, true);</w:t>
      </w:r>
    </w:p>
    <w:p w:rsidR="00F279CA" w:rsidRPr="00F279CA" w:rsidRDefault="00F279CA" w:rsidP="00F279CA">
      <w:r w:rsidRPr="00F279CA">
        <w:rPr>
          <w:rFonts w:hint="eastAsia"/>
        </w:rPr>
        <w:tab/>
        <w:t>//</w:t>
      </w:r>
      <w:r w:rsidRPr="00F279CA">
        <w:rPr>
          <w:rFonts w:hint="eastAsia"/>
          <w:lang w:val="zh-CN"/>
        </w:rPr>
        <w:t>图像输出</w:t>
      </w:r>
    </w:p>
    <w:p w:rsidR="00F279CA" w:rsidRPr="00F279CA" w:rsidRDefault="00F279CA" w:rsidP="00F279CA">
      <w:r w:rsidRPr="00F279CA">
        <w:tab/>
        <w:t>M_putimg(*x, *y - 260, &amp;hpTIAO, WHITE, 100, originx);</w:t>
      </w:r>
    </w:p>
    <w:p w:rsidR="00F279CA" w:rsidRPr="00F279CA" w:rsidRDefault="00F279CA" w:rsidP="00F279CA">
      <w:r w:rsidRPr="00F279CA">
        <w:tab/>
        <w:t>outtextxy(*x + 180, *y - 260, hpNum);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MAINFRAME::M_putimg(int dstX, int dstY, IMAGE *pimg, int avoid_color, int tp, int originx)</w:t>
      </w:r>
    </w:p>
    <w:p w:rsidR="00F279CA" w:rsidRPr="00F279CA" w:rsidRDefault="00F279CA" w:rsidP="00F279CA">
      <w:r w:rsidRPr="00F279CA">
        <w:t>{</w:t>
      </w:r>
    </w:p>
    <w:p w:rsidR="00F279CA" w:rsidRPr="00F279CA" w:rsidRDefault="00F279CA" w:rsidP="00F279CA">
      <w:r w:rsidRPr="00F279CA">
        <w:rPr>
          <w:rFonts w:hint="eastAsia"/>
        </w:rPr>
        <w:tab/>
        <w:t>//</w:t>
      </w:r>
      <w:r w:rsidRPr="00F279CA">
        <w:rPr>
          <w:rFonts w:hint="eastAsia"/>
          <w:lang w:val="zh-CN"/>
        </w:rPr>
        <w:t>排除颜色</w:t>
      </w:r>
      <w:r w:rsidRPr="00F279CA">
        <w:rPr>
          <w:rFonts w:hint="eastAsia"/>
        </w:rPr>
        <w:t>avoid_color,</w:t>
      </w:r>
      <w:r w:rsidRPr="00F279CA">
        <w:rPr>
          <w:rFonts w:hint="eastAsia"/>
          <w:lang w:val="zh-CN"/>
        </w:rPr>
        <w:t>容差为</w:t>
      </w:r>
      <w:r w:rsidRPr="00F279CA">
        <w:rPr>
          <w:rFonts w:hint="eastAsia"/>
        </w:rPr>
        <w:t>deviation</w:t>
      </w:r>
      <w:r w:rsidRPr="00F279CA">
        <w:rPr>
          <w:rFonts w:hint="eastAsia"/>
        </w:rPr>
        <w:t>；</w:t>
      </w:r>
      <w:r w:rsidRPr="00F279CA">
        <w:rPr>
          <w:rFonts w:hint="eastAsia"/>
          <w:lang w:val="zh-CN"/>
        </w:rPr>
        <w:t>透明度</w:t>
      </w:r>
      <w:r w:rsidRPr="00F279CA">
        <w:rPr>
          <w:rFonts w:hint="eastAsia"/>
        </w:rPr>
        <w:t>tp(transparency)</w:t>
      </w:r>
      <w:r w:rsidRPr="00F279CA">
        <w:rPr>
          <w:rFonts w:hint="eastAsia"/>
          <w:lang w:val="zh-CN"/>
        </w:rPr>
        <w:t>从</w:t>
      </w:r>
      <w:r w:rsidRPr="00F279CA">
        <w:rPr>
          <w:rFonts w:hint="eastAsia"/>
        </w:rPr>
        <w:t>0</w:t>
      </w:r>
      <w:r w:rsidRPr="00F279CA">
        <w:rPr>
          <w:rFonts w:hint="eastAsia"/>
          <w:lang w:val="zh-CN"/>
        </w:rPr>
        <w:t>到</w:t>
      </w:r>
      <w:r w:rsidRPr="00F279CA">
        <w:rPr>
          <w:rFonts w:hint="eastAsia"/>
        </w:rPr>
        <w:t>100</w:t>
      </w:r>
    </w:p>
    <w:p w:rsidR="00F279CA" w:rsidRPr="00F279CA" w:rsidRDefault="00F279CA" w:rsidP="00F279CA">
      <w:r w:rsidRPr="00F279CA">
        <w:tab/>
        <w:t>setorigin(originx, 0);</w:t>
      </w:r>
    </w:p>
    <w:p w:rsidR="00F279CA" w:rsidRPr="00F279CA" w:rsidRDefault="00F279CA" w:rsidP="00F279CA">
      <w:r w:rsidRPr="00F279CA">
        <w:tab/>
        <w:t>int x, y, num;</w:t>
      </w:r>
    </w:p>
    <w:p w:rsidR="00F279CA" w:rsidRPr="00F279CA" w:rsidRDefault="00F279CA" w:rsidP="00F279CA">
      <w:r w:rsidRPr="00F279CA">
        <w:tab/>
        <w:t>int deviation = 100;</w:t>
      </w:r>
    </w:p>
    <w:p w:rsidR="00F279CA" w:rsidRPr="00F279CA" w:rsidRDefault="00F279CA" w:rsidP="00F279CA">
      <w:pPr>
        <w:rPr>
          <w:lang w:val="zh-CN"/>
        </w:rPr>
      </w:pPr>
      <w:r w:rsidRPr="00F279CA">
        <w:rPr>
          <w:rFonts w:hint="eastAsia"/>
        </w:rPr>
        <w:tab/>
      </w:r>
      <w:r w:rsidRPr="00F279CA">
        <w:rPr>
          <w:rFonts w:hint="eastAsia"/>
          <w:lang w:val="zh-CN"/>
        </w:rPr>
        <w:t>int R, G, B;//</w:t>
      </w:r>
      <w:r w:rsidRPr="00F279CA">
        <w:rPr>
          <w:rFonts w:hint="eastAsia"/>
          <w:lang w:val="zh-CN"/>
        </w:rPr>
        <w:t>记录贴图某点色彩</w:t>
      </w:r>
    </w:p>
    <w:p w:rsidR="00F279CA" w:rsidRPr="00F279CA" w:rsidRDefault="00F279CA" w:rsidP="00F279CA">
      <w:pPr>
        <w:rPr>
          <w:lang w:val="zh-CN"/>
        </w:rPr>
      </w:pPr>
      <w:r w:rsidRPr="00F279CA">
        <w:rPr>
          <w:rFonts w:hint="eastAsia"/>
          <w:lang w:val="zh-CN"/>
        </w:rPr>
        <w:tab/>
        <w:t>//</w:t>
      </w:r>
      <w:r w:rsidRPr="00F279CA">
        <w:rPr>
          <w:rFonts w:hint="eastAsia"/>
          <w:lang w:val="zh-CN"/>
        </w:rPr>
        <w:t>记录排除颜色色彩</w:t>
      </w:r>
    </w:p>
    <w:p w:rsidR="00F279CA" w:rsidRPr="00F279CA" w:rsidRDefault="00F279CA" w:rsidP="00F279CA">
      <w:pPr>
        <w:rPr>
          <w:lang w:val="zh-CN"/>
        </w:rPr>
      </w:pPr>
      <w:r w:rsidRPr="00F279CA">
        <w:rPr>
          <w:lang w:val="zh-CN"/>
        </w:rPr>
        <w:tab/>
        <w:t>int avoid_r = GetRValue(avoid_color);</w:t>
      </w:r>
    </w:p>
    <w:p w:rsidR="00F279CA" w:rsidRPr="00F279CA" w:rsidRDefault="00F279CA" w:rsidP="00F279CA">
      <w:pPr>
        <w:rPr>
          <w:lang w:val="zh-CN"/>
        </w:rPr>
      </w:pPr>
      <w:r w:rsidRPr="00F279CA">
        <w:rPr>
          <w:lang w:val="zh-CN"/>
        </w:rPr>
        <w:tab/>
        <w:t>int avoid_g = GetGValue(avoid_color);</w:t>
      </w:r>
    </w:p>
    <w:p w:rsidR="00F279CA" w:rsidRPr="00F279CA" w:rsidRDefault="00F279CA" w:rsidP="00F279CA">
      <w:pPr>
        <w:rPr>
          <w:lang w:val="zh-CN"/>
        </w:rPr>
      </w:pPr>
      <w:r w:rsidRPr="00F279CA">
        <w:rPr>
          <w:lang w:val="zh-CN"/>
        </w:rPr>
        <w:tab/>
        <w:t>int avoid_b = GetBValue(avoid_color);</w:t>
      </w:r>
    </w:p>
    <w:p w:rsidR="00F279CA" w:rsidRPr="00F279CA" w:rsidRDefault="00F279CA" w:rsidP="00F279CA">
      <w:pPr>
        <w:rPr>
          <w:lang w:val="zh-CN"/>
        </w:rPr>
      </w:pPr>
      <w:r w:rsidRPr="00F279CA">
        <w:rPr>
          <w:rFonts w:hint="eastAsia"/>
          <w:lang w:val="zh-CN"/>
        </w:rPr>
        <w:tab/>
        <w:t>IMAGE pSrcImg;//</w:t>
      </w:r>
      <w:r w:rsidRPr="00F279CA">
        <w:rPr>
          <w:rFonts w:hint="eastAsia"/>
          <w:lang w:val="zh-CN"/>
        </w:rPr>
        <w:t>背景图</w:t>
      </w:r>
    </w:p>
    <w:p w:rsidR="00F279CA" w:rsidRPr="00F279CA" w:rsidRDefault="00F279CA" w:rsidP="00F279CA">
      <w:pPr>
        <w:rPr>
          <w:lang w:val="zh-CN"/>
        </w:rPr>
      </w:pPr>
      <w:r w:rsidRPr="00F279CA">
        <w:rPr>
          <w:rFonts w:hint="eastAsia"/>
          <w:lang w:val="zh-CN"/>
        </w:rPr>
        <w:lastRenderedPageBreak/>
        <w:tab/>
        <w:t>IMAGE tempimg;//</w:t>
      </w:r>
      <w:r w:rsidRPr="00F279CA">
        <w:rPr>
          <w:rFonts w:hint="eastAsia"/>
          <w:lang w:val="zh-CN"/>
        </w:rPr>
        <w:t>临时贴图</w:t>
      </w:r>
    </w:p>
    <w:p w:rsidR="00F279CA" w:rsidRPr="00F279CA" w:rsidRDefault="00F279CA" w:rsidP="00F279CA">
      <w:pPr>
        <w:rPr>
          <w:lang w:val="zh-CN"/>
        </w:rPr>
      </w:pPr>
      <w:r w:rsidRPr="00F279CA">
        <w:rPr>
          <w:rFonts w:hint="eastAsia"/>
          <w:lang w:val="zh-CN"/>
        </w:rPr>
        <w:tab/>
        <w:t>mainFrame::copy_img(&amp;tempimg, pimg);//</w:t>
      </w:r>
      <w:r w:rsidRPr="00F279CA">
        <w:rPr>
          <w:rFonts w:hint="eastAsia"/>
          <w:lang w:val="zh-CN"/>
        </w:rPr>
        <w:t>保护原图</w:t>
      </w:r>
    </w:p>
    <w:p w:rsidR="00F279CA" w:rsidRPr="00F279CA" w:rsidRDefault="00F279CA" w:rsidP="00F279CA">
      <w:pPr>
        <w:rPr>
          <w:lang w:val="zh-CN"/>
        </w:rPr>
      </w:pPr>
      <w:r w:rsidRPr="00F279CA">
        <w:rPr>
          <w:rFonts w:hint="eastAsia"/>
          <w:lang w:val="zh-CN"/>
        </w:rPr>
        <w:tab/>
        <w:t>SetWorkingImage(NULL);//</w:t>
      </w:r>
      <w:r w:rsidRPr="00F279CA">
        <w:rPr>
          <w:rFonts w:hint="eastAsia"/>
          <w:lang w:val="zh-CN"/>
        </w:rPr>
        <w:t>对默认绘图窗口的绘图操作</w:t>
      </w:r>
    </w:p>
    <w:p w:rsidR="00F279CA" w:rsidRPr="00F279CA" w:rsidRDefault="00F279CA" w:rsidP="00F279CA">
      <w:r w:rsidRPr="00F279CA">
        <w:rPr>
          <w:lang w:val="zh-CN"/>
        </w:rPr>
        <w:tab/>
      </w:r>
      <w:r w:rsidRPr="00F279CA">
        <w:t>getimage(&amp;pSrcImg, dstX, dstY, pimg-&gt;getwidth(), pimg-&gt;getheight());</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透明度容错</w:t>
      </w:r>
    </w:p>
    <w:p w:rsidR="00F279CA" w:rsidRPr="00F279CA" w:rsidRDefault="00F279CA" w:rsidP="00F279CA">
      <w:r w:rsidRPr="00F279CA">
        <w:tab/>
        <w:t>if (tp&lt;0)</w:t>
      </w:r>
    </w:p>
    <w:p w:rsidR="00F279CA" w:rsidRPr="00F279CA" w:rsidRDefault="00F279CA" w:rsidP="00F279CA">
      <w:r w:rsidRPr="00F279CA">
        <w:tab/>
        <w:t>{</w:t>
      </w:r>
    </w:p>
    <w:p w:rsidR="00F279CA" w:rsidRPr="00F279CA" w:rsidRDefault="00F279CA" w:rsidP="00F279CA">
      <w:r w:rsidRPr="00F279CA">
        <w:tab/>
      </w:r>
      <w:r w:rsidRPr="00F279CA">
        <w:tab/>
        <w:t>tp = 0;</w:t>
      </w:r>
    </w:p>
    <w:p w:rsidR="00F279CA" w:rsidRPr="00F279CA" w:rsidRDefault="00F279CA" w:rsidP="00F279CA">
      <w:r w:rsidRPr="00F279CA">
        <w:tab/>
        <w:t>}</w:t>
      </w:r>
    </w:p>
    <w:p w:rsidR="00F279CA" w:rsidRPr="00F279CA" w:rsidRDefault="00F279CA" w:rsidP="00F279CA">
      <w:r w:rsidRPr="00F279CA">
        <w:tab/>
        <w:t>else if (tp&gt;100)</w:t>
      </w:r>
    </w:p>
    <w:p w:rsidR="00F279CA" w:rsidRPr="00F279CA" w:rsidRDefault="00F279CA" w:rsidP="00F279CA">
      <w:r w:rsidRPr="00F279CA">
        <w:tab/>
        <w:t>{</w:t>
      </w:r>
    </w:p>
    <w:p w:rsidR="00F279CA" w:rsidRPr="00F279CA" w:rsidRDefault="00F279CA" w:rsidP="00F279CA">
      <w:r w:rsidRPr="00F279CA">
        <w:tab/>
      </w:r>
      <w:r w:rsidRPr="00F279CA">
        <w:tab/>
        <w:t>tp = 100;</w:t>
      </w:r>
    </w:p>
    <w:p w:rsidR="00F279CA" w:rsidRPr="00F279CA" w:rsidRDefault="00F279CA" w:rsidP="00F279CA">
      <w:r w:rsidRPr="00F279CA">
        <w:tab/>
        <w:t>}</w:t>
      </w:r>
    </w:p>
    <w:p w:rsidR="00F279CA" w:rsidRPr="00F279CA" w:rsidRDefault="00F279CA" w:rsidP="00F279CA"/>
    <w:p w:rsidR="00F279CA" w:rsidRPr="00F279CA" w:rsidRDefault="00F279CA" w:rsidP="00F279CA">
      <w:r w:rsidRPr="00F279CA">
        <w:rPr>
          <w:rFonts w:hint="eastAsia"/>
        </w:rPr>
        <w:tab/>
        <w:t xml:space="preserve">// </w:t>
      </w:r>
      <w:r w:rsidRPr="00F279CA">
        <w:rPr>
          <w:rFonts w:hint="eastAsia"/>
          <w:lang w:val="zh-CN"/>
        </w:rPr>
        <w:t>获取背景指向显存的指针</w:t>
      </w:r>
    </w:p>
    <w:p w:rsidR="00F279CA" w:rsidRPr="00F279CA" w:rsidRDefault="00F279CA" w:rsidP="00F279CA">
      <w:r w:rsidRPr="00F279CA">
        <w:tab/>
        <w:t>DWORD* bk_pMem = GetImageBuffer(&amp;pSrcImg);</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贴图指向显存的指针</w:t>
      </w:r>
    </w:p>
    <w:p w:rsidR="00F279CA" w:rsidRPr="00F279CA" w:rsidRDefault="00F279CA" w:rsidP="00F279CA">
      <w:r w:rsidRPr="00F279CA">
        <w:tab/>
        <w:t>DWORD* pMem = GetImageBuffer(&amp;tempimg);</w:t>
      </w:r>
    </w:p>
    <w:p w:rsidR="00F279CA" w:rsidRPr="00F279CA" w:rsidRDefault="00F279CA" w:rsidP="00F279CA"/>
    <w:p w:rsidR="00F279CA" w:rsidRPr="00F279CA" w:rsidRDefault="00F279CA" w:rsidP="00F279CA">
      <w:r w:rsidRPr="00F279CA">
        <w:tab/>
        <w:t>for (y = 0; y&lt;pimg-&gt;getheight(); y++)</w:t>
      </w:r>
    </w:p>
    <w:p w:rsidR="00F279CA" w:rsidRPr="00F279CA" w:rsidRDefault="00F279CA" w:rsidP="00F279CA">
      <w:r w:rsidRPr="00F279CA">
        <w:tab/>
        <w:t>{</w:t>
      </w:r>
    </w:p>
    <w:p w:rsidR="00F279CA" w:rsidRPr="00F279CA" w:rsidRDefault="00F279CA" w:rsidP="00F279CA">
      <w:r w:rsidRPr="00F279CA">
        <w:tab/>
      </w:r>
      <w:r w:rsidRPr="00F279CA">
        <w:tab/>
        <w:t>for (x = 0; x&lt;pimg-&gt;getwidth(); x++)</w:t>
      </w:r>
    </w:p>
    <w:p w:rsidR="00F279CA" w:rsidRPr="00F279CA" w:rsidRDefault="00F279CA" w:rsidP="00F279CA">
      <w:r w:rsidRPr="00F279CA">
        <w:tab/>
      </w:r>
      <w:r w:rsidRPr="00F279CA">
        <w:tab/>
        <w:t>{</w:t>
      </w:r>
    </w:p>
    <w:p w:rsidR="00F279CA" w:rsidRPr="00F279CA" w:rsidRDefault="00F279CA" w:rsidP="00F279CA">
      <w:r w:rsidRPr="00F279CA">
        <w:tab/>
      </w:r>
      <w:r w:rsidRPr="00F279CA">
        <w:tab/>
      </w:r>
      <w:r w:rsidRPr="00F279CA">
        <w:tab/>
        <w:t>num = y*pimg-&gt;getwidth() + x;</w:t>
      </w:r>
    </w:p>
    <w:p w:rsidR="00F279CA" w:rsidRPr="00F279CA" w:rsidRDefault="00F279CA" w:rsidP="00F279CA">
      <w:r w:rsidRPr="00F279CA">
        <w:tab/>
      </w:r>
      <w:r w:rsidRPr="00F279CA">
        <w:tab/>
      </w:r>
      <w:r w:rsidRPr="00F279CA">
        <w:tab/>
        <w:t>R = GetRValue(pMem[num]);</w:t>
      </w:r>
    </w:p>
    <w:p w:rsidR="00F279CA" w:rsidRPr="00F279CA" w:rsidRDefault="00F279CA" w:rsidP="00F279CA">
      <w:r w:rsidRPr="00F279CA">
        <w:lastRenderedPageBreak/>
        <w:tab/>
      </w:r>
      <w:r w:rsidRPr="00F279CA">
        <w:tab/>
      </w:r>
      <w:r w:rsidRPr="00F279CA">
        <w:tab/>
        <w:t>G = GetGValue(pMem[num]);</w:t>
      </w:r>
    </w:p>
    <w:p w:rsidR="00F279CA" w:rsidRPr="00F279CA" w:rsidRDefault="00F279CA" w:rsidP="00F279CA">
      <w:r w:rsidRPr="00F279CA">
        <w:tab/>
      </w:r>
      <w:r w:rsidRPr="00F279CA">
        <w:tab/>
      </w:r>
      <w:r w:rsidRPr="00F279CA">
        <w:tab/>
        <w:t>B = GetBValue(pMem[num]);</w:t>
      </w:r>
    </w:p>
    <w:p w:rsidR="00F279CA" w:rsidRPr="00F279CA" w:rsidRDefault="00F279CA" w:rsidP="00F279CA">
      <w:r w:rsidRPr="00F279CA">
        <w:tab/>
      </w:r>
      <w:r w:rsidRPr="00F279CA">
        <w:tab/>
      </w:r>
      <w:r w:rsidRPr="00F279CA">
        <w:tab/>
        <w:t>if ((abs(R - avoid_r) &lt;= deviation) &amp;&amp; (abs(G - avoid_g) &lt;= deviation) &amp;&amp; (abs(B - avoid_b) &lt;= deviation))</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r>
      <w:r w:rsidRPr="00F279CA">
        <w:tab/>
        <w:t>pMem[num] = bk_pMem[num];</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else</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r>
      <w:r w:rsidRPr="00F279CA">
        <w:tab/>
        <w:t>pMem[num] = RGB((R*tp + GetRValue(bk_pMem[num])*(100 - tp)) / 100, (G*tp + GetGValue(bk_pMem[num])*(100 - tp)) / 100, (B*tp + GetBValue(bk_pMem[num])*(100 - tp)) / 100);</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r w:rsidRPr="00F279CA">
        <w:tab/>
        <w:t>}</w:t>
      </w:r>
    </w:p>
    <w:p w:rsidR="00F279CA" w:rsidRPr="00F279CA" w:rsidRDefault="00F279CA" w:rsidP="00F279CA">
      <w:r w:rsidRPr="00F279CA">
        <w:tab/>
        <w:t>putimage(dstX, dstY, &amp;tempimg);</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MAINFRAME::HPCAO_putimg(int dstX, int dstY, IMAGE *pimg, int avoid_color, int tp, int originx)</w:t>
      </w:r>
    </w:p>
    <w:p w:rsidR="00F279CA" w:rsidRPr="00F279CA" w:rsidRDefault="00F279CA" w:rsidP="00F279CA">
      <w:r w:rsidRPr="00F279CA">
        <w:t>{</w:t>
      </w:r>
    </w:p>
    <w:p w:rsidR="00F279CA" w:rsidRPr="00F279CA" w:rsidRDefault="00F279CA" w:rsidP="00F279CA">
      <w:r w:rsidRPr="00F279CA">
        <w:rPr>
          <w:rFonts w:hint="eastAsia"/>
        </w:rPr>
        <w:tab/>
        <w:t>//</w:t>
      </w:r>
      <w:r w:rsidRPr="00F279CA">
        <w:rPr>
          <w:rFonts w:hint="eastAsia"/>
          <w:lang w:val="zh-CN"/>
        </w:rPr>
        <w:t>排除颜色</w:t>
      </w:r>
      <w:r w:rsidRPr="00F279CA">
        <w:rPr>
          <w:rFonts w:hint="eastAsia"/>
        </w:rPr>
        <w:t>avoid_color,</w:t>
      </w:r>
      <w:r w:rsidRPr="00F279CA">
        <w:rPr>
          <w:rFonts w:hint="eastAsia"/>
          <w:lang w:val="zh-CN"/>
        </w:rPr>
        <w:t>容差为</w:t>
      </w:r>
      <w:r w:rsidRPr="00F279CA">
        <w:rPr>
          <w:rFonts w:hint="eastAsia"/>
        </w:rPr>
        <w:t>deviation</w:t>
      </w:r>
      <w:r w:rsidRPr="00F279CA">
        <w:rPr>
          <w:rFonts w:hint="eastAsia"/>
        </w:rPr>
        <w:t>；</w:t>
      </w:r>
      <w:r w:rsidRPr="00F279CA">
        <w:rPr>
          <w:rFonts w:hint="eastAsia"/>
          <w:lang w:val="zh-CN"/>
        </w:rPr>
        <w:t>透明度</w:t>
      </w:r>
      <w:r w:rsidRPr="00F279CA">
        <w:rPr>
          <w:rFonts w:hint="eastAsia"/>
        </w:rPr>
        <w:t>tp(transparency)</w:t>
      </w:r>
      <w:r w:rsidRPr="00F279CA">
        <w:rPr>
          <w:rFonts w:hint="eastAsia"/>
          <w:lang w:val="zh-CN"/>
        </w:rPr>
        <w:t>从</w:t>
      </w:r>
      <w:r w:rsidRPr="00F279CA">
        <w:rPr>
          <w:rFonts w:hint="eastAsia"/>
        </w:rPr>
        <w:t>0</w:t>
      </w:r>
      <w:r w:rsidRPr="00F279CA">
        <w:rPr>
          <w:rFonts w:hint="eastAsia"/>
          <w:lang w:val="zh-CN"/>
        </w:rPr>
        <w:t>到</w:t>
      </w:r>
      <w:r w:rsidRPr="00F279CA">
        <w:rPr>
          <w:rFonts w:hint="eastAsia"/>
        </w:rPr>
        <w:t>100</w:t>
      </w:r>
    </w:p>
    <w:p w:rsidR="00F279CA" w:rsidRPr="00F279CA" w:rsidRDefault="00F279CA" w:rsidP="00F279CA">
      <w:r w:rsidRPr="00F279CA">
        <w:tab/>
        <w:t>setorigin(originx, 0);</w:t>
      </w:r>
    </w:p>
    <w:p w:rsidR="00F279CA" w:rsidRPr="00F279CA" w:rsidRDefault="00F279CA" w:rsidP="00F279CA">
      <w:r w:rsidRPr="00F279CA">
        <w:tab/>
        <w:t>int x, y, num;</w:t>
      </w:r>
    </w:p>
    <w:p w:rsidR="00F279CA" w:rsidRPr="00F279CA" w:rsidRDefault="00F279CA" w:rsidP="00F279CA">
      <w:r w:rsidRPr="00F279CA">
        <w:tab/>
        <w:t>int deviation = 10;</w:t>
      </w:r>
    </w:p>
    <w:p w:rsidR="00F279CA" w:rsidRPr="00F279CA" w:rsidRDefault="00F279CA" w:rsidP="00F279CA">
      <w:pPr>
        <w:rPr>
          <w:lang w:val="zh-CN"/>
        </w:rPr>
      </w:pPr>
      <w:r w:rsidRPr="00F279CA">
        <w:rPr>
          <w:rFonts w:hint="eastAsia"/>
        </w:rPr>
        <w:tab/>
      </w:r>
      <w:r w:rsidRPr="00F279CA">
        <w:rPr>
          <w:rFonts w:hint="eastAsia"/>
          <w:lang w:val="zh-CN"/>
        </w:rPr>
        <w:t>int R, G, B;//</w:t>
      </w:r>
      <w:r w:rsidRPr="00F279CA">
        <w:rPr>
          <w:rFonts w:hint="eastAsia"/>
          <w:lang w:val="zh-CN"/>
        </w:rPr>
        <w:t>记录贴图某点色彩</w:t>
      </w:r>
    </w:p>
    <w:p w:rsidR="00F279CA" w:rsidRPr="00F279CA" w:rsidRDefault="00F279CA" w:rsidP="00F279CA">
      <w:pPr>
        <w:rPr>
          <w:lang w:val="zh-CN"/>
        </w:rPr>
      </w:pPr>
      <w:r w:rsidRPr="00F279CA">
        <w:rPr>
          <w:rFonts w:hint="eastAsia"/>
          <w:lang w:val="zh-CN"/>
        </w:rPr>
        <w:tab/>
        <w:t>//</w:t>
      </w:r>
      <w:r w:rsidRPr="00F279CA">
        <w:rPr>
          <w:rFonts w:hint="eastAsia"/>
          <w:lang w:val="zh-CN"/>
        </w:rPr>
        <w:t>记录排除颜色色彩</w:t>
      </w:r>
    </w:p>
    <w:p w:rsidR="00F279CA" w:rsidRPr="00F279CA" w:rsidRDefault="00F279CA" w:rsidP="00F279CA">
      <w:pPr>
        <w:rPr>
          <w:lang w:val="zh-CN"/>
        </w:rPr>
      </w:pPr>
      <w:r w:rsidRPr="00F279CA">
        <w:rPr>
          <w:lang w:val="zh-CN"/>
        </w:rPr>
        <w:tab/>
        <w:t>int avoid_r = GetRValue(avoid_color);</w:t>
      </w:r>
    </w:p>
    <w:p w:rsidR="00F279CA" w:rsidRPr="00F279CA" w:rsidRDefault="00F279CA" w:rsidP="00F279CA">
      <w:pPr>
        <w:rPr>
          <w:lang w:val="zh-CN"/>
        </w:rPr>
      </w:pPr>
      <w:r w:rsidRPr="00F279CA">
        <w:rPr>
          <w:lang w:val="zh-CN"/>
        </w:rPr>
        <w:tab/>
        <w:t>int avoid_g = GetGValue(avoid_color);</w:t>
      </w:r>
    </w:p>
    <w:p w:rsidR="00F279CA" w:rsidRPr="00F279CA" w:rsidRDefault="00F279CA" w:rsidP="00F279CA">
      <w:pPr>
        <w:rPr>
          <w:lang w:val="zh-CN"/>
        </w:rPr>
      </w:pPr>
      <w:r w:rsidRPr="00F279CA">
        <w:rPr>
          <w:lang w:val="zh-CN"/>
        </w:rPr>
        <w:tab/>
        <w:t>int avoid_b = GetBValue(avoid_color);</w:t>
      </w:r>
    </w:p>
    <w:p w:rsidR="00F279CA" w:rsidRPr="00F279CA" w:rsidRDefault="00F279CA" w:rsidP="00F279CA">
      <w:pPr>
        <w:rPr>
          <w:lang w:val="zh-CN"/>
        </w:rPr>
      </w:pPr>
      <w:r w:rsidRPr="00F279CA">
        <w:rPr>
          <w:rFonts w:hint="eastAsia"/>
          <w:lang w:val="zh-CN"/>
        </w:rPr>
        <w:lastRenderedPageBreak/>
        <w:tab/>
        <w:t>IMAGE pSrcImg;//</w:t>
      </w:r>
      <w:r w:rsidRPr="00F279CA">
        <w:rPr>
          <w:rFonts w:hint="eastAsia"/>
          <w:lang w:val="zh-CN"/>
        </w:rPr>
        <w:t>背景图</w:t>
      </w:r>
    </w:p>
    <w:p w:rsidR="00F279CA" w:rsidRPr="00F279CA" w:rsidRDefault="00F279CA" w:rsidP="00F279CA">
      <w:pPr>
        <w:rPr>
          <w:lang w:val="zh-CN"/>
        </w:rPr>
      </w:pPr>
      <w:r w:rsidRPr="00F279CA">
        <w:rPr>
          <w:rFonts w:hint="eastAsia"/>
          <w:lang w:val="zh-CN"/>
        </w:rPr>
        <w:tab/>
        <w:t>IMAGE tempimg;//</w:t>
      </w:r>
      <w:r w:rsidRPr="00F279CA">
        <w:rPr>
          <w:rFonts w:hint="eastAsia"/>
          <w:lang w:val="zh-CN"/>
        </w:rPr>
        <w:t>临时贴图</w:t>
      </w:r>
    </w:p>
    <w:p w:rsidR="00F279CA" w:rsidRPr="00F279CA" w:rsidRDefault="00F279CA" w:rsidP="00F279CA">
      <w:pPr>
        <w:rPr>
          <w:lang w:val="zh-CN"/>
        </w:rPr>
      </w:pPr>
      <w:r w:rsidRPr="00F279CA">
        <w:rPr>
          <w:rFonts w:hint="eastAsia"/>
          <w:lang w:val="zh-CN"/>
        </w:rPr>
        <w:tab/>
        <w:t>mainFrame::copy_img(&amp;tempimg, pimg);//</w:t>
      </w:r>
      <w:r w:rsidRPr="00F279CA">
        <w:rPr>
          <w:rFonts w:hint="eastAsia"/>
          <w:lang w:val="zh-CN"/>
        </w:rPr>
        <w:t>保护原图</w:t>
      </w:r>
    </w:p>
    <w:p w:rsidR="00F279CA" w:rsidRPr="00F279CA" w:rsidRDefault="00F279CA" w:rsidP="00F279CA">
      <w:pPr>
        <w:rPr>
          <w:lang w:val="zh-CN"/>
        </w:rPr>
      </w:pPr>
      <w:r w:rsidRPr="00F279CA">
        <w:rPr>
          <w:rFonts w:hint="eastAsia"/>
          <w:lang w:val="zh-CN"/>
        </w:rPr>
        <w:tab/>
        <w:t>SetWorkingImage(NULL);//</w:t>
      </w:r>
      <w:r w:rsidRPr="00F279CA">
        <w:rPr>
          <w:rFonts w:hint="eastAsia"/>
          <w:lang w:val="zh-CN"/>
        </w:rPr>
        <w:t>对默认绘图窗口的绘图操作</w:t>
      </w:r>
    </w:p>
    <w:p w:rsidR="00F279CA" w:rsidRPr="00F279CA" w:rsidRDefault="00F279CA" w:rsidP="00F279CA">
      <w:r w:rsidRPr="00F279CA">
        <w:rPr>
          <w:lang w:val="zh-CN"/>
        </w:rPr>
        <w:tab/>
      </w:r>
      <w:r w:rsidRPr="00F279CA">
        <w:t>getimage(&amp;pSrcImg, dstX, dstY, pimg-&gt;getwidth(), pimg-&gt;getheight());</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透明度容错</w:t>
      </w:r>
    </w:p>
    <w:p w:rsidR="00F279CA" w:rsidRPr="00F279CA" w:rsidRDefault="00F279CA" w:rsidP="00F279CA">
      <w:r w:rsidRPr="00F279CA">
        <w:tab/>
        <w:t>if (tp&lt;0)</w:t>
      </w:r>
    </w:p>
    <w:p w:rsidR="00F279CA" w:rsidRPr="00F279CA" w:rsidRDefault="00F279CA" w:rsidP="00F279CA">
      <w:r w:rsidRPr="00F279CA">
        <w:tab/>
        <w:t>{</w:t>
      </w:r>
    </w:p>
    <w:p w:rsidR="00F279CA" w:rsidRPr="00F279CA" w:rsidRDefault="00F279CA" w:rsidP="00F279CA">
      <w:r w:rsidRPr="00F279CA">
        <w:tab/>
      </w:r>
      <w:r w:rsidRPr="00F279CA">
        <w:tab/>
        <w:t>tp = 0;</w:t>
      </w:r>
    </w:p>
    <w:p w:rsidR="00F279CA" w:rsidRPr="00F279CA" w:rsidRDefault="00F279CA" w:rsidP="00F279CA">
      <w:r w:rsidRPr="00F279CA">
        <w:tab/>
        <w:t>}</w:t>
      </w:r>
    </w:p>
    <w:p w:rsidR="00F279CA" w:rsidRPr="00F279CA" w:rsidRDefault="00F279CA" w:rsidP="00F279CA">
      <w:r w:rsidRPr="00F279CA">
        <w:tab/>
        <w:t>else if (tp&gt;100)</w:t>
      </w:r>
    </w:p>
    <w:p w:rsidR="00F279CA" w:rsidRPr="00F279CA" w:rsidRDefault="00F279CA" w:rsidP="00F279CA">
      <w:r w:rsidRPr="00F279CA">
        <w:tab/>
        <w:t>{</w:t>
      </w:r>
    </w:p>
    <w:p w:rsidR="00F279CA" w:rsidRPr="00F279CA" w:rsidRDefault="00F279CA" w:rsidP="00F279CA">
      <w:r w:rsidRPr="00F279CA">
        <w:tab/>
      </w:r>
      <w:r w:rsidRPr="00F279CA">
        <w:tab/>
        <w:t>tp = 100;</w:t>
      </w:r>
    </w:p>
    <w:p w:rsidR="00F279CA" w:rsidRPr="00F279CA" w:rsidRDefault="00F279CA" w:rsidP="00F279CA">
      <w:r w:rsidRPr="00F279CA">
        <w:tab/>
        <w:t>}</w:t>
      </w:r>
    </w:p>
    <w:p w:rsidR="00F279CA" w:rsidRPr="00F279CA" w:rsidRDefault="00F279CA" w:rsidP="00F279CA"/>
    <w:p w:rsidR="00F279CA" w:rsidRPr="00F279CA" w:rsidRDefault="00F279CA" w:rsidP="00F279CA">
      <w:r w:rsidRPr="00F279CA">
        <w:rPr>
          <w:rFonts w:hint="eastAsia"/>
        </w:rPr>
        <w:tab/>
        <w:t xml:space="preserve">// </w:t>
      </w:r>
      <w:r w:rsidRPr="00F279CA">
        <w:rPr>
          <w:rFonts w:hint="eastAsia"/>
          <w:lang w:val="zh-CN"/>
        </w:rPr>
        <w:t>获取背景指向显存的指针</w:t>
      </w:r>
    </w:p>
    <w:p w:rsidR="00F279CA" w:rsidRPr="00F279CA" w:rsidRDefault="00F279CA" w:rsidP="00F279CA">
      <w:r w:rsidRPr="00F279CA">
        <w:tab/>
        <w:t>DWORD* bk_pMem = GetImageBuffer(&amp;pSrcImg);</w:t>
      </w:r>
    </w:p>
    <w:p w:rsidR="00F279CA" w:rsidRPr="00F279CA" w:rsidRDefault="00F279CA" w:rsidP="00F279CA"/>
    <w:p w:rsidR="00F279CA" w:rsidRPr="00F279CA" w:rsidRDefault="00F279CA" w:rsidP="00F279CA">
      <w:r w:rsidRPr="00F279CA">
        <w:rPr>
          <w:rFonts w:hint="eastAsia"/>
        </w:rPr>
        <w:tab/>
        <w:t>//</w:t>
      </w:r>
      <w:r w:rsidRPr="00F279CA">
        <w:rPr>
          <w:rFonts w:hint="eastAsia"/>
          <w:lang w:val="zh-CN"/>
        </w:rPr>
        <w:t>贴图指向显存的指针</w:t>
      </w:r>
    </w:p>
    <w:p w:rsidR="00F279CA" w:rsidRPr="00F279CA" w:rsidRDefault="00F279CA" w:rsidP="00F279CA">
      <w:r w:rsidRPr="00F279CA">
        <w:tab/>
        <w:t>DWORD* pMem = GetImageBuffer(&amp;tempimg);</w:t>
      </w:r>
    </w:p>
    <w:p w:rsidR="00F279CA" w:rsidRPr="00F279CA" w:rsidRDefault="00F279CA" w:rsidP="00F279CA"/>
    <w:p w:rsidR="00F279CA" w:rsidRPr="00F279CA" w:rsidRDefault="00F279CA" w:rsidP="00F279CA">
      <w:r w:rsidRPr="00F279CA">
        <w:tab/>
        <w:t>for (y = 0; y&lt;pimg-&gt;getheight(); y++)</w:t>
      </w:r>
    </w:p>
    <w:p w:rsidR="00F279CA" w:rsidRPr="00F279CA" w:rsidRDefault="00F279CA" w:rsidP="00F279CA">
      <w:r w:rsidRPr="00F279CA">
        <w:tab/>
        <w:t>{</w:t>
      </w:r>
    </w:p>
    <w:p w:rsidR="00F279CA" w:rsidRPr="00F279CA" w:rsidRDefault="00F279CA" w:rsidP="00F279CA">
      <w:r w:rsidRPr="00F279CA">
        <w:tab/>
      </w:r>
      <w:r w:rsidRPr="00F279CA">
        <w:tab/>
        <w:t>for (x = 0; x&lt;pimg-&gt;getwidth(); x++)</w:t>
      </w:r>
    </w:p>
    <w:p w:rsidR="00F279CA" w:rsidRPr="00F279CA" w:rsidRDefault="00F279CA" w:rsidP="00F279CA">
      <w:r w:rsidRPr="00F279CA">
        <w:tab/>
      </w:r>
      <w:r w:rsidRPr="00F279CA">
        <w:tab/>
        <w:t>{</w:t>
      </w:r>
    </w:p>
    <w:p w:rsidR="00F279CA" w:rsidRPr="00F279CA" w:rsidRDefault="00F279CA" w:rsidP="00F279CA">
      <w:r w:rsidRPr="00F279CA">
        <w:tab/>
      </w:r>
      <w:r w:rsidRPr="00F279CA">
        <w:tab/>
      </w:r>
      <w:r w:rsidRPr="00F279CA">
        <w:tab/>
        <w:t>num = y*pimg-&gt;getwidth() + x;</w:t>
      </w:r>
    </w:p>
    <w:p w:rsidR="00F279CA" w:rsidRPr="00F279CA" w:rsidRDefault="00F279CA" w:rsidP="00F279CA">
      <w:r w:rsidRPr="00F279CA">
        <w:lastRenderedPageBreak/>
        <w:tab/>
      </w:r>
      <w:r w:rsidRPr="00F279CA">
        <w:tab/>
      </w:r>
      <w:r w:rsidRPr="00F279CA">
        <w:tab/>
        <w:t>R = GetRValue(pMem[num]);</w:t>
      </w:r>
    </w:p>
    <w:p w:rsidR="00F279CA" w:rsidRPr="00F279CA" w:rsidRDefault="00F279CA" w:rsidP="00F279CA">
      <w:r w:rsidRPr="00F279CA">
        <w:tab/>
      </w:r>
      <w:r w:rsidRPr="00F279CA">
        <w:tab/>
      </w:r>
      <w:r w:rsidRPr="00F279CA">
        <w:tab/>
        <w:t>G = GetGValue(pMem[num]);</w:t>
      </w:r>
    </w:p>
    <w:p w:rsidR="00F279CA" w:rsidRPr="00F279CA" w:rsidRDefault="00F279CA" w:rsidP="00F279CA">
      <w:r w:rsidRPr="00F279CA">
        <w:tab/>
      </w:r>
      <w:r w:rsidRPr="00F279CA">
        <w:tab/>
      </w:r>
      <w:r w:rsidRPr="00F279CA">
        <w:tab/>
        <w:t>B = GetBValue(pMem[num]);</w:t>
      </w:r>
    </w:p>
    <w:p w:rsidR="00F279CA" w:rsidRPr="00F279CA" w:rsidRDefault="00F279CA" w:rsidP="00F279CA">
      <w:r w:rsidRPr="00F279CA">
        <w:tab/>
      </w:r>
      <w:r w:rsidRPr="00F279CA">
        <w:tab/>
      </w:r>
      <w:r w:rsidRPr="00F279CA">
        <w:tab/>
        <w:t>if ((abs(R - avoid_r) &lt;= deviation) &amp;&amp; (abs(G - avoid_g) &lt;= deviation) &amp;&amp; (abs(B - avoid_b) &lt;= deviation))</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r>
      <w:r w:rsidRPr="00F279CA">
        <w:tab/>
        <w:t>pMem[num] = bk_pMem[num];</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else</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r>
      <w:r w:rsidRPr="00F279CA">
        <w:tab/>
        <w:t>pMem[num] = RGB((R*tp + GetRValue(bk_pMem[num])*(100 - tp)) / 100, (G*tp + GetGValue(bk_pMem[num])*(100 - tp)) / 100, (B*tp + GetBValue(bk_pMem[num])*(100 - tp)) / 100);</w:t>
      </w:r>
    </w:p>
    <w:p w:rsidR="00F279CA" w:rsidRPr="00541D03" w:rsidRDefault="00F279CA" w:rsidP="00F279CA">
      <w:r w:rsidRPr="00F279CA">
        <w:tab/>
      </w:r>
      <w:r w:rsidRPr="00F279CA">
        <w:tab/>
      </w:r>
      <w:r w:rsidRPr="00F279CA">
        <w:tab/>
      </w:r>
      <w:r w:rsidRPr="00541D03">
        <w:t>}</w:t>
      </w:r>
    </w:p>
    <w:p w:rsidR="00F279CA" w:rsidRPr="00541D03" w:rsidRDefault="00F279CA" w:rsidP="00F279CA">
      <w:r w:rsidRPr="00541D03">
        <w:tab/>
      </w:r>
      <w:r w:rsidRPr="00541D03">
        <w:tab/>
        <w:t>}</w:t>
      </w:r>
    </w:p>
    <w:p w:rsidR="00F279CA" w:rsidRPr="00541D03" w:rsidRDefault="00F279CA" w:rsidP="00F279CA">
      <w:r w:rsidRPr="00541D03">
        <w:tab/>
        <w:t>}</w:t>
      </w:r>
    </w:p>
    <w:p w:rsidR="00F279CA" w:rsidRPr="00541D03" w:rsidRDefault="00F279CA" w:rsidP="00F279CA">
      <w:r w:rsidRPr="00541D03">
        <w:tab/>
        <w:t xml:space="preserve">putimage(dstX, dstY, &amp;tempimg); </w:t>
      </w:r>
    </w:p>
    <w:p w:rsidR="00F279CA" w:rsidRPr="00541D03" w:rsidRDefault="00F279CA" w:rsidP="00F279CA">
      <w:r w:rsidRPr="00541D03">
        <w:t>}</w:t>
      </w:r>
    </w:p>
    <w:p w:rsidR="00F279CA" w:rsidRPr="00541D03" w:rsidRDefault="00F279CA" w:rsidP="00F279CA"/>
    <w:p w:rsidR="00F279CA" w:rsidRPr="00541D03" w:rsidRDefault="00F279CA" w:rsidP="00F279CA">
      <w:pPr>
        <w:rPr>
          <w:sz w:val="48"/>
          <w:szCs w:val="48"/>
        </w:rPr>
      </w:pPr>
      <w:r w:rsidRPr="00541D03">
        <w:rPr>
          <w:sz w:val="48"/>
          <w:szCs w:val="48"/>
        </w:rPr>
        <w:t>P</w:t>
      </w:r>
      <w:r w:rsidRPr="00541D03">
        <w:rPr>
          <w:rFonts w:hint="eastAsia"/>
          <w:sz w:val="48"/>
          <w:szCs w:val="48"/>
        </w:rPr>
        <w:t>layer.</w:t>
      </w:r>
      <w:r w:rsidRPr="00541D03">
        <w:rPr>
          <w:sz w:val="48"/>
          <w:szCs w:val="48"/>
        </w:rPr>
        <w:t>cpp</w:t>
      </w:r>
    </w:p>
    <w:p w:rsidR="00F279CA" w:rsidRPr="00F279CA" w:rsidRDefault="00F279CA" w:rsidP="00F279CA"/>
    <w:p w:rsidR="00F279CA" w:rsidRPr="00F279CA" w:rsidRDefault="00F279CA" w:rsidP="00F279CA">
      <w:r w:rsidRPr="00F279CA">
        <w:t>#include "player.h"</w:t>
      </w:r>
    </w:p>
    <w:p w:rsidR="00F279CA" w:rsidRPr="00F279CA" w:rsidRDefault="00F279CA" w:rsidP="00F279CA">
      <w:r w:rsidRPr="00F279CA">
        <w:t>#include "mainframe.h"</w:t>
      </w:r>
    </w:p>
    <w:p w:rsidR="00F279CA" w:rsidRPr="00F279CA" w:rsidRDefault="00F279CA" w:rsidP="00F279CA">
      <w:r w:rsidRPr="00F279CA">
        <w:t>#include &lt;math.h&gt;</w:t>
      </w:r>
    </w:p>
    <w:p w:rsidR="00F279CA" w:rsidRPr="00F279CA" w:rsidRDefault="00F279CA" w:rsidP="00F279CA"/>
    <w:p w:rsidR="00F279CA" w:rsidRPr="00F279CA" w:rsidRDefault="00F279CA" w:rsidP="00F279CA">
      <w:r w:rsidRPr="00F279CA">
        <w:t>#define KEY_DOWN(vk_c) (GetAsyncKeyState(vk_c)&amp;0x8000?1:0)</w:t>
      </w:r>
    </w:p>
    <w:p w:rsidR="00F279CA" w:rsidRPr="00F279CA" w:rsidRDefault="00F279CA" w:rsidP="00F279CA"/>
    <w:p w:rsidR="00F279CA" w:rsidRPr="00F279CA" w:rsidRDefault="00F279CA" w:rsidP="00F279CA">
      <w:r w:rsidRPr="00F279CA">
        <w:t>#define INIT_X 300</w:t>
      </w:r>
    </w:p>
    <w:p w:rsidR="00F279CA" w:rsidRPr="00F279CA" w:rsidRDefault="00F279CA" w:rsidP="00F279CA">
      <w:r w:rsidRPr="00F279CA">
        <w:t>#define INIT_Y 400</w:t>
      </w:r>
    </w:p>
    <w:p w:rsidR="00F279CA" w:rsidRPr="00F279CA" w:rsidRDefault="00F279CA" w:rsidP="00F279CA">
      <w:r w:rsidRPr="00F279CA">
        <w:lastRenderedPageBreak/>
        <w:t>#define INIT_DIR 1</w:t>
      </w:r>
    </w:p>
    <w:p w:rsidR="00F279CA" w:rsidRPr="00F279CA" w:rsidRDefault="00F279CA" w:rsidP="00F279CA">
      <w:r w:rsidRPr="00F279CA">
        <w:t>#define INIT_MAXHP 250</w:t>
      </w:r>
    </w:p>
    <w:p w:rsidR="00F279CA" w:rsidRPr="00F279CA" w:rsidRDefault="00F279CA" w:rsidP="00F279CA">
      <w:r w:rsidRPr="00F279CA">
        <w:t>#define INIT_HP 250</w:t>
      </w:r>
    </w:p>
    <w:p w:rsidR="00F279CA" w:rsidRPr="00F279CA" w:rsidRDefault="00F279CA" w:rsidP="00F279CA">
      <w:r w:rsidRPr="00F279CA">
        <w:t>#define INIT_ATTACK 50</w:t>
      </w:r>
    </w:p>
    <w:p w:rsidR="00F279CA" w:rsidRPr="00F279CA" w:rsidRDefault="00F279CA" w:rsidP="00F279CA">
      <w:r w:rsidRPr="00F279CA">
        <w:t>#define INIT_MOVESPD 0</w:t>
      </w:r>
    </w:p>
    <w:p w:rsidR="00F279CA" w:rsidRPr="00F279CA" w:rsidRDefault="00F279CA" w:rsidP="00F279CA">
      <w:r w:rsidRPr="00F279CA">
        <w:t>#define INIT_SKILLSTATE 0</w:t>
      </w:r>
    </w:p>
    <w:p w:rsidR="00F279CA" w:rsidRPr="00F279CA" w:rsidRDefault="00F279CA" w:rsidP="00F279CA">
      <w:r w:rsidRPr="00F279CA">
        <w:t>#define INIT_SKILLTYPE 0</w:t>
      </w:r>
    </w:p>
    <w:p w:rsidR="00F279CA" w:rsidRPr="00F279CA" w:rsidRDefault="00F279CA" w:rsidP="00F279CA">
      <w:r w:rsidRPr="00F279CA">
        <w:t>#define INIT_ISRUN false</w:t>
      </w:r>
    </w:p>
    <w:p w:rsidR="00F279CA" w:rsidRPr="00F279CA" w:rsidRDefault="00F279CA" w:rsidP="00F279CA">
      <w:r w:rsidRPr="00F279CA">
        <w:t>#define INIT_ISJUMP false</w:t>
      </w:r>
    </w:p>
    <w:p w:rsidR="00F279CA" w:rsidRPr="00F279CA" w:rsidRDefault="00F279CA" w:rsidP="00F279CA">
      <w:r w:rsidRPr="00F279CA">
        <w:t>#define INIT_COOLDOWN 0</w:t>
      </w:r>
    </w:p>
    <w:p w:rsidR="00F279CA" w:rsidRPr="00F279CA" w:rsidRDefault="00F279CA" w:rsidP="00F279CA">
      <w:r w:rsidRPr="00F279CA">
        <w:t>#define INIT_RUNSTATE 0</w:t>
      </w:r>
    </w:p>
    <w:p w:rsidR="00F279CA" w:rsidRPr="00F279CA" w:rsidRDefault="00F279CA" w:rsidP="00F279CA">
      <w:r w:rsidRPr="00F279CA">
        <w:t>#define INIT_JUMPSTATE 0</w:t>
      </w:r>
    </w:p>
    <w:p w:rsidR="00F279CA" w:rsidRPr="00F279CA" w:rsidRDefault="00F279CA" w:rsidP="00F279CA">
      <w:r w:rsidRPr="00F279CA">
        <w:t>#define INIT_STILL 1</w:t>
      </w:r>
    </w:p>
    <w:p w:rsidR="00F279CA" w:rsidRPr="00F279CA" w:rsidRDefault="00F279CA" w:rsidP="00F279CA">
      <w:r w:rsidRPr="00F279CA">
        <w:t>#define INIT_RUN 0</w:t>
      </w:r>
    </w:p>
    <w:p w:rsidR="00F279CA" w:rsidRPr="00F279CA" w:rsidRDefault="00F279CA" w:rsidP="00F279CA">
      <w:r w:rsidRPr="00F279CA">
        <w:t>#define INIT_COMBO 0</w:t>
      </w:r>
    </w:p>
    <w:p w:rsidR="00F279CA" w:rsidRPr="00F279CA" w:rsidRDefault="00F279CA" w:rsidP="00F279CA">
      <w:r w:rsidRPr="00F279CA">
        <w:t>#define INIT_EXP 0</w:t>
      </w:r>
    </w:p>
    <w:p w:rsidR="00F279CA" w:rsidRPr="00F279CA" w:rsidRDefault="00F279CA" w:rsidP="00F279CA">
      <w:r w:rsidRPr="00F279CA">
        <w:t>#define INIT_LEVEL 1</w:t>
      </w:r>
    </w:p>
    <w:p w:rsidR="00F279CA" w:rsidRPr="00F279CA" w:rsidRDefault="00F279CA" w:rsidP="00F279CA">
      <w:r w:rsidRPr="00F279CA">
        <w:t>#define INIT_HPRE 0.1</w:t>
      </w:r>
    </w:p>
    <w:p w:rsidR="00F279CA" w:rsidRPr="00F279CA" w:rsidRDefault="00F279CA" w:rsidP="00F279CA"/>
    <w:p w:rsidR="00F279CA" w:rsidRPr="00F279CA" w:rsidRDefault="00F279CA" w:rsidP="00F279CA">
      <w:r w:rsidRPr="00F279CA">
        <w:t>#define INIT_SONICLEAP_RANGE 800</w:t>
      </w:r>
    </w:p>
    <w:p w:rsidR="00F279CA" w:rsidRPr="00F279CA" w:rsidRDefault="00F279CA" w:rsidP="00F279CA">
      <w:r w:rsidRPr="00F279CA">
        <w:t>#define INIT_MELEEATTACK_RANGE 150</w:t>
      </w:r>
    </w:p>
    <w:p w:rsidR="00F279CA" w:rsidRPr="00F279CA" w:rsidRDefault="00F279CA" w:rsidP="00F279CA">
      <w:r w:rsidRPr="00F279CA">
        <w:t>#define INIT_HS_RANGE 200</w:t>
      </w:r>
    </w:p>
    <w:p w:rsidR="00F279CA" w:rsidRPr="00F279CA" w:rsidRDefault="00F279CA" w:rsidP="00F279CA"/>
    <w:p w:rsidR="00F279CA" w:rsidRPr="00F279CA" w:rsidRDefault="00F279CA" w:rsidP="00F279CA">
      <w:r w:rsidRPr="00F279CA">
        <w:t>#define INIT_FINDRANGE 500</w:t>
      </w:r>
    </w:p>
    <w:p w:rsidR="00F279CA" w:rsidRPr="00F279CA" w:rsidRDefault="00F279CA" w:rsidP="00F279CA"/>
    <w:p w:rsidR="00F279CA" w:rsidRPr="00F279CA" w:rsidRDefault="00F279CA" w:rsidP="00F279CA">
      <w:r w:rsidRPr="00F279CA">
        <w:t>PLAYER::PLAYER()</w:t>
      </w:r>
    </w:p>
    <w:p w:rsidR="00F279CA" w:rsidRPr="00F279CA" w:rsidRDefault="00F279CA" w:rsidP="00F279CA">
      <w:r w:rsidRPr="00F279CA">
        <w:t>{</w:t>
      </w:r>
    </w:p>
    <w:p w:rsidR="00F279CA" w:rsidRPr="00F279CA" w:rsidRDefault="00F279CA" w:rsidP="00F279CA">
      <w:r w:rsidRPr="00F279CA">
        <w:rPr>
          <w:rFonts w:hint="eastAsia"/>
        </w:rPr>
        <w:tab/>
        <w:t>x = INIT_X;            //</w:t>
      </w:r>
      <w:r w:rsidRPr="00F279CA">
        <w:rPr>
          <w:rFonts w:hint="eastAsia"/>
          <w:lang w:val="zh-CN"/>
        </w:rPr>
        <w:t>初始化</w:t>
      </w:r>
      <w:r w:rsidRPr="00F279CA">
        <w:rPr>
          <w:rFonts w:hint="eastAsia"/>
        </w:rPr>
        <w:t>__PLAYER</w:t>
      </w:r>
      <w:r w:rsidRPr="00F279CA">
        <w:rPr>
          <w:rFonts w:hint="eastAsia"/>
          <w:lang w:val="zh-CN"/>
        </w:rPr>
        <w:t>数据</w:t>
      </w:r>
    </w:p>
    <w:p w:rsidR="00F279CA" w:rsidRPr="00F279CA" w:rsidRDefault="00F279CA" w:rsidP="00F279CA">
      <w:r w:rsidRPr="00F279CA">
        <w:lastRenderedPageBreak/>
        <w:tab/>
        <w:t>y = INIT_Y;</w:t>
      </w:r>
    </w:p>
    <w:p w:rsidR="00F279CA" w:rsidRPr="00F279CA" w:rsidRDefault="00F279CA" w:rsidP="00F279CA">
      <w:r w:rsidRPr="00F279CA">
        <w:tab/>
        <w:t>dir = INIT_DIR;</w:t>
      </w:r>
    </w:p>
    <w:p w:rsidR="00F279CA" w:rsidRPr="00F279CA" w:rsidRDefault="00F279CA" w:rsidP="00F279CA">
      <w:r w:rsidRPr="00F279CA">
        <w:tab/>
        <w:t>maxhp = INIT_MAXHP;</w:t>
      </w:r>
    </w:p>
    <w:p w:rsidR="00F279CA" w:rsidRPr="00F279CA" w:rsidRDefault="00F279CA" w:rsidP="00F279CA">
      <w:r w:rsidRPr="00F279CA">
        <w:tab/>
        <w:t>hp = maxhp;</w:t>
      </w:r>
    </w:p>
    <w:p w:rsidR="00F279CA" w:rsidRPr="00F279CA" w:rsidRDefault="00F279CA" w:rsidP="00F279CA">
      <w:r w:rsidRPr="00F279CA">
        <w:tab/>
        <w:t>attack = INIT_ATTACK;</w:t>
      </w:r>
    </w:p>
    <w:p w:rsidR="00F279CA" w:rsidRPr="00F279CA" w:rsidRDefault="00F279CA" w:rsidP="00F279CA">
      <w:r w:rsidRPr="00F279CA">
        <w:tab/>
        <w:t>movespd = INIT_MOVESPD;</w:t>
      </w:r>
    </w:p>
    <w:p w:rsidR="00F279CA" w:rsidRPr="00F279CA" w:rsidRDefault="00F279CA" w:rsidP="00F279CA">
      <w:r w:rsidRPr="00F279CA">
        <w:tab/>
        <w:t>skillState = INIT_SKILLSTATE;</w:t>
      </w:r>
    </w:p>
    <w:p w:rsidR="00F279CA" w:rsidRPr="00F279CA" w:rsidRDefault="00F279CA" w:rsidP="00F279CA">
      <w:r w:rsidRPr="00F279CA">
        <w:tab/>
        <w:t>skillType = INIT_SKILLTYPE;</w:t>
      </w:r>
    </w:p>
    <w:p w:rsidR="00F279CA" w:rsidRPr="00F279CA" w:rsidRDefault="00F279CA" w:rsidP="00F279CA">
      <w:r w:rsidRPr="00F279CA">
        <w:tab/>
        <w:t>isRun = INIT_ISRUN;</w:t>
      </w:r>
    </w:p>
    <w:p w:rsidR="00F279CA" w:rsidRPr="00F279CA" w:rsidRDefault="00F279CA" w:rsidP="00F279CA">
      <w:r w:rsidRPr="00F279CA">
        <w:tab/>
        <w:t>isJump = INIT_ISJUMP;</w:t>
      </w:r>
    </w:p>
    <w:p w:rsidR="00F279CA" w:rsidRPr="00F279CA" w:rsidRDefault="00F279CA" w:rsidP="00F279CA">
      <w:r w:rsidRPr="00F279CA">
        <w:tab/>
        <w:t>coolDown = INIT_COOLDOWN;</w:t>
      </w:r>
    </w:p>
    <w:p w:rsidR="00F279CA" w:rsidRPr="00F279CA" w:rsidRDefault="00F279CA" w:rsidP="00F279CA">
      <w:r w:rsidRPr="00F279CA">
        <w:tab/>
        <w:t>runState = INIT_RUNSTATE;</w:t>
      </w:r>
    </w:p>
    <w:p w:rsidR="00F279CA" w:rsidRPr="00F279CA" w:rsidRDefault="00F279CA" w:rsidP="00F279CA">
      <w:r w:rsidRPr="00F279CA">
        <w:tab/>
        <w:t>jumpState = INIT_JUMPSTATE;</w:t>
      </w:r>
    </w:p>
    <w:p w:rsidR="00F279CA" w:rsidRPr="00F279CA" w:rsidRDefault="00F279CA" w:rsidP="00F279CA">
      <w:r w:rsidRPr="00F279CA">
        <w:tab/>
        <w:t>still = INIT_STILL;</w:t>
      </w:r>
    </w:p>
    <w:p w:rsidR="00F279CA" w:rsidRPr="00F279CA" w:rsidRDefault="00F279CA" w:rsidP="00F279CA">
      <w:r w:rsidRPr="00F279CA">
        <w:tab/>
        <w:t>run = INIT_RUN;</w:t>
      </w:r>
    </w:p>
    <w:p w:rsidR="00F279CA" w:rsidRPr="00F279CA" w:rsidRDefault="00F279CA" w:rsidP="00F279CA">
      <w:r w:rsidRPr="00F279CA">
        <w:tab/>
        <w:t>combo = INIT_COMBO;</w:t>
      </w:r>
    </w:p>
    <w:p w:rsidR="00F279CA" w:rsidRPr="00F279CA" w:rsidRDefault="00F279CA" w:rsidP="00F279CA">
      <w:r w:rsidRPr="00F279CA">
        <w:tab/>
        <w:t>exp = INIT_EXP;</w:t>
      </w:r>
    </w:p>
    <w:p w:rsidR="00F279CA" w:rsidRPr="00F279CA" w:rsidRDefault="00F279CA" w:rsidP="00F279CA">
      <w:r w:rsidRPr="00F279CA">
        <w:tab/>
        <w:t>level = INIT_LEVEL;</w:t>
      </w:r>
    </w:p>
    <w:p w:rsidR="00F279CA" w:rsidRPr="00F279CA" w:rsidRDefault="00F279CA" w:rsidP="00F279CA">
      <w:r w:rsidRPr="00F279CA">
        <w:tab/>
        <w:t>hpregen = INIT_HPRE;</w:t>
      </w:r>
    </w:p>
    <w:p w:rsidR="00F279CA" w:rsidRPr="00F279CA" w:rsidRDefault="00F279CA" w:rsidP="00F279CA">
      <w:r w:rsidRPr="00F279CA">
        <w:tab/>
        <w:t>type = 0;</w:t>
      </w:r>
    </w:p>
    <w:p w:rsidR="00F279CA" w:rsidRPr="00F279CA" w:rsidRDefault="00F279CA" w:rsidP="00F279CA">
      <w:r w:rsidRPr="00F279CA">
        <w:t>}</w:t>
      </w:r>
    </w:p>
    <w:p w:rsidR="00F279CA" w:rsidRPr="00F279CA" w:rsidRDefault="00F279CA" w:rsidP="00F279CA"/>
    <w:p w:rsidR="00F279CA" w:rsidRPr="00F279CA" w:rsidRDefault="00F279CA" w:rsidP="00F279CA">
      <w:r w:rsidRPr="00F279CA">
        <w:t>PLAYER::~PLAYER() {}</w:t>
      </w:r>
    </w:p>
    <w:p w:rsidR="00F279CA" w:rsidRPr="00F279CA" w:rsidRDefault="00F279CA" w:rsidP="00F279CA"/>
    <w:p w:rsidR="00F279CA" w:rsidRPr="00F279CA" w:rsidRDefault="00F279CA" w:rsidP="00F279CA">
      <w:r w:rsidRPr="00F279CA">
        <w:rPr>
          <w:rFonts w:hint="eastAsia"/>
        </w:rPr>
        <w:t>int PLAYER::getX()</w:t>
      </w:r>
      <w:r w:rsidRPr="00F279CA">
        <w:rPr>
          <w:rFonts w:hint="eastAsia"/>
        </w:rPr>
        <w:tab/>
        <w:t xml:space="preserve">     //</w:t>
      </w:r>
      <w:r w:rsidRPr="00F279CA">
        <w:rPr>
          <w:rFonts w:hint="eastAsia"/>
          <w:lang w:val="zh-CN"/>
        </w:rPr>
        <w:t>获取位置</w:t>
      </w:r>
    </w:p>
    <w:p w:rsidR="00F279CA" w:rsidRPr="00F279CA" w:rsidRDefault="00F279CA" w:rsidP="00F279CA">
      <w:r w:rsidRPr="00F279CA">
        <w:t>{</w:t>
      </w:r>
    </w:p>
    <w:p w:rsidR="00F279CA" w:rsidRPr="00F279CA" w:rsidRDefault="00F279CA" w:rsidP="00F279CA">
      <w:r w:rsidRPr="00F279CA">
        <w:tab/>
        <w:t>return x;</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PLAYER::getY()</w:t>
      </w:r>
    </w:p>
    <w:p w:rsidR="00F279CA" w:rsidRPr="00F279CA" w:rsidRDefault="00F279CA" w:rsidP="00F279CA">
      <w:r w:rsidRPr="00F279CA">
        <w:t>{</w:t>
      </w:r>
    </w:p>
    <w:p w:rsidR="00F279CA" w:rsidRPr="00F279CA" w:rsidRDefault="00F279CA" w:rsidP="00F279CA">
      <w:r w:rsidRPr="00F279CA">
        <w:tab/>
        <w:t>return y;</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int PLAYER::getMovespd()//</w:t>
      </w:r>
      <w:r w:rsidRPr="00F279CA">
        <w:rPr>
          <w:rFonts w:hint="eastAsia"/>
          <w:lang w:val="zh-CN"/>
        </w:rPr>
        <w:t>获取移动速度</w:t>
      </w:r>
    </w:p>
    <w:p w:rsidR="00F279CA" w:rsidRPr="00F279CA" w:rsidRDefault="00F279CA" w:rsidP="00F279CA">
      <w:r w:rsidRPr="00F279CA">
        <w:t>{</w:t>
      </w:r>
    </w:p>
    <w:p w:rsidR="00F279CA" w:rsidRPr="00F279CA" w:rsidRDefault="00F279CA" w:rsidP="00F279CA">
      <w:r w:rsidRPr="00F279CA">
        <w:tab/>
        <w:t>return movespd;</w:t>
      </w:r>
    </w:p>
    <w:p w:rsidR="00F279CA" w:rsidRPr="00F279CA" w:rsidRDefault="00F279CA" w:rsidP="00F279CA">
      <w:r w:rsidRPr="00F279CA">
        <w:t>}</w:t>
      </w:r>
    </w:p>
    <w:p w:rsidR="00F279CA" w:rsidRPr="00F279CA" w:rsidRDefault="00F279CA" w:rsidP="00F279CA">
      <w:r w:rsidRPr="00F279CA">
        <w:tab/>
      </w:r>
    </w:p>
    <w:p w:rsidR="00F279CA" w:rsidRPr="00F279CA" w:rsidRDefault="00F279CA" w:rsidP="00F279CA">
      <w:r w:rsidRPr="00F279CA">
        <w:rPr>
          <w:rFonts w:hint="eastAsia"/>
        </w:rPr>
        <w:t>int PLAYER::getAttack()        //</w:t>
      </w:r>
      <w:r w:rsidRPr="00F279CA">
        <w:rPr>
          <w:rFonts w:hint="eastAsia"/>
          <w:lang w:val="zh-CN"/>
        </w:rPr>
        <w:t>获取攻击力</w:t>
      </w:r>
    </w:p>
    <w:p w:rsidR="00F279CA" w:rsidRPr="00F279CA" w:rsidRDefault="00F279CA" w:rsidP="00F279CA">
      <w:r w:rsidRPr="00F279CA">
        <w:t>{</w:t>
      </w:r>
    </w:p>
    <w:p w:rsidR="00F279CA" w:rsidRPr="00F279CA" w:rsidRDefault="00F279CA" w:rsidP="00F279CA">
      <w:r w:rsidRPr="00F279CA">
        <w:tab/>
        <w:t>return attack;</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float PLAYER::getHp()            //</w:t>
      </w:r>
      <w:r w:rsidRPr="00F279CA">
        <w:rPr>
          <w:rFonts w:hint="eastAsia"/>
          <w:lang w:val="zh-CN"/>
        </w:rPr>
        <w:t>获取当前</w:t>
      </w:r>
      <w:r w:rsidRPr="00F279CA">
        <w:rPr>
          <w:rFonts w:hint="eastAsia"/>
        </w:rPr>
        <w:t>hp</w:t>
      </w:r>
    </w:p>
    <w:p w:rsidR="00F279CA" w:rsidRPr="00F279CA" w:rsidRDefault="00F279CA" w:rsidP="00F279CA">
      <w:r w:rsidRPr="00F279CA">
        <w:t>{</w:t>
      </w:r>
    </w:p>
    <w:p w:rsidR="00F279CA" w:rsidRPr="00F279CA" w:rsidRDefault="00F279CA" w:rsidP="00F279CA">
      <w:r w:rsidRPr="00F279CA">
        <w:tab/>
        <w:t>return hp;</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int PLAYER::getCombo()         //</w:t>
      </w:r>
      <w:r w:rsidRPr="00F279CA">
        <w:rPr>
          <w:rFonts w:hint="eastAsia"/>
          <w:lang w:val="zh-CN"/>
        </w:rPr>
        <w:t>获取当前连击值</w:t>
      </w:r>
    </w:p>
    <w:p w:rsidR="00F279CA" w:rsidRPr="00F279CA" w:rsidRDefault="00F279CA" w:rsidP="00F279CA">
      <w:r w:rsidRPr="00F279CA">
        <w:t>{</w:t>
      </w:r>
    </w:p>
    <w:p w:rsidR="00F279CA" w:rsidRPr="00F279CA" w:rsidRDefault="00F279CA" w:rsidP="00F279CA">
      <w:r w:rsidRPr="00F279CA">
        <w:tab/>
        <w:t>return combo;</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PLAYER::getSkill()</w:t>
      </w:r>
    </w:p>
    <w:p w:rsidR="00F279CA" w:rsidRPr="00F279CA" w:rsidRDefault="00F279CA" w:rsidP="00F279CA">
      <w:r w:rsidRPr="00F279CA">
        <w:t>{</w:t>
      </w:r>
    </w:p>
    <w:p w:rsidR="00F279CA" w:rsidRPr="00F279CA" w:rsidRDefault="00F279CA" w:rsidP="00F279CA">
      <w:r w:rsidRPr="00F279CA">
        <w:lastRenderedPageBreak/>
        <w:tab/>
        <w:t>return skillType;</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PLAYER::getRun()</w:t>
      </w:r>
    </w:p>
    <w:p w:rsidR="00F279CA" w:rsidRPr="00F279CA" w:rsidRDefault="00F279CA" w:rsidP="00F279CA">
      <w:r w:rsidRPr="00F279CA">
        <w:t>{</w:t>
      </w:r>
    </w:p>
    <w:p w:rsidR="00F279CA" w:rsidRPr="00F279CA" w:rsidRDefault="00F279CA" w:rsidP="00F279CA">
      <w:r w:rsidRPr="00F279CA">
        <w:tab/>
        <w:t>return run;</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void PLAYER::jump()</w:t>
      </w:r>
      <w:r w:rsidRPr="00F279CA">
        <w:rPr>
          <w:rFonts w:hint="eastAsia"/>
        </w:rPr>
        <w:tab/>
      </w:r>
      <w:r w:rsidRPr="00F279CA">
        <w:rPr>
          <w:rFonts w:hint="eastAsia"/>
        </w:rPr>
        <w:tab/>
        <w:t xml:space="preserve">    //</w:t>
      </w:r>
      <w:r w:rsidRPr="00F279CA">
        <w:rPr>
          <w:rFonts w:hint="eastAsia"/>
          <w:lang w:val="zh-CN"/>
        </w:rPr>
        <w:t>跳跃</w:t>
      </w:r>
    </w:p>
    <w:p w:rsidR="00F279CA" w:rsidRPr="00F279CA" w:rsidRDefault="00F279CA" w:rsidP="00F279CA">
      <w:r w:rsidRPr="00F279CA">
        <w:t>{</w:t>
      </w:r>
    </w:p>
    <w:p w:rsidR="00F279CA" w:rsidRPr="00F279CA" w:rsidRDefault="00F279CA" w:rsidP="00F279CA">
      <w:r w:rsidRPr="00F279CA">
        <w:tab/>
        <w:t>y = (int)((15 - jumpState)*(15 - jumpState)*0.6 + 265);</w:t>
      </w:r>
    </w:p>
    <w:p w:rsidR="00F279CA" w:rsidRPr="00F279CA" w:rsidRDefault="00F279CA" w:rsidP="00F279CA">
      <w:r w:rsidRPr="00F279CA">
        <w:tab/>
        <w:t>jumpState++;</w:t>
      </w:r>
    </w:p>
    <w:p w:rsidR="00F279CA" w:rsidRPr="00F279CA" w:rsidRDefault="00F279CA" w:rsidP="00F279CA">
      <w:r w:rsidRPr="00F279CA">
        <w:tab/>
        <w:t>if (jumpState &gt; 30){</w:t>
      </w:r>
    </w:p>
    <w:p w:rsidR="00F279CA" w:rsidRPr="00F279CA" w:rsidRDefault="00F279CA" w:rsidP="00F279CA">
      <w:r w:rsidRPr="00F279CA">
        <w:tab/>
      </w:r>
      <w:r w:rsidRPr="00F279CA">
        <w:tab/>
        <w:t>jumpState = 0;</w:t>
      </w:r>
    </w:p>
    <w:p w:rsidR="00F279CA" w:rsidRPr="00F279CA" w:rsidRDefault="00F279CA" w:rsidP="00F279CA">
      <w:r w:rsidRPr="00F279CA">
        <w:tab/>
      </w:r>
      <w:r w:rsidRPr="00F279CA">
        <w:tab/>
        <w:t>isJump = false;</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PLAYER::running(IMAGE* player, int ox,PLAYER *p)</w:t>
      </w:r>
    </w:p>
    <w:p w:rsidR="00F279CA" w:rsidRPr="00F279CA" w:rsidRDefault="00F279CA" w:rsidP="00F279CA">
      <w:r w:rsidRPr="00F279CA">
        <w:t>{</w:t>
      </w:r>
    </w:p>
    <w:p w:rsidR="00F279CA" w:rsidRPr="00F279CA" w:rsidRDefault="00F279CA" w:rsidP="00F279CA">
      <w:r w:rsidRPr="00F279CA">
        <w:tab/>
        <w:t>switch ((*p).getType()){</w:t>
      </w:r>
    </w:p>
    <w:p w:rsidR="00F279CA" w:rsidRPr="00F279CA" w:rsidRDefault="00F279CA" w:rsidP="00F279CA">
      <w:r w:rsidRPr="00F279CA">
        <w:tab/>
        <w:t>case 0:{</w:t>
      </w:r>
    </w:p>
    <w:p w:rsidR="00F279CA" w:rsidRPr="00F279CA" w:rsidRDefault="00F279CA" w:rsidP="00F279CA">
      <w:r w:rsidRPr="00F279CA">
        <w:tab/>
      </w:r>
      <w:r w:rsidRPr="00F279CA">
        <w:tab/>
        <w:t>switch ((*p).getDir()){</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(*p).setRun((*p).getRun() + 1);</w:t>
      </w:r>
    </w:p>
    <w:p w:rsidR="00F279CA" w:rsidRPr="00F279CA" w:rsidRDefault="00F279CA" w:rsidP="00F279CA">
      <w:r w:rsidRPr="00F279CA">
        <w:tab/>
      </w:r>
      <w:r w:rsidRPr="00F279CA">
        <w:tab/>
      </w:r>
      <w:r w:rsidRPr="00F279CA">
        <w:tab/>
        <w:t>if ((*p).getRun() &gt;= 17)(*p).setRun(1);</w:t>
      </w:r>
    </w:p>
    <w:p w:rsidR="00F279CA" w:rsidRPr="00F279CA" w:rsidRDefault="00F279CA" w:rsidP="00F279CA"/>
    <w:p w:rsidR="00F279CA" w:rsidRPr="00F279CA" w:rsidRDefault="00F279CA" w:rsidP="00F279CA">
      <w:r w:rsidRPr="00F279CA">
        <w:tab/>
      </w:r>
      <w:r w:rsidRPr="00F279CA">
        <w:tab/>
      </w:r>
      <w:r w:rsidRPr="00F279CA">
        <w:tab/>
        <w:t>if ((*p).getRun() &gt;= 4)(*p).setRunState(2);</w:t>
      </w:r>
    </w:p>
    <w:p w:rsidR="00F279CA" w:rsidRPr="00F279CA" w:rsidRDefault="00F279CA" w:rsidP="00F279CA">
      <w:r w:rsidRPr="00F279CA">
        <w:lastRenderedPageBreak/>
        <w:tab/>
      </w:r>
      <w:r w:rsidRPr="00F279CA">
        <w:tab/>
      </w:r>
      <w:r w:rsidRPr="00F279CA">
        <w:tab/>
        <w:t>if ((*p).getRun() &gt;= 8)(*p).setRunState(3);</w:t>
      </w:r>
    </w:p>
    <w:p w:rsidR="00F279CA" w:rsidRPr="00F279CA" w:rsidRDefault="00F279CA" w:rsidP="00F279CA">
      <w:r w:rsidRPr="00F279CA">
        <w:tab/>
      </w:r>
      <w:r w:rsidRPr="00F279CA">
        <w:tab/>
      </w:r>
      <w:r w:rsidRPr="00F279CA">
        <w:tab/>
        <w:t>if ((*p).getRun() &gt;= 12)(*p).setRunState(4);</w:t>
      </w:r>
    </w:p>
    <w:p w:rsidR="00F279CA" w:rsidRPr="00F279CA" w:rsidRDefault="00F279CA" w:rsidP="00F279CA">
      <w:r w:rsidRPr="00F279CA">
        <w:tab/>
      </w:r>
      <w:r w:rsidRPr="00F279CA">
        <w:tab/>
      </w:r>
      <w:r w:rsidRPr="00F279CA">
        <w:tab/>
        <w:t>if ((*p).getRun() &gt;= 16)(*p).setRunState(1);</w:t>
      </w:r>
    </w:p>
    <w:p w:rsidR="00F279CA" w:rsidRPr="00F279CA" w:rsidRDefault="00F279CA" w:rsidP="00F279CA">
      <w:r w:rsidRPr="00F279CA">
        <w:tab/>
      </w:r>
      <w:r w:rsidRPr="00F279CA">
        <w:tab/>
      </w:r>
      <w:r w:rsidRPr="00F279CA">
        <w:tab/>
        <w:t>switch ((*p).getRunState()){</w:t>
      </w:r>
    </w:p>
    <w:p w:rsidR="00F279CA" w:rsidRPr="00F279CA" w:rsidRDefault="00F279CA" w:rsidP="00F279CA">
      <w:r w:rsidRPr="00F279CA">
        <w:tab/>
      </w:r>
      <w:r w:rsidRPr="00F279CA">
        <w:tab/>
      </w:r>
      <w:r w:rsidRPr="00F279CA">
        <w:tab/>
        <w:t>case 1:loadimage(player, "pic/rr1.jpg", 180, 185, true); break;</w:t>
      </w:r>
    </w:p>
    <w:p w:rsidR="00F279CA" w:rsidRPr="00F279CA" w:rsidRDefault="00F279CA" w:rsidP="00F279CA">
      <w:r w:rsidRPr="00F279CA">
        <w:tab/>
      </w:r>
      <w:r w:rsidRPr="00F279CA">
        <w:tab/>
      </w:r>
      <w:r w:rsidRPr="00F279CA">
        <w:tab/>
        <w:t>case 2:loadimage(player, "pic/rr2.jpg", 180, 185, true); break;</w:t>
      </w:r>
    </w:p>
    <w:p w:rsidR="00F279CA" w:rsidRPr="00F279CA" w:rsidRDefault="00F279CA" w:rsidP="00F279CA">
      <w:r w:rsidRPr="00F279CA">
        <w:tab/>
      </w:r>
      <w:r w:rsidRPr="00F279CA">
        <w:tab/>
      </w:r>
      <w:r w:rsidRPr="00F279CA">
        <w:tab/>
        <w:t>case 3:loadimage(player, "pic/rr3.jpg", 180, 185, true); break;</w:t>
      </w:r>
    </w:p>
    <w:p w:rsidR="00F279CA" w:rsidRPr="00F279CA" w:rsidRDefault="00F279CA" w:rsidP="00F279CA">
      <w:r w:rsidRPr="00F279CA">
        <w:tab/>
      </w:r>
      <w:r w:rsidRPr="00F279CA">
        <w:tab/>
      </w:r>
      <w:r w:rsidRPr="00F279CA">
        <w:tab/>
        <w:t>case 4:loadimage(player, "pic/rr4.jpg", 180, 185, true);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MAINFRAME::M_putimg((*p).getX(), (*p).getY(),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(*p).setRun((*p).getRun() + 1);</w:t>
      </w:r>
    </w:p>
    <w:p w:rsidR="00F279CA" w:rsidRPr="00F279CA" w:rsidRDefault="00F279CA" w:rsidP="00F279CA">
      <w:r w:rsidRPr="00F279CA">
        <w:tab/>
      </w:r>
      <w:r w:rsidRPr="00F279CA">
        <w:tab/>
      </w:r>
      <w:r w:rsidRPr="00F279CA">
        <w:tab/>
        <w:t>if ((*p).getRun() &gt;= 17)(*p).setRun(1);</w:t>
      </w:r>
    </w:p>
    <w:p w:rsidR="00F279CA" w:rsidRPr="00F279CA" w:rsidRDefault="00F279CA" w:rsidP="00F279CA"/>
    <w:p w:rsidR="00F279CA" w:rsidRPr="00F279CA" w:rsidRDefault="00F279CA" w:rsidP="00F279CA">
      <w:r w:rsidRPr="00F279CA">
        <w:tab/>
      </w:r>
      <w:r w:rsidRPr="00F279CA">
        <w:tab/>
      </w:r>
      <w:r w:rsidRPr="00F279CA">
        <w:tab/>
        <w:t>if ((*p).getRun() &gt;= 4)(*p).setRunState(2);</w:t>
      </w:r>
    </w:p>
    <w:p w:rsidR="00F279CA" w:rsidRPr="00F279CA" w:rsidRDefault="00F279CA" w:rsidP="00F279CA">
      <w:r w:rsidRPr="00F279CA">
        <w:tab/>
      </w:r>
      <w:r w:rsidRPr="00F279CA">
        <w:tab/>
      </w:r>
      <w:r w:rsidRPr="00F279CA">
        <w:tab/>
        <w:t>if ((*p).getRun() &gt;= 8)(*p).setRunState(3);</w:t>
      </w:r>
    </w:p>
    <w:p w:rsidR="00F279CA" w:rsidRPr="00F279CA" w:rsidRDefault="00F279CA" w:rsidP="00F279CA">
      <w:r w:rsidRPr="00F279CA">
        <w:tab/>
      </w:r>
      <w:r w:rsidRPr="00F279CA">
        <w:tab/>
      </w:r>
      <w:r w:rsidRPr="00F279CA">
        <w:tab/>
        <w:t>if ((*p).getRun() &gt;= 12)(*p).setRunState(4);</w:t>
      </w:r>
    </w:p>
    <w:p w:rsidR="00F279CA" w:rsidRPr="00F279CA" w:rsidRDefault="00F279CA" w:rsidP="00F279CA">
      <w:r w:rsidRPr="00F279CA">
        <w:tab/>
      </w:r>
      <w:r w:rsidRPr="00F279CA">
        <w:tab/>
      </w:r>
      <w:r w:rsidRPr="00F279CA">
        <w:tab/>
        <w:t>if ((*p).getRun() &gt;= 16)(*p).setRunState(1);</w:t>
      </w:r>
    </w:p>
    <w:p w:rsidR="00F279CA" w:rsidRPr="00F279CA" w:rsidRDefault="00F279CA" w:rsidP="00F279CA">
      <w:r w:rsidRPr="00F279CA">
        <w:tab/>
      </w:r>
      <w:r w:rsidRPr="00F279CA">
        <w:tab/>
      </w:r>
      <w:r w:rsidRPr="00F279CA">
        <w:tab/>
        <w:t>switch ((*p).getRunState()){</w:t>
      </w:r>
    </w:p>
    <w:p w:rsidR="00F279CA" w:rsidRPr="00F279CA" w:rsidRDefault="00F279CA" w:rsidP="00F279CA">
      <w:r w:rsidRPr="00F279CA">
        <w:tab/>
      </w:r>
      <w:r w:rsidRPr="00F279CA">
        <w:tab/>
      </w:r>
      <w:r w:rsidRPr="00F279CA">
        <w:tab/>
        <w:t>case 1:loadimage(player, "pic/ll1.jpg", 180, 185, true); break;</w:t>
      </w:r>
    </w:p>
    <w:p w:rsidR="00F279CA" w:rsidRPr="00F279CA" w:rsidRDefault="00F279CA" w:rsidP="00F279CA">
      <w:r w:rsidRPr="00F279CA">
        <w:tab/>
      </w:r>
      <w:r w:rsidRPr="00F279CA">
        <w:tab/>
      </w:r>
      <w:r w:rsidRPr="00F279CA">
        <w:tab/>
        <w:t>case 2:loadimage(player, "pic/ll2.jpg", 180, 185, true); break;</w:t>
      </w:r>
    </w:p>
    <w:p w:rsidR="00F279CA" w:rsidRPr="00F279CA" w:rsidRDefault="00F279CA" w:rsidP="00F279CA">
      <w:r w:rsidRPr="00F279CA">
        <w:tab/>
      </w:r>
      <w:r w:rsidRPr="00F279CA">
        <w:tab/>
      </w:r>
      <w:r w:rsidRPr="00F279CA">
        <w:tab/>
        <w:t>case 3:loadimage(player, "pic/ll3.jpg", 180, 185, true); break;</w:t>
      </w:r>
    </w:p>
    <w:p w:rsidR="00F279CA" w:rsidRPr="00F279CA" w:rsidRDefault="00F279CA" w:rsidP="00F279CA">
      <w:r w:rsidRPr="00F279CA">
        <w:tab/>
      </w:r>
      <w:r w:rsidRPr="00F279CA">
        <w:tab/>
      </w:r>
      <w:r w:rsidRPr="00F279CA">
        <w:tab/>
        <w:t>case 4:loadimage(player, "pic/ll4.jpg", 180, 185, true);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MAINFRAME::M_putimg((*p).getX(), (*p).getY(),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lastRenderedPageBreak/>
        <w:tab/>
        <w:t>case 9:{</w:t>
      </w:r>
    </w:p>
    <w:p w:rsidR="00F279CA" w:rsidRPr="00F279CA" w:rsidRDefault="00F279CA" w:rsidP="00F279CA">
      <w:r w:rsidRPr="00F279CA">
        <w:tab/>
      </w:r>
      <w:r w:rsidRPr="00F279CA">
        <w:tab/>
        <w:t>switch ((*p).getDir()){</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(*p).setRun((*p).getRun() + 1);</w:t>
      </w:r>
    </w:p>
    <w:p w:rsidR="00F279CA" w:rsidRPr="00F279CA" w:rsidRDefault="00F279CA" w:rsidP="00F279CA">
      <w:r w:rsidRPr="00F279CA">
        <w:tab/>
      </w:r>
      <w:r w:rsidRPr="00F279CA">
        <w:tab/>
      </w:r>
      <w:r w:rsidRPr="00F279CA">
        <w:tab/>
        <w:t>if ((*p).getRun() &gt;= 17)(*p).setRun(1);</w:t>
      </w:r>
    </w:p>
    <w:p w:rsidR="00F279CA" w:rsidRPr="00F279CA" w:rsidRDefault="00F279CA" w:rsidP="00F279CA"/>
    <w:p w:rsidR="00F279CA" w:rsidRPr="00F279CA" w:rsidRDefault="00F279CA" w:rsidP="00F279CA">
      <w:r w:rsidRPr="00F279CA">
        <w:tab/>
      </w:r>
      <w:r w:rsidRPr="00F279CA">
        <w:tab/>
      </w:r>
      <w:r w:rsidRPr="00F279CA">
        <w:tab/>
        <w:t>if ((*p).getRun() &gt;= 4)(*p).setRunState(2);</w:t>
      </w:r>
    </w:p>
    <w:p w:rsidR="00F279CA" w:rsidRPr="00F279CA" w:rsidRDefault="00F279CA" w:rsidP="00F279CA">
      <w:r w:rsidRPr="00F279CA">
        <w:tab/>
      </w:r>
      <w:r w:rsidRPr="00F279CA">
        <w:tab/>
      </w:r>
      <w:r w:rsidRPr="00F279CA">
        <w:tab/>
        <w:t>if ((*p).getRun() &gt;= 8)(*p).setRunState(3);</w:t>
      </w:r>
    </w:p>
    <w:p w:rsidR="00F279CA" w:rsidRPr="00F279CA" w:rsidRDefault="00F279CA" w:rsidP="00F279CA">
      <w:r w:rsidRPr="00F279CA">
        <w:tab/>
      </w:r>
      <w:r w:rsidRPr="00F279CA">
        <w:tab/>
      </w:r>
      <w:r w:rsidRPr="00F279CA">
        <w:tab/>
        <w:t>if ((*p).getRun() &gt;= 12)(*p).setRunState(4);</w:t>
      </w:r>
    </w:p>
    <w:p w:rsidR="00F279CA" w:rsidRPr="00F279CA" w:rsidRDefault="00F279CA" w:rsidP="00F279CA">
      <w:r w:rsidRPr="00F279CA">
        <w:tab/>
      </w:r>
      <w:r w:rsidRPr="00F279CA">
        <w:tab/>
      </w:r>
      <w:r w:rsidRPr="00F279CA">
        <w:tab/>
        <w:t>if ((*p).getRun() &gt;= 16)(*p).setRunState(1);</w:t>
      </w:r>
    </w:p>
    <w:p w:rsidR="00F279CA" w:rsidRPr="00F279CA" w:rsidRDefault="00F279CA" w:rsidP="00F279CA">
      <w:r w:rsidRPr="00F279CA">
        <w:tab/>
      </w:r>
      <w:r w:rsidRPr="00F279CA">
        <w:tab/>
      </w:r>
      <w:r w:rsidRPr="00F279CA">
        <w:tab/>
        <w:t>switch ((*p).getRunState()){</w:t>
      </w:r>
    </w:p>
    <w:p w:rsidR="00F279CA" w:rsidRPr="00F279CA" w:rsidRDefault="00F279CA" w:rsidP="00F279CA">
      <w:r w:rsidRPr="00F279CA">
        <w:tab/>
      </w:r>
      <w:r w:rsidRPr="00F279CA">
        <w:tab/>
      </w:r>
      <w:r w:rsidRPr="00F279CA">
        <w:tab/>
        <w:t>case 1:loadimage(player, "pic/enemyrrunning1.jpg", 180, 185, true); break;</w:t>
      </w:r>
    </w:p>
    <w:p w:rsidR="00F279CA" w:rsidRPr="00F279CA" w:rsidRDefault="00F279CA" w:rsidP="00F279CA">
      <w:r w:rsidRPr="00F279CA">
        <w:tab/>
      </w:r>
      <w:r w:rsidRPr="00F279CA">
        <w:tab/>
      </w:r>
      <w:r w:rsidRPr="00F279CA">
        <w:tab/>
        <w:t>case 2:loadimage(player, "pic/enemyrrunning2.jpg", 180, 185, true); break;</w:t>
      </w:r>
    </w:p>
    <w:p w:rsidR="00F279CA" w:rsidRPr="00F279CA" w:rsidRDefault="00F279CA" w:rsidP="00F279CA">
      <w:r w:rsidRPr="00F279CA">
        <w:tab/>
      </w:r>
      <w:r w:rsidRPr="00F279CA">
        <w:tab/>
      </w:r>
      <w:r w:rsidRPr="00F279CA">
        <w:tab/>
        <w:t>case 3:loadimage(player, "pic/enemyrrunning3.jpg", 180, 185, true); break;</w:t>
      </w:r>
    </w:p>
    <w:p w:rsidR="00F279CA" w:rsidRPr="00F279CA" w:rsidRDefault="00F279CA" w:rsidP="00F279CA">
      <w:r w:rsidRPr="00F279CA">
        <w:tab/>
      </w:r>
      <w:r w:rsidRPr="00F279CA">
        <w:tab/>
      </w:r>
      <w:r w:rsidRPr="00F279CA">
        <w:tab/>
        <w:t>case 4:loadimage(player, "pic/enemyrrunning4.jpg", 180, 185, true);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MAINFRAME::M_putimg((*p).getX(), (*p).getY(),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(*p).setRun((*p).getRun() + 1);</w:t>
      </w:r>
    </w:p>
    <w:p w:rsidR="00F279CA" w:rsidRPr="00F279CA" w:rsidRDefault="00F279CA" w:rsidP="00F279CA">
      <w:r w:rsidRPr="00F279CA">
        <w:tab/>
      </w:r>
      <w:r w:rsidRPr="00F279CA">
        <w:tab/>
      </w:r>
      <w:r w:rsidRPr="00F279CA">
        <w:tab/>
        <w:t>if ((*p).getRun() &gt;= 17)(*p).setRun(1);</w:t>
      </w:r>
    </w:p>
    <w:p w:rsidR="00F279CA" w:rsidRPr="00F279CA" w:rsidRDefault="00F279CA" w:rsidP="00F279CA"/>
    <w:p w:rsidR="00F279CA" w:rsidRPr="00F279CA" w:rsidRDefault="00F279CA" w:rsidP="00F279CA">
      <w:r w:rsidRPr="00F279CA">
        <w:tab/>
      </w:r>
      <w:r w:rsidRPr="00F279CA">
        <w:tab/>
      </w:r>
      <w:r w:rsidRPr="00F279CA">
        <w:tab/>
        <w:t>if ((*p).getRun() &gt;= 4)(*p).setRunState(2);</w:t>
      </w:r>
    </w:p>
    <w:p w:rsidR="00F279CA" w:rsidRPr="00F279CA" w:rsidRDefault="00F279CA" w:rsidP="00F279CA">
      <w:r w:rsidRPr="00F279CA">
        <w:tab/>
      </w:r>
      <w:r w:rsidRPr="00F279CA">
        <w:tab/>
      </w:r>
      <w:r w:rsidRPr="00F279CA">
        <w:tab/>
        <w:t>if ((*p).getRun() &gt;= 8)(*p).setRunState(3);</w:t>
      </w:r>
    </w:p>
    <w:p w:rsidR="00F279CA" w:rsidRPr="00F279CA" w:rsidRDefault="00F279CA" w:rsidP="00F279CA">
      <w:r w:rsidRPr="00F279CA">
        <w:tab/>
      </w:r>
      <w:r w:rsidRPr="00F279CA">
        <w:tab/>
      </w:r>
      <w:r w:rsidRPr="00F279CA">
        <w:tab/>
        <w:t>if ((*p).getRun() &gt;= 12)(*p).setRunState(4);</w:t>
      </w:r>
    </w:p>
    <w:p w:rsidR="00F279CA" w:rsidRPr="00F279CA" w:rsidRDefault="00F279CA" w:rsidP="00F279CA">
      <w:r w:rsidRPr="00F279CA">
        <w:tab/>
      </w:r>
      <w:r w:rsidRPr="00F279CA">
        <w:tab/>
      </w:r>
      <w:r w:rsidRPr="00F279CA">
        <w:tab/>
        <w:t>if ((*p).getRun() &gt;= 16)(*p).setRunState(1);</w:t>
      </w:r>
    </w:p>
    <w:p w:rsidR="00F279CA" w:rsidRPr="00F279CA" w:rsidRDefault="00F279CA" w:rsidP="00F279CA">
      <w:r w:rsidRPr="00F279CA">
        <w:tab/>
      </w:r>
      <w:r w:rsidRPr="00F279CA">
        <w:tab/>
      </w:r>
      <w:r w:rsidRPr="00F279CA">
        <w:tab/>
        <w:t>switch ((*p).getRunState()){</w:t>
      </w:r>
    </w:p>
    <w:p w:rsidR="00F279CA" w:rsidRPr="00F279CA" w:rsidRDefault="00F279CA" w:rsidP="00F279CA">
      <w:r w:rsidRPr="00F279CA">
        <w:tab/>
      </w:r>
      <w:r w:rsidRPr="00F279CA">
        <w:tab/>
      </w:r>
      <w:r w:rsidRPr="00F279CA">
        <w:tab/>
        <w:t>case 1:loadimage(player, "pic/enemylrunning1.jpg", 180, 185, true); break;</w:t>
      </w:r>
    </w:p>
    <w:p w:rsidR="00F279CA" w:rsidRPr="00F279CA" w:rsidRDefault="00F279CA" w:rsidP="00F279CA">
      <w:r w:rsidRPr="00F279CA">
        <w:tab/>
      </w:r>
      <w:r w:rsidRPr="00F279CA">
        <w:tab/>
      </w:r>
      <w:r w:rsidRPr="00F279CA">
        <w:tab/>
        <w:t>case 2:loadimage(player, "pic/enemylrunning2.jpg", 180, 185, true); break;</w:t>
      </w:r>
    </w:p>
    <w:p w:rsidR="00F279CA" w:rsidRPr="00F279CA" w:rsidRDefault="00F279CA" w:rsidP="00F279CA">
      <w:r w:rsidRPr="00F279CA">
        <w:lastRenderedPageBreak/>
        <w:tab/>
      </w:r>
      <w:r w:rsidRPr="00F279CA">
        <w:tab/>
      </w:r>
      <w:r w:rsidRPr="00F279CA">
        <w:tab/>
        <w:t>case 3:loadimage(player, "pic/enemylrunning3.jpg", 180, 185, true); break;</w:t>
      </w:r>
    </w:p>
    <w:p w:rsidR="00F279CA" w:rsidRPr="00F279CA" w:rsidRDefault="00F279CA" w:rsidP="00F279CA">
      <w:r w:rsidRPr="00F279CA">
        <w:tab/>
      </w:r>
      <w:r w:rsidRPr="00F279CA">
        <w:tab/>
      </w:r>
      <w:r w:rsidRPr="00F279CA">
        <w:tab/>
        <w:t>case 4:loadimage(player, "pic/enemylrunning4.jpg", 180, 185, true); 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MAINFRAME::M_putimg((*p).getX(), (*p).getY(), player, WHITE, 100, ox);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w:t>
      </w:r>
    </w:p>
    <w:p w:rsidR="00F279CA" w:rsidRPr="00F279CA" w:rsidRDefault="00F279CA" w:rsidP="00F279CA">
      <w:r w:rsidRPr="00F279CA">
        <w:tab/>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void PLAYER::moveX(int *leftlimit,int *rightlimit)</w:t>
      </w:r>
      <w:r w:rsidRPr="00F279CA">
        <w:rPr>
          <w:rFonts w:hint="eastAsia"/>
        </w:rPr>
        <w:tab/>
      </w:r>
      <w:r w:rsidRPr="00F279CA">
        <w:rPr>
          <w:rFonts w:hint="eastAsia"/>
        </w:rPr>
        <w:tab/>
        <w:t>//</w:t>
      </w:r>
      <w:r w:rsidRPr="00F279CA">
        <w:rPr>
          <w:rFonts w:hint="eastAsia"/>
          <w:lang w:val="zh-CN"/>
        </w:rPr>
        <w:t>基本移动</w:t>
      </w:r>
      <w:r w:rsidRPr="00F279CA">
        <w:rPr>
          <w:rFonts w:hint="eastAsia"/>
        </w:rPr>
        <w:t xml:space="preserve"> </w:t>
      </w:r>
    </w:p>
    <w:p w:rsidR="00F279CA" w:rsidRPr="00F279CA" w:rsidRDefault="00F279CA" w:rsidP="00F279CA">
      <w:r w:rsidRPr="00F279CA">
        <w:t>{</w:t>
      </w:r>
    </w:p>
    <w:p w:rsidR="00F279CA" w:rsidRPr="00F279CA" w:rsidRDefault="00F279CA" w:rsidP="00F279CA">
      <w:r w:rsidRPr="00F279CA">
        <w:tab/>
        <w:t xml:space="preserve">x += movespd; </w:t>
      </w:r>
    </w:p>
    <w:p w:rsidR="00F279CA" w:rsidRPr="00F279CA" w:rsidRDefault="00F279CA" w:rsidP="00F279CA">
      <w:r w:rsidRPr="00F279CA">
        <w:tab/>
      </w:r>
    </w:p>
    <w:p w:rsidR="00F279CA" w:rsidRPr="00F279CA" w:rsidRDefault="00F279CA" w:rsidP="00F279CA">
      <w:r w:rsidRPr="00F279CA">
        <w:tab/>
        <w:t>switch (dir){</w:t>
      </w:r>
    </w:p>
    <w:p w:rsidR="00F279CA" w:rsidRPr="00F279CA" w:rsidRDefault="00F279CA" w:rsidP="00F279CA">
      <w:r w:rsidRPr="00F279CA">
        <w:tab/>
        <w:t>case 1:{</w:t>
      </w:r>
    </w:p>
    <w:p w:rsidR="00F279CA" w:rsidRPr="00F279CA" w:rsidRDefault="00F279CA" w:rsidP="00F279CA">
      <w:r w:rsidRPr="00F279CA">
        <w:tab/>
      </w:r>
      <w:r w:rsidRPr="00F279CA">
        <w:tab/>
        <w:t>if (x &gt; (*rightlimit - 190)){</w:t>
      </w:r>
    </w:p>
    <w:p w:rsidR="00F279CA" w:rsidRPr="00F279CA" w:rsidRDefault="00F279CA" w:rsidP="00F279CA">
      <w:r w:rsidRPr="00F279CA">
        <w:tab/>
      </w:r>
      <w:r w:rsidRPr="00F279CA">
        <w:tab/>
      </w:r>
      <w:r w:rsidRPr="00F279CA">
        <w:tab/>
        <w:t>x = (*rightlimit - 190);</w:t>
      </w:r>
    </w:p>
    <w:p w:rsidR="00F279CA" w:rsidRPr="00F279CA" w:rsidRDefault="00F279CA" w:rsidP="00F279CA">
      <w:r w:rsidRPr="00F279CA">
        <w:tab/>
      </w:r>
      <w:r w:rsidRPr="00F279CA">
        <w:tab/>
      </w:r>
      <w:r w:rsidRPr="00F279CA">
        <w:tab/>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0:{</w:t>
      </w:r>
    </w:p>
    <w:p w:rsidR="00F279CA" w:rsidRPr="00F279CA" w:rsidRDefault="00F279CA" w:rsidP="00F279CA">
      <w:r w:rsidRPr="00F279CA">
        <w:tab/>
      </w:r>
      <w:r w:rsidRPr="00F279CA">
        <w:tab/>
        <w:t>if (x &lt;(10 + *leftlimit)){</w:t>
      </w:r>
    </w:p>
    <w:p w:rsidR="00F279CA" w:rsidRPr="00F279CA" w:rsidRDefault="00F279CA" w:rsidP="00F279CA">
      <w:r w:rsidRPr="00F279CA">
        <w:tab/>
      </w:r>
      <w:r w:rsidRPr="00F279CA">
        <w:tab/>
      </w:r>
      <w:r w:rsidRPr="00F279CA">
        <w:tab/>
        <w:t>x = (10 + *leftlimit);</w:t>
      </w:r>
    </w:p>
    <w:p w:rsidR="00F279CA" w:rsidRPr="00F279CA" w:rsidRDefault="00F279CA" w:rsidP="00F279CA">
      <w:r w:rsidRPr="00F279CA">
        <w:tab/>
      </w:r>
      <w:r w:rsidRPr="00F279CA">
        <w:tab/>
      </w:r>
      <w:r w:rsidRPr="00F279CA">
        <w:tab/>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lastRenderedPageBreak/>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bool PLAYER::stillJudge()     //</w:t>
      </w:r>
      <w:r w:rsidRPr="00F279CA">
        <w:rPr>
          <w:rFonts w:hint="eastAsia"/>
          <w:lang w:val="zh-CN"/>
        </w:rPr>
        <w:t>判断是否静止</w:t>
      </w:r>
    </w:p>
    <w:p w:rsidR="00F279CA" w:rsidRPr="00F279CA" w:rsidRDefault="00F279CA" w:rsidP="00F279CA">
      <w:r w:rsidRPr="00F279CA">
        <w:t>{</w:t>
      </w:r>
    </w:p>
    <w:p w:rsidR="00F279CA" w:rsidRPr="00F279CA" w:rsidRDefault="00F279CA" w:rsidP="00F279CA">
      <w:r w:rsidRPr="00F279CA">
        <w:tab/>
        <w:t>if (still==1)</w:t>
      </w:r>
    </w:p>
    <w:p w:rsidR="00F279CA" w:rsidRPr="00F279CA" w:rsidRDefault="00F279CA" w:rsidP="00F279CA">
      <w:r w:rsidRPr="00F279CA">
        <w:tab/>
      </w:r>
      <w:r w:rsidRPr="00F279CA">
        <w:tab/>
        <w:t>return true;</w:t>
      </w:r>
    </w:p>
    <w:p w:rsidR="00F279CA" w:rsidRPr="00F279CA" w:rsidRDefault="00F279CA" w:rsidP="00F279CA">
      <w:r w:rsidRPr="00F279CA">
        <w:tab/>
        <w:t>else  if (still&lt;1)</w:t>
      </w:r>
    </w:p>
    <w:p w:rsidR="00F279CA" w:rsidRPr="00F279CA" w:rsidRDefault="00F279CA" w:rsidP="00F279CA">
      <w:r w:rsidRPr="00F279CA">
        <w:tab/>
      </w:r>
      <w:r w:rsidRPr="00F279CA">
        <w:tab/>
        <w:t>return false;</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PLAYER::runJudge()</w:t>
      </w:r>
    </w:p>
    <w:p w:rsidR="00F279CA" w:rsidRPr="00F279CA" w:rsidRDefault="00F279CA" w:rsidP="00F279CA">
      <w:r w:rsidRPr="00F279CA">
        <w:t>{</w:t>
      </w:r>
    </w:p>
    <w:p w:rsidR="00F279CA" w:rsidRPr="00F279CA" w:rsidRDefault="00F279CA" w:rsidP="00F279CA">
      <w:r w:rsidRPr="00F279CA">
        <w:tab/>
        <w:t>if(isRun)</w:t>
      </w:r>
    </w:p>
    <w:p w:rsidR="00F279CA" w:rsidRPr="00F279CA" w:rsidRDefault="00F279CA" w:rsidP="00F279CA">
      <w:r w:rsidRPr="00F279CA">
        <w:tab/>
      </w:r>
      <w:r w:rsidRPr="00F279CA">
        <w:tab/>
        <w:t>return true;</w:t>
      </w:r>
    </w:p>
    <w:p w:rsidR="00F279CA" w:rsidRPr="00F279CA" w:rsidRDefault="00F279CA" w:rsidP="00F279CA">
      <w:r w:rsidRPr="00F279CA">
        <w:tab/>
        <w:t>return false;</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PLAYER::jumpJudge()</w:t>
      </w:r>
    </w:p>
    <w:p w:rsidR="00F279CA" w:rsidRPr="00F279CA" w:rsidRDefault="00F279CA" w:rsidP="00F279CA">
      <w:r w:rsidRPr="00F279CA">
        <w:t>{</w:t>
      </w:r>
    </w:p>
    <w:p w:rsidR="00F279CA" w:rsidRPr="00F279CA" w:rsidRDefault="00F279CA" w:rsidP="00F279CA">
      <w:r w:rsidRPr="00F279CA">
        <w:tab/>
        <w:t>if (isJump)</w:t>
      </w:r>
    </w:p>
    <w:p w:rsidR="00F279CA" w:rsidRPr="00F279CA" w:rsidRDefault="00F279CA" w:rsidP="00F279CA">
      <w:r w:rsidRPr="00F279CA">
        <w:tab/>
      </w:r>
      <w:r w:rsidRPr="00F279CA">
        <w:tab/>
        <w:t>return true;</w:t>
      </w:r>
    </w:p>
    <w:p w:rsidR="00F279CA" w:rsidRPr="00F279CA" w:rsidRDefault="00F279CA" w:rsidP="00F279CA">
      <w:r w:rsidRPr="00F279CA">
        <w:tab/>
        <w:t xml:space="preserve">else </w:t>
      </w:r>
    </w:p>
    <w:p w:rsidR="00F279CA" w:rsidRPr="00F279CA" w:rsidRDefault="00F279CA" w:rsidP="00F279CA">
      <w:r w:rsidRPr="00F279CA">
        <w:tab/>
      </w:r>
      <w:r w:rsidRPr="00F279CA">
        <w:tab/>
        <w:t>return false;</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PLAYER::getDir()</w:t>
      </w:r>
    </w:p>
    <w:p w:rsidR="00F279CA" w:rsidRPr="00F279CA" w:rsidRDefault="00F279CA" w:rsidP="00F279CA">
      <w:r w:rsidRPr="00F279CA">
        <w:t>{</w:t>
      </w:r>
    </w:p>
    <w:p w:rsidR="00F279CA" w:rsidRPr="00F279CA" w:rsidRDefault="00F279CA" w:rsidP="00F279CA">
      <w:r w:rsidRPr="00F279CA">
        <w:lastRenderedPageBreak/>
        <w:tab/>
        <w:t>return dir;</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PLAYER::startJump()</w:t>
      </w:r>
    </w:p>
    <w:p w:rsidR="00F279CA" w:rsidRPr="00F279CA" w:rsidRDefault="00F279CA" w:rsidP="00F279CA">
      <w:r w:rsidRPr="00F279CA">
        <w:t>{</w:t>
      </w:r>
    </w:p>
    <w:p w:rsidR="00F279CA" w:rsidRPr="00F279CA" w:rsidRDefault="00F279CA" w:rsidP="00F279CA">
      <w:r w:rsidRPr="00F279CA">
        <w:tab/>
        <w:t>isJump = true;</w:t>
      </w:r>
    </w:p>
    <w:p w:rsidR="00F279CA" w:rsidRPr="00F279CA" w:rsidRDefault="00F279CA" w:rsidP="00F279CA">
      <w:r w:rsidRPr="00F279CA">
        <w:tab/>
        <w:t>jumpState = 1;</w:t>
      </w:r>
    </w:p>
    <w:p w:rsidR="00F279CA" w:rsidRPr="00F279CA" w:rsidRDefault="00F279CA" w:rsidP="00F279CA">
      <w:r w:rsidRPr="00F279CA">
        <w:tab/>
        <w:t>soundEffect(5);</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PLAYER::useSkill(int skillnum)</w:t>
      </w:r>
    </w:p>
    <w:p w:rsidR="00F279CA" w:rsidRPr="00F279CA" w:rsidRDefault="00F279CA" w:rsidP="00F279CA">
      <w:r w:rsidRPr="00F279CA">
        <w:t>{</w:t>
      </w:r>
    </w:p>
    <w:p w:rsidR="00F279CA" w:rsidRPr="00F279CA" w:rsidRDefault="00F279CA" w:rsidP="00F279CA">
      <w:r w:rsidRPr="00F279CA">
        <w:tab/>
        <w:t>switch (skillnum){</w:t>
      </w:r>
    </w:p>
    <w:p w:rsidR="00F279CA" w:rsidRPr="00F279CA" w:rsidRDefault="00F279CA" w:rsidP="00F279CA">
      <w:r w:rsidRPr="00F279CA">
        <w:tab/>
        <w:t>case 1:skillType = 1, skillState = 1; break;</w:t>
      </w:r>
    </w:p>
    <w:p w:rsidR="00F279CA" w:rsidRPr="00F279CA" w:rsidRDefault="00F279CA" w:rsidP="00F279CA">
      <w:r w:rsidRPr="00F279CA">
        <w:tab/>
        <w:t>default:break;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PLAYER::meleeAttack(int *enemyx, int *enemyhp, PLAYER *enemy, IMAGE *player, IMAGE *enemyplayer, IMAGE *skillpic250, IMAGE *skillpic300, int originx)</w:t>
      </w:r>
    </w:p>
    <w:p w:rsidR="00F279CA" w:rsidRPr="00F279CA" w:rsidRDefault="00F279CA" w:rsidP="00F279CA">
      <w:r w:rsidRPr="00F279CA">
        <w:t>{</w:t>
      </w:r>
    </w:p>
    <w:p w:rsidR="00F279CA" w:rsidRPr="00F279CA" w:rsidRDefault="00F279CA" w:rsidP="00F279CA">
      <w:r w:rsidRPr="00F279CA">
        <w:tab/>
        <w:t>skillType = 1;</w:t>
      </w:r>
    </w:p>
    <w:p w:rsidR="00F279CA" w:rsidRPr="00F279CA" w:rsidRDefault="00F279CA" w:rsidP="00F279CA">
      <w:r w:rsidRPr="00F279CA">
        <w:tab/>
        <w:t>skillState = 10;</w:t>
      </w:r>
    </w:p>
    <w:p w:rsidR="00F279CA" w:rsidRPr="00F279CA" w:rsidRDefault="00F279CA" w:rsidP="00F279CA">
      <w:r w:rsidRPr="00F279CA">
        <w:tab/>
        <w:t>coolDown = 10;</w:t>
      </w:r>
    </w:p>
    <w:p w:rsidR="00F279CA" w:rsidRPr="00F279CA" w:rsidRDefault="00F279CA" w:rsidP="00F279CA">
      <w:r w:rsidRPr="00F279CA">
        <w:rPr>
          <w:rFonts w:hint="eastAsia"/>
        </w:rPr>
        <w:tab/>
        <w:t>//</w:t>
      </w:r>
      <w:r w:rsidRPr="00F279CA">
        <w:rPr>
          <w:rFonts w:hint="eastAsia"/>
          <w:lang w:val="zh-CN"/>
        </w:rPr>
        <w:t>攻击判定</w:t>
      </w:r>
    </w:p>
    <w:p w:rsidR="00F279CA" w:rsidRPr="00F279CA" w:rsidRDefault="00F279CA" w:rsidP="00F279CA">
      <w:r w:rsidRPr="00F279CA">
        <w:tab/>
        <w:t>combo++;</w:t>
      </w:r>
    </w:p>
    <w:p w:rsidR="00F279CA" w:rsidRPr="00F279CA" w:rsidRDefault="00F279CA" w:rsidP="00F279CA">
      <w:r w:rsidRPr="00F279CA">
        <w:tab/>
        <w:t>still = -10;</w:t>
      </w:r>
    </w:p>
    <w:p w:rsidR="00F279CA" w:rsidRPr="00F279CA" w:rsidRDefault="00F279CA" w:rsidP="00F279CA">
      <w:r w:rsidRPr="00F279CA">
        <w:tab/>
        <w:t>soundEffect(2);</w:t>
      </w:r>
    </w:p>
    <w:p w:rsidR="00F279CA" w:rsidRPr="00F279CA" w:rsidRDefault="00F279CA" w:rsidP="00F279CA">
      <w:r w:rsidRPr="00F279CA">
        <w:tab/>
        <w:t>switch (dir){</w:t>
      </w:r>
    </w:p>
    <w:p w:rsidR="00F279CA" w:rsidRPr="00F279CA" w:rsidRDefault="00F279CA" w:rsidP="00F279CA">
      <w:r w:rsidRPr="00F279CA">
        <w:lastRenderedPageBreak/>
        <w:tab/>
        <w:t>case 0:{</w:t>
      </w:r>
    </w:p>
    <w:p w:rsidR="00F279CA" w:rsidRPr="00F279CA" w:rsidRDefault="00F279CA" w:rsidP="00F279CA">
      <w:r w:rsidRPr="00F279CA">
        <w:rPr>
          <w:rFonts w:hint="eastAsia"/>
        </w:rPr>
        <w:tab/>
      </w:r>
      <w:r w:rsidRPr="00F279CA">
        <w:rPr>
          <w:rFonts w:hint="eastAsia"/>
        </w:rPr>
        <w:tab/>
        <w:t>if ((x - (*enemy).getX()) &lt;= INIT_MELEEATTACK_RANGE &amp;&amp; (x - (*enemy).getX())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t>(*enemy).setHp((*enemy).getHp()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t>(*enemy).setStill(-15);                                                 //</w:t>
      </w:r>
      <w:r w:rsidRPr="00F279CA">
        <w:rPr>
          <w:rFonts w:hint="eastAsia"/>
          <w:lang w:val="zh-CN"/>
        </w:rPr>
        <w:t>击中造成僵直</w:t>
      </w:r>
    </w:p>
    <w:p w:rsidR="00F279CA" w:rsidRPr="00F279CA" w:rsidRDefault="00F279CA" w:rsidP="00F279CA">
      <w:r w:rsidRPr="00F279CA">
        <w:tab/>
      </w:r>
      <w:r w:rsidRPr="00F279CA">
        <w:tab/>
      </w:r>
      <w:r w:rsidRPr="00F279CA">
        <w:tab/>
        <w:t>(*enemy).setSpd(-10);</w:t>
      </w:r>
      <w:r w:rsidRPr="00F279CA">
        <w:tab/>
      </w:r>
    </w:p>
    <w:p w:rsidR="00F279CA" w:rsidRPr="00F279CA" w:rsidRDefault="00F279CA" w:rsidP="00F279CA">
      <w:r w:rsidRPr="00F279CA">
        <w:rPr>
          <w:rFonts w:hint="eastAsia"/>
        </w:rPr>
        <w:tab/>
      </w:r>
      <w:r w:rsidRPr="00F279CA">
        <w:rPr>
          <w:rFonts w:hint="eastAsia"/>
        </w:rPr>
        <w:tab/>
      </w:r>
      <w:r w:rsidRPr="00F279CA">
        <w:rPr>
          <w:rFonts w:hint="eastAsia"/>
        </w:rPr>
        <w:tab/>
        <w:t>(*enemy).setRun(0);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击中造成击退</w:t>
      </w:r>
    </w:p>
    <w:p w:rsidR="00F279CA" w:rsidRPr="00F279CA" w:rsidRDefault="00F279CA" w:rsidP="00F279CA">
      <w:r w:rsidRPr="00F279CA">
        <w:tab/>
      </w:r>
      <w:r w:rsidRPr="00F279CA">
        <w:tab/>
      </w:r>
      <w:r w:rsidRPr="00F279CA">
        <w:tab/>
        <w:t>if ((*enemy).getType()==9){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originx);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"pic/lattack1.jpg");</w:t>
      </w:r>
    </w:p>
    <w:p w:rsidR="00F279CA" w:rsidRPr="00F279CA" w:rsidRDefault="00F279CA" w:rsidP="00F279CA">
      <w:r w:rsidRPr="00F279CA">
        <w:tab/>
      </w:r>
      <w:r w:rsidRPr="00F279CA">
        <w:tab/>
      </w:r>
      <w:r w:rsidRPr="00F279CA">
        <w:tab/>
        <w:t>loadimage(skillpic250, "pic/lcut1.jpg");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2:{</w:t>
      </w:r>
    </w:p>
    <w:p w:rsidR="00F279CA" w:rsidRPr="00F279CA" w:rsidRDefault="00F279CA" w:rsidP="00F279CA">
      <w:r w:rsidRPr="00F279CA">
        <w:tab/>
      </w:r>
      <w:r w:rsidRPr="00F279CA">
        <w:tab/>
      </w:r>
      <w:r w:rsidRPr="00F279CA">
        <w:tab/>
        <w:t>loadimage(player, "pic/lattack2.jpg");</w:t>
      </w:r>
    </w:p>
    <w:p w:rsidR="00F279CA" w:rsidRPr="00F279CA" w:rsidRDefault="00F279CA" w:rsidP="00F279CA">
      <w:r w:rsidRPr="00F279CA">
        <w:tab/>
      </w:r>
      <w:r w:rsidRPr="00F279CA">
        <w:tab/>
      </w:r>
      <w:r w:rsidRPr="00F279CA">
        <w:tab/>
        <w:t>loadimage(skillpic250, "pic/lcut2.jpg");</w:t>
      </w:r>
    </w:p>
    <w:p w:rsidR="00F279CA" w:rsidRPr="00F279CA" w:rsidRDefault="00F279CA" w:rsidP="00F279CA">
      <w:r w:rsidRPr="00F279CA">
        <w:tab/>
      </w:r>
      <w:r w:rsidRPr="00F279CA">
        <w:tab/>
      </w:r>
      <w:r w:rsidRPr="00F279CA">
        <w:tab/>
        <w:t>x -= 50;</w:t>
      </w:r>
    </w:p>
    <w:p w:rsidR="00F279CA" w:rsidRPr="00F279CA" w:rsidRDefault="00F279CA" w:rsidP="00F279CA">
      <w:r w:rsidRPr="00F279CA">
        <w:tab/>
      </w:r>
      <w:r w:rsidRPr="00F279CA">
        <w:tab/>
      </w:r>
      <w:r w:rsidRPr="00F279CA">
        <w:tab/>
        <w:t>movespd = -10;</w:t>
      </w:r>
    </w:p>
    <w:p w:rsidR="00F279CA" w:rsidRPr="00F279CA" w:rsidRDefault="00F279CA" w:rsidP="00F279CA">
      <w:r w:rsidRPr="00F279CA">
        <w:tab/>
      </w:r>
      <w:r w:rsidRPr="00F279CA">
        <w:tab/>
      </w:r>
      <w:r w:rsidRPr="00F279CA">
        <w:tab/>
        <w:t>if (x &lt; 10)x = 10;</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lastRenderedPageBreak/>
        <w:tab/>
      </w:r>
      <w:r w:rsidRPr="00F279CA">
        <w:tab/>
        <w:t>}break;</w:t>
      </w:r>
    </w:p>
    <w:p w:rsidR="00F279CA" w:rsidRPr="00F279CA" w:rsidRDefault="00F279CA" w:rsidP="00F279CA">
      <w:r w:rsidRPr="00F279CA">
        <w:tab/>
      </w:r>
      <w:r w:rsidRPr="00F279CA">
        <w:tab/>
        <w:t>case 3:{</w:t>
      </w:r>
    </w:p>
    <w:p w:rsidR="00F279CA" w:rsidRPr="00F279CA" w:rsidRDefault="00F279CA" w:rsidP="00F279CA">
      <w:r w:rsidRPr="00F279CA">
        <w:tab/>
      </w:r>
      <w:r w:rsidRPr="00F279CA">
        <w:tab/>
      </w:r>
      <w:r w:rsidRPr="00F279CA">
        <w:tab/>
        <w:t>loadimage(player, "pic/lattack3.jpg");</w:t>
      </w:r>
    </w:p>
    <w:p w:rsidR="00F279CA" w:rsidRPr="00F279CA" w:rsidRDefault="00F279CA" w:rsidP="00F279CA">
      <w:r w:rsidRPr="00F279CA">
        <w:tab/>
      </w:r>
      <w:r w:rsidRPr="00F279CA">
        <w:tab/>
      </w:r>
      <w:r w:rsidRPr="00F279CA">
        <w:tab/>
        <w:t>loadimage(skillpic300, "pic/lcut3.jpg");</w:t>
      </w:r>
    </w:p>
    <w:p w:rsidR="00F279CA" w:rsidRPr="00F279CA" w:rsidRDefault="00F279CA" w:rsidP="00F279CA">
      <w:r w:rsidRPr="00F279CA">
        <w:tab/>
      </w:r>
      <w:r w:rsidRPr="00F279CA">
        <w:tab/>
      </w:r>
      <w:r w:rsidRPr="00F279CA">
        <w:tab/>
        <w:t>movespd = -4 ;</w:t>
      </w:r>
    </w:p>
    <w:p w:rsidR="00F279CA" w:rsidRPr="00F279CA" w:rsidRDefault="00F279CA" w:rsidP="00F279CA">
      <w:r w:rsidRPr="00F279CA">
        <w:tab/>
      </w:r>
      <w:r w:rsidRPr="00F279CA">
        <w:tab/>
      </w:r>
      <w:r w:rsidRPr="00F279CA">
        <w:tab/>
        <w:t>if (x &lt; 10)x = 10;</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rPr>
          <w:rFonts w:hint="eastAsia"/>
        </w:rPr>
        <w:tab/>
      </w:r>
      <w:r w:rsidRPr="00F279CA">
        <w:rPr>
          <w:rFonts w:hint="eastAsia"/>
        </w:rPr>
        <w:tab/>
        <w:t>if (((*enemy).getX() - x) &lt;= INIT_MELEEATTACK_RANGE &amp;&amp; ((*enemy).getX() - 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t>(*enemy).setHp((*enemy).getHp()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t>(*enemy).setStill(-15);                                                 //</w:t>
      </w:r>
      <w:r w:rsidRPr="00F279CA">
        <w:rPr>
          <w:rFonts w:hint="eastAsia"/>
          <w:lang w:val="zh-CN"/>
        </w:rPr>
        <w:t>击中造成僵直</w:t>
      </w:r>
    </w:p>
    <w:p w:rsidR="00F279CA" w:rsidRPr="00F279CA" w:rsidRDefault="00F279CA" w:rsidP="00F279CA">
      <w:r w:rsidRPr="00F279CA">
        <w:tab/>
      </w:r>
      <w:r w:rsidRPr="00F279CA">
        <w:tab/>
      </w:r>
      <w:r w:rsidRPr="00F279CA">
        <w:tab/>
        <w:t>(*enemy).setSpd(10);</w:t>
      </w:r>
    </w:p>
    <w:p w:rsidR="00F279CA" w:rsidRPr="00F279CA" w:rsidRDefault="00F279CA" w:rsidP="00F279CA">
      <w:r w:rsidRPr="00F279CA">
        <w:rPr>
          <w:rFonts w:hint="eastAsia"/>
        </w:rPr>
        <w:tab/>
      </w:r>
      <w:r w:rsidRPr="00F279CA">
        <w:rPr>
          <w:rFonts w:hint="eastAsia"/>
        </w:rPr>
        <w:tab/>
      </w:r>
      <w:r w:rsidRPr="00F279CA">
        <w:rPr>
          <w:rFonts w:hint="eastAsia"/>
        </w:rPr>
        <w:tab/>
        <w:t>(*enemy).setRun(0);</w:t>
      </w:r>
      <w:r w:rsidRPr="00F279CA">
        <w:rPr>
          <w:rFonts w:hint="eastAsia"/>
        </w:rPr>
        <w:tab/>
      </w:r>
      <w:r w:rsidRPr="00F279CA">
        <w:rPr>
          <w:rFonts w:hint="eastAsia"/>
        </w:rPr>
        <w:tab/>
        <w:t xml:space="preserve">                   //</w:t>
      </w:r>
      <w:r w:rsidRPr="00F279CA">
        <w:rPr>
          <w:rFonts w:hint="eastAsia"/>
          <w:lang w:val="zh-CN"/>
        </w:rPr>
        <w:t>击中造成击退</w:t>
      </w:r>
    </w:p>
    <w:p w:rsidR="00F279CA" w:rsidRPr="00F279CA" w:rsidRDefault="00F279CA" w:rsidP="00F279CA">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originx);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"pic/rattack1.jpg");</w:t>
      </w:r>
    </w:p>
    <w:p w:rsidR="00F279CA" w:rsidRPr="00F279CA" w:rsidRDefault="00F279CA" w:rsidP="00F279CA">
      <w:r w:rsidRPr="00F279CA">
        <w:lastRenderedPageBreak/>
        <w:tab/>
      </w:r>
      <w:r w:rsidRPr="00F279CA">
        <w:tab/>
      </w:r>
      <w:r w:rsidRPr="00F279CA">
        <w:tab/>
        <w:t>loadimage(skillpic250, "pic/rcut1.jpg");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2:{</w:t>
      </w:r>
    </w:p>
    <w:p w:rsidR="00F279CA" w:rsidRPr="00F279CA" w:rsidRDefault="00F279CA" w:rsidP="00F279CA">
      <w:r w:rsidRPr="00F279CA">
        <w:tab/>
      </w:r>
      <w:r w:rsidRPr="00F279CA">
        <w:tab/>
      </w:r>
      <w:r w:rsidRPr="00F279CA">
        <w:tab/>
        <w:t>loadimage(player, "pic/rattack2.jpg");</w:t>
      </w:r>
    </w:p>
    <w:p w:rsidR="00F279CA" w:rsidRPr="00F279CA" w:rsidRDefault="00F279CA" w:rsidP="00F279CA">
      <w:r w:rsidRPr="00F279CA">
        <w:tab/>
      </w:r>
      <w:r w:rsidRPr="00F279CA">
        <w:tab/>
      </w:r>
      <w:r w:rsidRPr="00F279CA">
        <w:tab/>
        <w:t>loadimage(skillpic250, "pic/rcut2.jpg");</w:t>
      </w:r>
    </w:p>
    <w:p w:rsidR="00F279CA" w:rsidRPr="00F279CA" w:rsidRDefault="00F279CA" w:rsidP="00F279CA">
      <w:r w:rsidRPr="00F279CA">
        <w:tab/>
      </w:r>
      <w:r w:rsidRPr="00F279CA">
        <w:tab/>
      </w:r>
      <w:r w:rsidRPr="00F279CA">
        <w:tab/>
        <w:t>x += 50;</w:t>
      </w:r>
    </w:p>
    <w:p w:rsidR="00F279CA" w:rsidRPr="00F279CA" w:rsidRDefault="00F279CA" w:rsidP="00F279CA">
      <w:r w:rsidRPr="00F279CA">
        <w:tab/>
      </w:r>
      <w:r w:rsidRPr="00F279CA">
        <w:tab/>
      </w:r>
      <w:r w:rsidRPr="00F279CA">
        <w:tab/>
        <w:t>movespd = 10;</w:t>
      </w:r>
    </w:p>
    <w:p w:rsidR="00F279CA" w:rsidRPr="00F279CA" w:rsidRDefault="00F279CA" w:rsidP="00F279CA">
      <w:r w:rsidRPr="00F279CA">
        <w:tab/>
      </w:r>
      <w:r w:rsidRPr="00F279CA">
        <w:tab/>
      </w:r>
      <w:r w:rsidRPr="00F279CA">
        <w:tab/>
        <w:t>if (x &lt; 10)x = 10;</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3:{</w:t>
      </w:r>
    </w:p>
    <w:p w:rsidR="00F279CA" w:rsidRPr="00F279CA" w:rsidRDefault="00F279CA" w:rsidP="00F279CA">
      <w:r w:rsidRPr="00F279CA">
        <w:tab/>
      </w:r>
      <w:r w:rsidRPr="00F279CA">
        <w:tab/>
      </w:r>
      <w:r w:rsidRPr="00F279CA">
        <w:tab/>
        <w:t>loadimage(player, "pic/rattack3.jpg");</w:t>
      </w:r>
    </w:p>
    <w:p w:rsidR="00F279CA" w:rsidRPr="00F279CA" w:rsidRDefault="00F279CA" w:rsidP="00F279CA">
      <w:r w:rsidRPr="00F279CA">
        <w:tab/>
      </w:r>
      <w:r w:rsidRPr="00F279CA">
        <w:tab/>
      </w:r>
      <w:r w:rsidRPr="00F279CA">
        <w:tab/>
        <w:t>loadimage(skillpic300, "pic/rcut3.jpg");</w:t>
      </w:r>
    </w:p>
    <w:p w:rsidR="00F279CA" w:rsidRPr="00F279CA" w:rsidRDefault="00F279CA" w:rsidP="00F279CA">
      <w:r w:rsidRPr="00F279CA">
        <w:tab/>
      </w:r>
      <w:r w:rsidRPr="00F279CA">
        <w:tab/>
      </w:r>
      <w:r w:rsidRPr="00F279CA">
        <w:tab/>
        <w:t>movespd = 4;</w:t>
      </w:r>
    </w:p>
    <w:p w:rsidR="00F279CA" w:rsidRPr="00F279CA" w:rsidRDefault="00F279CA" w:rsidP="00F279CA">
      <w:r w:rsidRPr="00F279CA">
        <w:tab/>
      </w:r>
      <w:r w:rsidRPr="00F279CA">
        <w:tab/>
      </w:r>
      <w:r w:rsidRPr="00F279CA">
        <w:tab/>
        <w:t>if (x &lt; 10)x = 10;</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PLAYER::sonicLeap(int *enemyx, int *enemyhp, PLAYER *enemy, IMAGE *player, IMAGE *enemyplayer, IMAGE *skillpic250, IMAGE *skillpic300, int originx)</w:t>
      </w:r>
    </w:p>
    <w:p w:rsidR="00F279CA" w:rsidRPr="00F279CA" w:rsidRDefault="00F279CA" w:rsidP="00F279CA">
      <w:r w:rsidRPr="00F279CA">
        <w:t>{</w:t>
      </w:r>
    </w:p>
    <w:p w:rsidR="00F279CA" w:rsidRPr="00F279CA" w:rsidRDefault="00F279CA" w:rsidP="00F279CA">
      <w:r w:rsidRPr="00F279CA">
        <w:tab/>
        <w:t>skillType = 2;</w:t>
      </w:r>
    </w:p>
    <w:p w:rsidR="00F279CA" w:rsidRPr="00F279CA" w:rsidRDefault="00F279CA" w:rsidP="00F279CA">
      <w:r w:rsidRPr="00F279CA">
        <w:tab/>
        <w:t>skillState = 50;</w:t>
      </w:r>
    </w:p>
    <w:p w:rsidR="00F279CA" w:rsidRPr="00F279CA" w:rsidRDefault="00F279CA" w:rsidP="00F279CA">
      <w:r w:rsidRPr="00F279CA">
        <w:lastRenderedPageBreak/>
        <w:tab/>
        <w:t>coolDown = 50;</w:t>
      </w:r>
    </w:p>
    <w:p w:rsidR="00F279CA" w:rsidRPr="00F279CA" w:rsidRDefault="00F279CA" w:rsidP="00F279CA">
      <w:r w:rsidRPr="00F279CA">
        <w:rPr>
          <w:rFonts w:hint="eastAsia"/>
        </w:rPr>
        <w:tab/>
        <w:t>//</w:t>
      </w:r>
      <w:r w:rsidRPr="00F279CA">
        <w:rPr>
          <w:rFonts w:hint="eastAsia"/>
          <w:lang w:val="zh-CN"/>
        </w:rPr>
        <w:t>攻击判定</w:t>
      </w:r>
    </w:p>
    <w:p w:rsidR="00F279CA" w:rsidRPr="00F279CA" w:rsidRDefault="00F279CA" w:rsidP="00F279CA">
      <w:r w:rsidRPr="00F279CA">
        <w:tab/>
        <w:t>combo++;</w:t>
      </w:r>
    </w:p>
    <w:p w:rsidR="00F279CA" w:rsidRPr="00F279CA" w:rsidRDefault="00F279CA" w:rsidP="00F279CA">
      <w:r w:rsidRPr="00F279CA">
        <w:tab/>
        <w:t>soundEffect(8);</w:t>
      </w:r>
    </w:p>
    <w:p w:rsidR="00F279CA" w:rsidRPr="00F279CA" w:rsidRDefault="00F279CA" w:rsidP="00F279CA">
      <w:r w:rsidRPr="00F279CA">
        <w:tab/>
        <w:t>still = -50;</w:t>
      </w:r>
    </w:p>
    <w:p w:rsidR="00F279CA" w:rsidRPr="00F279CA" w:rsidRDefault="00F279CA" w:rsidP="00F279CA">
      <w:r w:rsidRPr="00F279CA">
        <w:tab/>
        <w:t>switch (dir){</w:t>
      </w:r>
    </w:p>
    <w:p w:rsidR="00F279CA" w:rsidRPr="00F279CA" w:rsidRDefault="00F279CA" w:rsidP="00F279CA">
      <w:r w:rsidRPr="00F279CA">
        <w:tab/>
        <w:t>case 0:{</w:t>
      </w:r>
    </w:p>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"pic/lsonicleap-2.jpg");</w:t>
      </w:r>
    </w:p>
    <w:p w:rsidR="00F279CA" w:rsidRPr="00F279CA" w:rsidRDefault="00F279CA" w:rsidP="00F279CA">
      <w:r w:rsidRPr="00F279CA">
        <w:tab/>
      </w:r>
      <w:r w:rsidRPr="00F279CA">
        <w:tab/>
      </w:r>
      <w:r w:rsidRPr="00F279CA">
        <w:tab/>
        <w:t>loadimage(skillpic250, "pic/lsonicleap-1.jpg");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tab/>
      </w:r>
      <w:r w:rsidRPr="00F279CA">
        <w:tab/>
      </w:r>
    </w:p>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"pic/rsonicleap-2.jpg");</w:t>
      </w:r>
    </w:p>
    <w:p w:rsidR="00F279CA" w:rsidRPr="00F279CA" w:rsidRDefault="00F279CA" w:rsidP="00F279CA">
      <w:r w:rsidRPr="00F279CA">
        <w:tab/>
      </w:r>
      <w:r w:rsidRPr="00F279CA">
        <w:tab/>
      </w:r>
      <w:r w:rsidRPr="00F279CA">
        <w:tab/>
        <w:t>loadimage(skillpic250, "pic/rsonicleap-1.jpg");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PLAYER::horizontalSquare(int *enemyx, int *enemyhp, PLAYER *enemy, IMAGE *player, IMAGE *enemyplayer, IMAGE *skillpic250, IMAGE *skillpic300, int originx)</w:t>
      </w:r>
    </w:p>
    <w:p w:rsidR="00F279CA" w:rsidRPr="00F279CA" w:rsidRDefault="00F279CA" w:rsidP="00F279CA">
      <w:r w:rsidRPr="00F279CA">
        <w:t>{</w:t>
      </w:r>
    </w:p>
    <w:p w:rsidR="00F279CA" w:rsidRPr="00F279CA" w:rsidRDefault="00F279CA" w:rsidP="00F279CA">
      <w:r w:rsidRPr="00F279CA">
        <w:tab/>
        <w:t>skillType = 3;</w:t>
      </w:r>
    </w:p>
    <w:p w:rsidR="00F279CA" w:rsidRPr="00F279CA" w:rsidRDefault="00F279CA" w:rsidP="00F279CA">
      <w:r w:rsidRPr="00F279CA">
        <w:tab/>
        <w:t>skillState = 50;</w:t>
      </w:r>
    </w:p>
    <w:p w:rsidR="00F279CA" w:rsidRPr="00F279CA" w:rsidRDefault="00F279CA" w:rsidP="00F279CA">
      <w:r w:rsidRPr="00F279CA">
        <w:tab/>
        <w:t>coolDown = 50;</w:t>
      </w:r>
    </w:p>
    <w:p w:rsidR="00F279CA" w:rsidRPr="00F279CA" w:rsidRDefault="00F279CA" w:rsidP="00F279CA">
      <w:r w:rsidRPr="00F279CA">
        <w:rPr>
          <w:rFonts w:hint="eastAsia"/>
        </w:rPr>
        <w:tab/>
        <w:t>//</w:t>
      </w:r>
      <w:r w:rsidRPr="00F279CA">
        <w:rPr>
          <w:rFonts w:hint="eastAsia"/>
          <w:lang w:val="zh-CN"/>
        </w:rPr>
        <w:t>攻击判定</w:t>
      </w:r>
    </w:p>
    <w:p w:rsidR="00F279CA" w:rsidRPr="00F279CA" w:rsidRDefault="00F279CA" w:rsidP="00F279CA">
      <w:r w:rsidRPr="00F279CA">
        <w:tab/>
        <w:t>combo++;</w:t>
      </w:r>
    </w:p>
    <w:p w:rsidR="00F279CA" w:rsidRPr="00F279CA" w:rsidRDefault="00F279CA" w:rsidP="00F279CA">
      <w:r w:rsidRPr="00F279CA">
        <w:tab/>
        <w:t>still = -50;</w:t>
      </w:r>
    </w:p>
    <w:p w:rsidR="00F279CA" w:rsidRPr="00F279CA" w:rsidRDefault="00F279CA" w:rsidP="00F279CA">
      <w:r w:rsidRPr="00F279CA">
        <w:tab/>
        <w:t>soundEffect(2);</w:t>
      </w:r>
    </w:p>
    <w:p w:rsidR="00F279CA" w:rsidRPr="00F279CA" w:rsidRDefault="00F279CA" w:rsidP="00F279CA">
      <w:r w:rsidRPr="00F279CA">
        <w:tab/>
        <w:t>switch (dir){</w:t>
      </w:r>
    </w:p>
    <w:p w:rsidR="00F279CA" w:rsidRPr="00F279CA" w:rsidRDefault="00F279CA" w:rsidP="00F279CA">
      <w:r w:rsidRPr="00F279CA">
        <w:tab/>
        <w:t>case 0:{</w:t>
      </w:r>
    </w:p>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"pic/fourdash-2.jpg");</w:t>
      </w:r>
    </w:p>
    <w:p w:rsidR="00F279CA" w:rsidRPr="00F279CA" w:rsidRDefault="00F279CA" w:rsidP="00F279CA">
      <w:r w:rsidRPr="00F279CA">
        <w:tab/>
      </w:r>
      <w:r w:rsidRPr="00F279CA">
        <w:tab/>
      </w:r>
      <w:r w:rsidRPr="00F279CA">
        <w:tab/>
        <w:t>loadimage(skillpic250, "pic/fourdash-1.jpg");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tab/>
        <w:t>}break;</w:t>
      </w:r>
    </w:p>
    <w:p w:rsidR="00F279CA" w:rsidRPr="00F279CA" w:rsidRDefault="00F279CA" w:rsidP="00F279CA">
      <w:r w:rsidRPr="00F279CA">
        <w:tab/>
        <w:t>case 1:{</w:t>
      </w:r>
    </w:p>
    <w:p w:rsidR="00F279CA" w:rsidRPr="00F279CA" w:rsidRDefault="00F279CA" w:rsidP="00F279CA">
      <w:r w:rsidRPr="00F279CA">
        <w:tab/>
      </w:r>
      <w:r w:rsidRPr="00F279CA">
        <w:tab/>
        <w:t>switch (combo){</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loadimage(player, "pic/rfourdash-2.jpg");</w:t>
      </w:r>
    </w:p>
    <w:p w:rsidR="00F279CA" w:rsidRPr="00F279CA" w:rsidRDefault="00F279CA" w:rsidP="00F279CA">
      <w:r w:rsidRPr="00F279CA">
        <w:tab/>
      </w:r>
      <w:r w:rsidRPr="00F279CA">
        <w:tab/>
      </w:r>
      <w:r w:rsidRPr="00F279CA">
        <w:tab/>
        <w:t>loadimage(skillpic250, "pic/rfourdash-1.jpg");</w:t>
      </w:r>
    </w:p>
    <w:p w:rsidR="00F279CA" w:rsidRPr="00F279CA" w:rsidRDefault="00F279CA" w:rsidP="00F279CA">
      <w:r w:rsidRPr="00F279CA">
        <w:tab/>
      </w:r>
      <w:r w:rsidRPr="00F279CA">
        <w:tab/>
      </w:r>
      <w:r w:rsidRPr="00F279CA">
        <w:tab/>
        <w:t>MAINFRAME::M_putimg(x, y, player, WHITE, 100, originx);</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r w:rsidRPr="00F279CA">
        <w:lastRenderedPageBreak/>
        <w:tab/>
        <w:t>}break;</w:t>
      </w:r>
    </w:p>
    <w:p w:rsidR="00F279CA" w:rsidRPr="00F279CA" w:rsidRDefault="00F279CA" w:rsidP="00F279CA"/>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PLAYER::getStill()</w:t>
      </w:r>
    </w:p>
    <w:p w:rsidR="00F279CA" w:rsidRPr="00F279CA" w:rsidRDefault="00F279CA" w:rsidP="00F279CA">
      <w:r w:rsidRPr="00F279CA">
        <w:t>{</w:t>
      </w:r>
    </w:p>
    <w:p w:rsidR="00F279CA" w:rsidRPr="00F279CA" w:rsidRDefault="00F279CA" w:rsidP="00F279CA">
      <w:r w:rsidRPr="00F279CA">
        <w:tab/>
        <w:t>return still;</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PLAYER::restill()</w:t>
      </w:r>
    </w:p>
    <w:p w:rsidR="00F279CA" w:rsidRPr="00F279CA" w:rsidRDefault="00F279CA" w:rsidP="00F279CA">
      <w:r w:rsidRPr="00F279CA">
        <w:t>{</w:t>
      </w:r>
    </w:p>
    <w:p w:rsidR="00F279CA" w:rsidRPr="00F279CA" w:rsidRDefault="00F279CA" w:rsidP="00F279CA">
      <w:r w:rsidRPr="00F279CA">
        <w:tab/>
        <w:t>if (still&lt;1)</w:t>
      </w:r>
    </w:p>
    <w:p w:rsidR="00F279CA" w:rsidRPr="00F279CA" w:rsidRDefault="00F279CA" w:rsidP="00F279CA">
      <w:r w:rsidRPr="00F279CA">
        <w:tab/>
      </w:r>
      <w:r w:rsidRPr="00F279CA">
        <w:tab/>
        <w:t>still++;</w:t>
      </w:r>
    </w:p>
    <w:p w:rsidR="00F279CA" w:rsidRPr="00F279CA" w:rsidRDefault="00F279CA" w:rsidP="00F279CA">
      <w:r w:rsidRPr="00F279CA">
        <w:tab/>
        <w:t>if (still == 1){</w:t>
      </w:r>
    </w:p>
    <w:p w:rsidR="00F279CA" w:rsidRPr="00F279CA" w:rsidRDefault="00F279CA" w:rsidP="00F279CA">
      <w:r w:rsidRPr="00F279CA">
        <w:tab/>
      </w:r>
      <w:r w:rsidRPr="00F279CA">
        <w:tab/>
        <w:t>isRun = false;</w:t>
      </w:r>
    </w:p>
    <w:p w:rsidR="00F279CA" w:rsidRPr="00F279CA" w:rsidRDefault="00F279CA" w:rsidP="00F279CA">
      <w:r w:rsidRPr="00F279CA">
        <w:tab/>
      </w:r>
      <w:r w:rsidRPr="00F279CA">
        <w:tab/>
        <w:t>run = 0;</w:t>
      </w:r>
    </w:p>
    <w:p w:rsidR="00F279CA" w:rsidRPr="00F279CA" w:rsidRDefault="00F279CA" w:rsidP="00F279CA">
      <w:r w:rsidRPr="00F279CA">
        <w:tab/>
      </w:r>
      <w:r w:rsidRPr="00F279CA">
        <w:tab/>
        <w:t>runState = 0;</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PLAYER::getSkillState()</w:t>
      </w:r>
    </w:p>
    <w:p w:rsidR="00F279CA" w:rsidRPr="00F279CA" w:rsidRDefault="00F279CA" w:rsidP="00F279CA">
      <w:r w:rsidRPr="00F279CA">
        <w:t>{</w:t>
      </w:r>
    </w:p>
    <w:p w:rsidR="00F279CA" w:rsidRPr="00F279CA" w:rsidRDefault="00F279CA" w:rsidP="00F279CA">
      <w:r w:rsidRPr="00F279CA">
        <w:tab/>
        <w:t>return skillState;</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PLAYER::getRunState()</w:t>
      </w:r>
    </w:p>
    <w:p w:rsidR="00F279CA" w:rsidRPr="00F279CA" w:rsidRDefault="00F279CA" w:rsidP="00F279CA">
      <w:r w:rsidRPr="00F279CA">
        <w:t>{</w:t>
      </w:r>
    </w:p>
    <w:p w:rsidR="00F279CA" w:rsidRPr="00F279CA" w:rsidRDefault="00F279CA" w:rsidP="00F279CA">
      <w:r w:rsidRPr="00F279CA">
        <w:tab/>
        <w:t>return runState;</w:t>
      </w:r>
    </w:p>
    <w:p w:rsidR="00F279CA" w:rsidRPr="00F279CA" w:rsidRDefault="00F279CA" w:rsidP="00F279CA">
      <w:r w:rsidRPr="00F279CA">
        <w:lastRenderedPageBreak/>
        <w:t>}</w:t>
      </w:r>
    </w:p>
    <w:p w:rsidR="00F279CA" w:rsidRPr="00F279CA" w:rsidRDefault="00F279CA" w:rsidP="00F279CA"/>
    <w:p w:rsidR="00F279CA" w:rsidRPr="00F279CA" w:rsidRDefault="00F279CA" w:rsidP="00F279CA">
      <w:r w:rsidRPr="00F279CA">
        <w:t>void PLAYER::skillEffect(IMAGE *skillpic250, IMAGE *skillpic300, IMAGE *player, IMAGE *enemyplayer, PLAYER *enemy, int ox)</w:t>
      </w:r>
    </w:p>
    <w:p w:rsidR="00F279CA" w:rsidRPr="00F279CA" w:rsidRDefault="00F279CA" w:rsidP="00F279CA">
      <w:r w:rsidRPr="00F279CA">
        <w:t>{</w:t>
      </w:r>
    </w:p>
    <w:p w:rsidR="00F279CA" w:rsidRPr="00F279CA" w:rsidRDefault="00F279CA" w:rsidP="00F279CA">
      <w:r w:rsidRPr="00F279CA">
        <w:rPr>
          <w:rFonts w:hint="eastAsia"/>
        </w:rPr>
        <w:tab/>
        <w:t>switch (skillType){               //</w:t>
      </w:r>
      <w:r w:rsidRPr="00F279CA">
        <w:rPr>
          <w:rFonts w:hint="eastAsia"/>
          <w:lang w:val="zh-CN"/>
        </w:rPr>
        <w:t>判断技能种类</w:t>
      </w:r>
      <w:r w:rsidRPr="00F279CA">
        <w:rPr>
          <w:rFonts w:hint="eastAsia"/>
        </w:rPr>
        <w:t>(0</w:t>
      </w:r>
      <w:r w:rsidRPr="00F279CA">
        <w:rPr>
          <w:rFonts w:hint="eastAsia"/>
          <w:lang w:val="zh-CN"/>
        </w:rPr>
        <w:t>为无技能</w:t>
      </w:r>
      <w:r w:rsidRPr="00F279CA">
        <w:rPr>
          <w:rFonts w:hint="eastAsia"/>
        </w:rPr>
        <w:t>)</w:t>
      </w:r>
    </w:p>
    <w:p w:rsidR="00F279CA" w:rsidRPr="00F279CA" w:rsidRDefault="00F279CA" w:rsidP="00F279CA">
      <w:r w:rsidRPr="00F279CA">
        <w:rPr>
          <w:rFonts w:hint="eastAsia"/>
        </w:rPr>
        <w:tab/>
        <w:t>case 1:{                            //</w:t>
      </w:r>
      <w:r w:rsidRPr="00F279CA">
        <w:rPr>
          <w:rFonts w:hint="eastAsia"/>
          <w:lang w:val="zh-CN"/>
        </w:rPr>
        <w:t>普通攻击</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y -= 25;                //</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x -= 85;</w:t>
      </w:r>
    </w:p>
    <w:p w:rsidR="00F279CA" w:rsidRPr="00F279CA" w:rsidRDefault="00F279CA" w:rsidP="00F279CA">
      <w:r w:rsidRPr="00F279CA">
        <w:tab/>
      </w:r>
      <w:r w:rsidRPr="00F279CA">
        <w:tab/>
      </w:r>
      <w:r w:rsidRPr="00F279CA">
        <w:tab/>
      </w:r>
      <w:r w:rsidRPr="00F279CA">
        <w:tab/>
        <w:t>loadimage(skillpic250, "pic/lcut1.jpg", 250, 250, true);</w:t>
      </w:r>
    </w:p>
    <w:p w:rsidR="00F279CA" w:rsidRPr="00F279CA" w:rsidRDefault="00F279CA" w:rsidP="00F279CA">
      <w:r w:rsidRPr="00F279CA">
        <w:tab/>
      </w:r>
      <w:r w:rsidRPr="00F279CA">
        <w:tab/>
      </w:r>
      <w:r w:rsidRPr="00F279CA">
        <w:tab/>
      </w:r>
      <w:r w:rsidRPr="00F279CA">
        <w:tab/>
        <w:t>MAINFRAME::M_putimg(x, y, skillpic250, WHITE, 10 * skillState, ox);</w:t>
      </w:r>
    </w:p>
    <w:p w:rsidR="00F279CA" w:rsidRPr="00F279CA" w:rsidRDefault="00F279CA" w:rsidP="00F279CA">
      <w:pPr>
        <w:rPr>
          <w:lang w:val="zh-CN"/>
        </w:rPr>
      </w:pP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lang w:val="zh-CN"/>
        </w:rPr>
        <w:t>y += 25;                 //</w:t>
      </w:r>
      <w:r w:rsidRPr="00F279CA">
        <w:rPr>
          <w:rFonts w:hint="eastAsia"/>
          <w:lang w:val="zh-CN"/>
        </w:rPr>
        <w:t>技能图片位置修正后还原</w:t>
      </w:r>
    </w:p>
    <w:p w:rsidR="00F279CA" w:rsidRPr="00F279CA" w:rsidRDefault="00F279CA" w:rsidP="00F279CA">
      <w:r w:rsidRPr="00F279CA">
        <w:rPr>
          <w:lang w:val="zh-CN"/>
        </w:rPr>
        <w:tab/>
      </w:r>
      <w:r w:rsidRPr="00F279CA">
        <w:rPr>
          <w:lang w:val="zh-CN"/>
        </w:rPr>
        <w:tab/>
      </w:r>
      <w:r w:rsidRPr="00F279CA">
        <w:rPr>
          <w:lang w:val="zh-CN"/>
        </w:rPr>
        <w:tab/>
      </w:r>
      <w:r w:rsidRPr="00F279CA">
        <w:rPr>
          <w:lang w:val="zh-CN"/>
        </w:rPr>
        <w:tab/>
      </w:r>
      <w:r w:rsidRPr="00F279CA">
        <w:t>x += 85;</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t>y -= 50;</w:t>
      </w:r>
    </w:p>
    <w:p w:rsidR="00F279CA" w:rsidRPr="00F279CA" w:rsidRDefault="00F279CA" w:rsidP="00F279CA">
      <w:r w:rsidRPr="00F279CA">
        <w:tab/>
      </w:r>
      <w:r w:rsidRPr="00F279CA">
        <w:tab/>
      </w:r>
      <w:r w:rsidRPr="00F279CA">
        <w:tab/>
      </w:r>
      <w:r w:rsidRPr="00F279CA">
        <w:tab/>
        <w:t>x -= 65;</w:t>
      </w:r>
    </w:p>
    <w:p w:rsidR="00F279CA" w:rsidRPr="00F279CA" w:rsidRDefault="00F279CA" w:rsidP="00F279CA">
      <w:r w:rsidRPr="00F279CA">
        <w:tab/>
      </w:r>
      <w:r w:rsidRPr="00F279CA">
        <w:tab/>
      </w:r>
      <w:r w:rsidRPr="00F279CA">
        <w:tab/>
      </w:r>
      <w:r w:rsidRPr="00F279CA">
        <w:tab/>
        <w:t>loadimage(skillpic250, "pic/lcut2.jpg", 250, 250, true);</w:t>
      </w:r>
    </w:p>
    <w:p w:rsidR="00F279CA" w:rsidRPr="00F279CA" w:rsidRDefault="00F279CA" w:rsidP="00F279CA">
      <w:r w:rsidRPr="00F279CA">
        <w:tab/>
      </w:r>
      <w:r w:rsidRPr="00F279CA">
        <w:tab/>
      </w:r>
      <w:r w:rsidRPr="00F279CA">
        <w:tab/>
      </w:r>
      <w:r w:rsidRPr="00F279CA">
        <w:tab/>
        <w:t>MAINFRAME::M_putimg(x, y, skillpic250, WHITE, 10 * skillState, ox);</w:t>
      </w:r>
    </w:p>
    <w:p w:rsidR="00F279CA" w:rsidRPr="00F279CA" w:rsidRDefault="00F279CA" w:rsidP="00F279CA">
      <w:r w:rsidRPr="00F279CA">
        <w:tab/>
      </w:r>
      <w:r w:rsidRPr="00F279CA">
        <w:tab/>
      </w:r>
      <w:r w:rsidRPr="00F279CA">
        <w:tab/>
      </w:r>
      <w:r w:rsidRPr="00F279CA">
        <w:tab/>
        <w:t>y += 50;</w:t>
      </w:r>
    </w:p>
    <w:p w:rsidR="00F279CA" w:rsidRPr="00F279CA" w:rsidRDefault="00F279CA" w:rsidP="00F279CA">
      <w:r w:rsidRPr="00F279CA">
        <w:tab/>
      </w:r>
      <w:r w:rsidRPr="00F279CA">
        <w:tab/>
      </w:r>
      <w:r w:rsidRPr="00F279CA">
        <w:tab/>
      </w:r>
      <w:r w:rsidRPr="00F279CA">
        <w:tab/>
        <w:t>x += 65;</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3:{</w:t>
      </w:r>
    </w:p>
    <w:p w:rsidR="00F279CA" w:rsidRPr="00F279CA" w:rsidRDefault="00F279CA" w:rsidP="00F279CA">
      <w:r w:rsidRPr="00F279CA">
        <w:tab/>
      </w:r>
      <w:r w:rsidRPr="00F279CA">
        <w:tab/>
      </w:r>
      <w:r w:rsidRPr="00F279CA">
        <w:tab/>
      </w:r>
      <w:r w:rsidRPr="00F279CA">
        <w:tab/>
        <w:t>y -= 80;</w:t>
      </w:r>
    </w:p>
    <w:p w:rsidR="00F279CA" w:rsidRPr="00F279CA" w:rsidRDefault="00F279CA" w:rsidP="00F279CA">
      <w:r w:rsidRPr="00F279CA">
        <w:lastRenderedPageBreak/>
        <w:tab/>
      </w:r>
      <w:r w:rsidRPr="00F279CA">
        <w:tab/>
      </w:r>
      <w:r w:rsidRPr="00F279CA">
        <w:tab/>
      </w:r>
      <w:r w:rsidRPr="00F279CA">
        <w:tab/>
        <w:t>x -= 105;</w:t>
      </w:r>
    </w:p>
    <w:p w:rsidR="00F279CA" w:rsidRPr="00F279CA" w:rsidRDefault="00F279CA" w:rsidP="00F279CA">
      <w:r w:rsidRPr="00F279CA">
        <w:tab/>
      </w:r>
      <w:r w:rsidRPr="00F279CA">
        <w:tab/>
      </w:r>
      <w:r w:rsidRPr="00F279CA">
        <w:tab/>
      </w:r>
      <w:r w:rsidRPr="00F279CA">
        <w:tab/>
        <w:t>loadimage(skillpic300, "pic/lcut3.jpg", 300, 300, true);</w:t>
      </w:r>
    </w:p>
    <w:p w:rsidR="00F279CA" w:rsidRPr="00F279CA" w:rsidRDefault="00F279CA" w:rsidP="00F279CA">
      <w:r w:rsidRPr="00F279CA">
        <w:tab/>
      </w:r>
      <w:r w:rsidRPr="00F279CA">
        <w:tab/>
      </w:r>
      <w:r w:rsidRPr="00F279CA">
        <w:tab/>
      </w:r>
      <w:r w:rsidRPr="00F279CA">
        <w:tab/>
        <w:t>MAINFRAME::M_putimg(x, y, skillpic300, WHITE, 10 * skillState, ox);</w:t>
      </w:r>
    </w:p>
    <w:p w:rsidR="00F279CA" w:rsidRPr="00F279CA" w:rsidRDefault="00F279CA" w:rsidP="00F279CA">
      <w:r w:rsidRPr="00F279CA">
        <w:tab/>
      </w:r>
      <w:r w:rsidRPr="00F279CA">
        <w:tab/>
      </w:r>
      <w:r w:rsidRPr="00F279CA">
        <w:tab/>
      </w:r>
      <w:r w:rsidRPr="00F279CA">
        <w:tab/>
        <w:t>y += 80;</w:t>
      </w:r>
    </w:p>
    <w:p w:rsidR="00F279CA" w:rsidRPr="00F279CA" w:rsidRDefault="00F279CA" w:rsidP="00F279CA">
      <w:r w:rsidRPr="00F279CA">
        <w:tab/>
      </w:r>
      <w:r w:rsidRPr="00F279CA">
        <w:tab/>
      </w:r>
      <w:r w:rsidRPr="00F279CA">
        <w:tab/>
      </w:r>
      <w:r w:rsidRPr="00F279CA">
        <w:tab/>
        <w:t>x += 105;</w:t>
      </w:r>
    </w:p>
    <w:p w:rsidR="00F279CA" w:rsidRPr="00F279CA" w:rsidRDefault="00F279CA" w:rsidP="00F279CA">
      <w:r w:rsidRPr="00F279CA">
        <w:tab/>
      </w:r>
      <w:r w:rsidRPr="00F279CA">
        <w:tab/>
      </w:r>
      <w:r w:rsidRPr="00F279CA">
        <w:tab/>
      </w:r>
      <w:r w:rsidRPr="00F279CA">
        <w:tab/>
        <w:t>if (combo == 3 &amp;&amp; skillState == 1)combo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y -= 25;                //</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x += 0;</w:t>
      </w:r>
    </w:p>
    <w:p w:rsidR="00F279CA" w:rsidRPr="00F279CA" w:rsidRDefault="00F279CA" w:rsidP="00F279CA">
      <w:r w:rsidRPr="00F279CA">
        <w:tab/>
      </w:r>
      <w:r w:rsidRPr="00F279CA">
        <w:tab/>
      </w:r>
      <w:r w:rsidRPr="00F279CA">
        <w:tab/>
      </w:r>
      <w:r w:rsidRPr="00F279CA">
        <w:tab/>
        <w:t>loadimage(skillpic250, "pic/rcut1.jpg", 250, 250, true);</w:t>
      </w:r>
    </w:p>
    <w:p w:rsidR="00F279CA" w:rsidRPr="00F279CA" w:rsidRDefault="00F279CA" w:rsidP="00F279CA">
      <w:r w:rsidRPr="00F279CA">
        <w:tab/>
      </w:r>
      <w:r w:rsidRPr="00F279CA">
        <w:tab/>
      </w:r>
      <w:r w:rsidRPr="00F279CA">
        <w:tab/>
      </w:r>
      <w:r w:rsidRPr="00F279CA">
        <w:tab/>
        <w:t>MAINFRAME::M_putimg(x, y, skillpic250, WHITE, 10 * skillState, ox);</w:t>
      </w:r>
    </w:p>
    <w:p w:rsidR="00F279CA" w:rsidRPr="00F279CA" w:rsidRDefault="00F279CA" w:rsidP="00F279CA">
      <w:pPr>
        <w:rPr>
          <w:lang w:val="zh-CN"/>
        </w:rPr>
      </w:pP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lang w:val="zh-CN"/>
        </w:rPr>
        <w:t>y += 25;                 //</w:t>
      </w:r>
      <w:r w:rsidRPr="00F279CA">
        <w:rPr>
          <w:rFonts w:hint="eastAsia"/>
          <w:lang w:val="zh-CN"/>
        </w:rPr>
        <w:t>技能图片位置修正后还原</w:t>
      </w:r>
    </w:p>
    <w:p w:rsidR="00F279CA" w:rsidRPr="00F279CA" w:rsidRDefault="00F279CA" w:rsidP="00F279CA">
      <w:r w:rsidRPr="00F279CA">
        <w:rPr>
          <w:lang w:val="zh-CN"/>
        </w:rPr>
        <w:tab/>
      </w:r>
      <w:r w:rsidRPr="00F279CA">
        <w:rPr>
          <w:lang w:val="zh-CN"/>
        </w:rPr>
        <w:tab/>
      </w:r>
      <w:r w:rsidRPr="00F279CA">
        <w:rPr>
          <w:lang w:val="zh-CN"/>
        </w:rPr>
        <w:tab/>
      </w:r>
      <w:r w:rsidRPr="00F279CA">
        <w:rPr>
          <w:lang w:val="zh-CN"/>
        </w:rPr>
        <w:tab/>
      </w:r>
      <w:r w:rsidRPr="00F279CA">
        <w:t>x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t>y -= 47;</w:t>
      </w:r>
    </w:p>
    <w:p w:rsidR="00F279CA" w:rsidRPr="00F279CA" w:rsidRDefault="00F279CA" w:rsidP="00F279CA">
      <w:r w:rsidRPr="00F279CA">
        <w:tab/>
      </w:r>
      <w:r w:rsidRPr="00F279CA">
        <w:tab/>
      </w:r>
      <w:r w:rsidRPr="00F279CA">
        <w:tab/>
      </w:r>
      <w:r w:rsidRPr="00F279CA">
        <w:tab/>
        <w:t>x += 0;</w:t>
      </w:r>
    </w:p>
    <w:p w:rsidR="00F279CA" w:rsidRPr="00F279CA" w:rsidRDefault="00F279CA" w:rsidP="00F279CA">
      <w:r w:rsidRPr="00F279CA">
        <w:tab/>
      </w:r>
      <w:r w:rsidRPr="00F279CA">
        <w:tab/>
      </w:r>
      <w:r w:rsidRPr="00F279CA">
        <w:tab/>
      </w:r>
      <w:r w:rsidRPr="00F279CA">
        <w:tab/>
        <w:t>loadimage(skillpic250, "pic/rcut2.jpg", 250, 250, true);</w:t>
      </w:r>
    </w:p>
    <w:p w:rsidR="00F279CA" w:rsidRPr="00F279CA" w:rsidRDefault="00F279CA" w:rsidP="00F279CA">
      <w:r w:rsidRPr="00F279CA">
        <w:tab/>
      </w:r>
      <w:r w:rsidRPr="00F279CA">
        <w:tab/>
      </w:r>
      <w:r w:rsidRPr="00F279CA">
        <w:tab/>
      </w:r>
      <w:r w:rsidRPr="00F279CA">
        <w:tab/>
        <w:t>MAINFRAME::M_putimg(x, y, skillpic250, WHITE, 10 * skillState, ox);</w:t>
      </w:r>
    </w:p>
    <w:p w:rsidR="00F279CA" w:rsidRPr="00F279CA" w:rsidRDefault="00F279CA" w:rsidP="00F279CA">
      <w:r w:rsidRPr="00F279CA">
        <w:tab/>
      </w:r>
      <w:r w:rsidRPr="00F279CA">
        <w:tab/>
      </w:r>
      <w:r w:rsidRPr="00F279CA">
        <w:tab/>
      </w:r>
      <w:r w:rsidRPr="00F279CA">
        <w:tab/>
        <w:t>y += 47;</w:t>
      </w:r>
    </w:p>
    <w:p w:rsidR="00F279CA" w:rsidRPr="00F279CA" w:rsidRDefault="00F279CA" w:rsidP="00F279CA">
      <w:r w:rsidRPr="00F279CA">
        <w:tab/>
      </w:r>
      <w:r w:rsidRPr="00F279CA">
        <w:tab/>
      </w:r>
      <w:r w:rsidRPr="00F279CA">
        <w:tab/>
      </w:r>
      <w:r w:rsidRPr="00F279CA">
        <w:tab/>
        <w:t>x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3:{</w:t>
      </w:r>
    </w:p>
    <w:p w:rsidR="00F279CA" w:rsidRPr="00F279CA" w:rsidRDefault="00F279CA" w:rsidP="00F279CA">
      <w:r w:rsidRPr="00F279CA">
        <w:lastRenderedPageBreak/>
        <w:tab/>
      </w:r>
      <w:r w:rsidRPr="00F279CA">
        <w:tab/>
      </w:r>
      <w:r w:rsidRPr="00F279CA">
        <w:tab/>
      </w:r>
      <w:r w:rsidRPr="00F279CA">
        <w:tab/>
        <w:t>y -= 82;</w:t>
      </w:r>
    </w:p>
    <w:p w:rsidR="00F279CA" w:rsidRPr="00F279CA" w:rsidRDefault="00F279CA" w:rsidP="00F279CA">
      <w:r w:rsidRPr="00F279CA">
        <w:tab/>
      </w:r>
      <w:r w:rsidRPr="00F279CA">
        <w:tab/>
      </w:r>
      <w:r w:rsidRPr="00F279CA">
        <w:tab/>
      </w:r>
      <w:r w:rsidRPr="00F279CA">
        <w:tab/>
        <w:t>x -= 0;</w:t>
      </w:r>
    </w:p>
    <w:p w:rsidR="00F279CA" w:rsidRPr="00F279CA" w:rsidRDefault="00F279CA" w:rsidP="00F279CA">
      <w:r w:rsidRPr="00F279CA">
        <w:tab/>
      </w:r>
      <w:r w:rsidRPr="00F279CA">
        <w:tab/>
      </w:r>
      <w:r w:rsidRPr="00F279CA">
        <w:tab/>
      </w:r>
      <w:r w:rsidRPr="00F279CA">
        <w:tab/>
        <w:t>loadimage(skillpic300, "pic/rcut3.jpg", 300, 300, true);</w:t>
      </w:r>
    </w:p>
    <w:p w:rsidR="00F279CA" w:rsidRPr="00F279CA" w:rsidRDefault="00F279CA" w:rsidP="00F279CA">
      <w:r w:rsidRPr="00F279CA">
        <w:tab/>
      </w:r>
      <w:r w:rsidRPr="00F279CA">
        <w:tab/>
      </w:r>
      <w:r w:rsidRPr="00F279CA">
        <w:tab/>
      </w:r>
      <w:r w:rsidRPr="00F279CA">
        <w:tab/>
        <w:t>MAINFRAME::M_putimg(x, y, skillpic300, WHITE, 10 * skillState, ox);</w:t>
      </w:r>
    </w:p>
    <w:p w:rsidR="00F279CA" w:rsidRPr="00F279CA" w:rsidRDefault="00F279CA" w:rsidP="00F279CA">
      <w:r w:rsidRPr="00F279CA">
        <w:tab/>
      </w:r>
      <w:r w:rsidRPr="00F279CA">
        <w:tab/>
      </w:r>
      <w:r w:rsidRPr="00F279CA">
        <w:tab/>
      </w:r>
      <w:r w:rsidRPr="00F279CA">
        <w:tab/>
        <w:t>y += 82;</w:t>
      </w:r>
    </w:p>
    <w:p w:rsidR="00F279CA" w:rsidRPr="00F279CA" w:rsidRDefault="00F279CA" w:rsidP="00F279CA">
      <w:r w:rsidRPr="00F279CA">
        <w:tab/>
      </w:r>
      <w:r w:rsidRPr="00F279CA">
        <w:tab/>
      </w:r>
      <w:r w:rsidRPr="00F279CA">
        <w:tab/>
      </w:r>
      <w:r w:rsidRPr="00F279CA">
        <w:tab/>
        <w:t>x += 0;</w:t>
      </w:r>
    </w:p>
    <w:p w:rsidR="00F279CA" w:rsidRPr="00F279CA" w:rsidRDefault="00F279CA" w:rsidP="00F279CA">
      <w:r w:rsidRPr="00F279CA">
        <w:tab/>
      </w:r>
      <w:r w:rsidRPr="00F279CA">
        <w:tab/>
      </w:r>
      <w:r w:rsidRPr="00F279CA">
        <w:tab/>
      </w:r>
      <w:r w:rsidRPr="00F279CA">
        <w:tab/>
        <w:t>if (combo == 3 &amp;&amp; skillState == 1)combo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rPr>
          <w:rFonts w:hint="eastAsia"/>
        </w:rPr>
        <w:tab/>
        <w:t>}break;//</w:t>
      </w:r>
      <w:r w:rsidRPr="00F279CA">
        <w:rPr>
          <w:rFonts w:hint="eastAsia"/>
          <w:lang w:val="zh-CN"/>
        </w:rPr>
        <w:t>技能</w:t>
      </w:r>
      <w:r w:rsidRPr="00F279CA">
        <w:rPr>
          <w:rFonts w:hint="eastAsia"/>
        </w:rPr>
        <w:t>1</w:t>
      </w:r>
      <w:r w:rsidRPr="00F279CA">
        <w:rPr>
          <w:rFonts w:hint="eastAsia"/>
          <w:lang w:val="zh-CN"/>
        </w:rPr>
        <w:t>结束</w:t>
      </w:r>
    </w:p>
    <w:p w:rsidR="00F279CA" w:rsidRPr="00F279CA" w:rsidRDefault="00F279CA" w:rsidP="00F279CA"/>
    <w:p w:rsidR="00F279CA" w:rsidRPr="00F279CA" w:rsidRDefault="00F279CA" w:rsidP="00F279CA">
      <w:r w:rsidRPr="00F279CA">
        <w:rPr>
          <w:rFonts w:hint="eastAsia"/>
        </w:rPr>
        <w:tab/>
        <w:t>case 2:{                            //</w:t>
      </w:r>
      <w:r w:rsidRPr="00F279CA">
        <w:rPr>
          <w:rFonts w:hint="eastAsia"/>
          <w:lang w:val="zh-CN"/>
        </w:rPr>
        <w:t>音速冲击</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rPr>
          <w:rFonts w:hint="eastAsia"/>
        </w:rPr>
        <w:tab/>
      </w:r>
      <w:r w:rsidRPr="00F279CA">
        <w:rPr>
          <w:rFonts w:hint="eastAsia"/>
        </w:rPr>
        <w:tab/>
      </w:r>
      <w:r w:rsidRPr="00F279CA">
        <w:rPr>
          <w:rFonts w:hint="eastAsia"/>
        </w:rPr>
        <w:tab/>
        <w:t>if (skillState &lt;= 30)combo = 2;  //</w:t>
      </w:r>
      <w:r w:rsidRPr="00F279CA">
        <w:rPr>
          <w:rFonts w:hint="eastAsia"/>
          <w:lang w:val="zh-CN"/>
        </w:rPr>
        <w:t>由</w:t>
      </w:r>
      <w:r w:rsidRPr="00F279CA">
        <w:rPr>
          <w:rFonts w:hint="eastAsia"/>
        </w:rPr>
        <w:t>skillState</w:t>
      </w:r>
      <w:r w:rsidRPr="00F279CA">
        <w:rPr>
          <w:rFonts w:hint="eastAsia"/>
          <w:lang w:val="zh-CN"/>
        </w:rPr>
        <w:t>确定</w:t>
      </w:r>
      <w:r w:rsidRPr="00F279CA">
        <w:rPr>
          <w:rFonts w:hint="eastAsia"/>
        </w:rPr>
        <w:t>combo</w:t>
      </w:r>
    </w:p>
    <w:p w:rsidR="00F279CA" w:rsidRPr="00F279CA" w:rsidRDefault="00F279CA" w:rsidP="00F279CA">
      <w:r w:rsidRPr="00F279CA">
        <w:tab/>
      </w:r>
      <w:r w:rsidRPr="00F279CA">
        <w:tab/>
      </w:r>
      <w:r w:rsidRPr="00F279CA">
        <w:tab/>
        <w:t>if (skillState &lt;= 20)combo = 3;</w:t>
      </w:r>
    </w:p>
    <w:p w:rsidR="00F279CA" w:rsidRPr="00F279CA" w:rsidRDefault="00F279CA" w:rsidP="00F279CA"/>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loadimage(skillpic250, "pic/lsonicleap-1.jpg", 180, 185, true);</w:t>
      </w:r>
    </w:p>
    <w:p w:rsidR="00F279CA" w:rsidRPr="00F279CA" w:rsidRDefault="00F279CA" w:rsidP="00F279CA">
      <w:r w:rsidRPr="00F279CA">
        <w:tab/>
      </w:r>
      <w:r w:rsidRPr="00F279CA">
        <w:tab/>
      </w:r>
      <w:r w:rsidRPr="00F279CA">
        <w:tab/>
      </w:r>
      <w:r w:rsidRPr="00F279CA">
        <w:tab/>
        <w:t>MAINFRAME::M_putimg(x, y, skillpic250, WHITE, 5 * (skillState - 30), ox);</w:t>
      </w:r>
    </w:p>
    <w:p w:rsidR="00F279CA" w:rsidRPr="00F279CA" w:rsidRDefault="00F279CA" w:rsidP="00F279CA">
      <w:pPr>
        <w:rPr>
          <w:lang w:val="zh-CN"/>
        </w:rPr>
      </w:pP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lang w:val="zh-CN"/>
        </w:rPr>
        <w:t>//</w:t>
      </w:r>
      <w:r w:rsidRPr="00F279CA">
        <w:rPr>
          <w:rFonts w:hint="eastAsia"/>
          <w:lang w:val="zh-CN"/>
        </w:rPr>
        <w:t>技能图片位置修正后还原</w:t>
      </w:r>
    </w:p>
    <w:p w:rsidR="00F279CA" w:rsidRPr="00F279CA" w:rsidRDefault="00F279CA" w:rsidP="00F279CA">
      <w:r w:rsidRPr="00F279CA">
        <w:rPr>
          <w:lang w:val="zh-CN"/>
        </w:rPr>
        <w:tab/>
      </w:r>
      <w:r w:rsidRPr="00F279CA">
        <w:rPr>
          <w:lang w:val="zh-CN"/>
        </w:rPr>
        <w:tab/>
      </w:r>
      <w:r w:rsidRPr="00F279CA">
        <w:rPr>
          <w:lang w:val="zh-CN"/>
        </w:rPr>
        <w:tab/>
      </w:r>
      <w:r w:rsidRPr="00F279CA">
        <w:t>}break;</w:t>
      </w:r>
    </w:p>
    <w:p w:rsidR="00F279CA" w:rsidRPr="00F279CA" w:rsidRDefault="00F279CA" w:rsidP="00F279CA">
      <w:r w:rsidRPr="00F279CA">
        <w:lastRenderedPageBreak/>
        <w:tab/>
      </w:r>
      <w:r w:rsidRPr="00F279CA">
        <w:tab/>
      </w:r>
      <w:r w:rsidRPr="00F279CA">
        <w:tab/>
        <w:t>case 2:{</w:t>
      </w:r>
    </w:p>
    <w:p w:rsidR="00F279CA" w:rsidRPr="00F279CA" w:rsidRDefault="00F279CA" w:rsidP="00F279CA">
      <w:r w:rsidRPr="00F279CA">
        <w:tab/>
      </w:r>
      <w:r w:rsidRPr="00F279CA">
        <w:tab/>
      </w:r>
      <w:r w:rsidRPr="00F279CA">
        <w:tab/>
      </w:r>
      <w:r w:rsidRPr="00F279CA">
        <w:tab/>
        <w:t>if (skillState == 30){</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r>
      <w:r w:rsidRPr="00F279CA">
        <w:tab/>
        <w:t>movespd = -80;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"pic/lsonicleap-3.jpg",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p w:rsidR="00F279CA" w:rsidRPr="00F279CA" w:rsidRDefault="00F279CA" w:rsidP="00F279CA">
      <w:r w:rsidRPr="00F279CA">
        <w:tab/>
      </w:r>
      <w:r w:rsidRPr="00F279CA">
        <w:tab/>
      </w:r>
      <w:r w:rsidRPr="00F279CA">
        <w:tab/>
      </w:r>
      <w:r w:rsidRPr="00F279CA">
        <w:tab/>
        <w:t>x -= 340;</w:t>
      </w:r>
    </w:p>
    <w:p w:rsidR="00F279CA" w:rsidRPr="00F279CA" w:rsidRDefault="00F279CA" w:rsidP="00F279CA">
      <w:r w:rsidRPr="00F279CA">
        <w:tab/>
      </w:r>
      <w:r w:rsidRPr="00F279CA">
        <w:tab/>
      </w:r>
      <w:r w:rsidRPr="00F279CA">
        <w:tab/>
      </w:r>
      <w:r w:rsidRPr="00F279CA">
        <w:tab/>
        <w:t>loadimage(skillpic300, "pic/sonicleap_flash.jpg", 340, 185, true);</w:t>
      </w:r>
    </w:p>
    <w:p w:rsidR="00F279CA" w:rsidRPr="00F279CA" w:rsidRDefault="00F279CA" w:rsidP="00F279CA">
      <w:r w:rsidRPr="00F279CA">
        <w:tab/>
      </w:r>
      <w:r w:rsidRPr="00F279CA">
        <w:tab/>
      </w:r>
      <w:r w:rsidRPr="00F279CA">
        <w:tab/>
      </w:r>
      <w:r w:rsidRPr="00F279CA">
        <w:tab/>
        <w:t>MAINFRAME::M_putimg(x, y, skillpic300, WHITE, 10 * (skillState - 20), ox);</w:t>
      </w:r>
    </w:p>
    <w:p w:rsidR="00F279CA" w:rsidRPr="00F279CA" w:rsidRDefault="00F279CA" w:rsidP="00F279CA"/>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INIT_SONICLEAP_RANGE &amp;&amp; (x - (*enemy).getX())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(*enemy).setStill(-50);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x += 340;</w:t>
      </w:r>
    </w:p>
    <w:p w:rsidR="00F279CA" w:rsidRPr="00F279CA" w:rsidRDefault="00F279CA" w:rsidP="00F279CA">
      <w:r w:rsidRPr="00F279CA">
        <w:tab/>
      </w:r>
      <w:r w:rsidRPr="00F279CA">
        <w:tab/>
      </w:r>
      <w:r w:rsidRPr="00F279CA">
        <w:tab/>
        <w:t>}break;</w:t>
      </w:r>
    </w:p>
    <w:p w:rsidR="00F279CA" w:rsidRPr="00F279CA" w:rsidRDefault="00F279CA" w:rsidP="00F279CA">
      <w:r w:rsidRPr="00F279CA">
        <w:lastRenderedPageBreak/>
        <w:tab/>
      </w:r>
      <w:r w:rsidRPr="00F279CA">
        <w:tab/>
      </w:r>
      <w:r w:rsidRPr="00F279CA">
        <w:tab/>
        <w:t>case 3:{</w:t>
      </w:r>
    </w:p>
    <w:p w:rsidR="00F279CA" w:rsidRPr="00F279CA" w:rsidRDefault="00F279CA" w:rsidP="00F279CA">
      <w:r w:rsidRPr="00F279CA">
        <w:tab/>
      </w:r>
      <w:r w:rsidRPr="00F279CA">
        <w:tab/>
      </w:r>
      <w:r w:rsidRPr="00F279CA">
        <w:tab/>
      </w:r>
      <w:r w:rsidRPr="00F279CA">
        <w:tab/>
        <w:t>if (skillState == 20)x -= 110;</w:t>
      </w:r>
    </w:p>
    <w:p w:rsidR="00F279CA" w:rsidRPr="00F279CA" w:rsidRDefault="00F279CA" w:rsidP="00F279CA"/>
    <w:p w:rsidR="00F279CA" w:rsidRPr="00F279CA" w:rsidRDefault="00F279CA" w:rsidP="00F279CA">
      <w:r w:rsidRPr="00F279CA">
        <w:tab/>
      </w:r>
      <w:r w:rsidRPr="00F279CA">
        <w:tab/>
      </w:r>
      <w:r w:rsidRPr="00F279CA">
        <w:tab/>
      </w:r>
      <w:r w:rsidRPr="00F279CA">
        <w:tab/>
        <w:t>loadimage(player, "pic/lsonicleap-4.jpg", 354, 185, true);</w:t>
      </w:r>
    </w:p>
    <w:p w:rsidR="00F279CA" w:rsidRPr="00F279CA" w:rsidRDefault="00F279CA" w:rsidP="00F279CA"/>
    <w:p w:rsidR="00F279CA" w:rsidRPr="00F279CA" w:rsidRDefault="00F279CA" w:rsidP="00F279CA">
      <w:r w:rsidRPr="00F279CA">
        <w:tab/>
      </w:r>
      <w:r w:rsidRPr="00F279CA">
        <w:tab/>
      </w:r>
      <w:r w:rsidRPr="00F279CA">
        <w:tab/>
      </w:r>
      <w:r w:rsidRPr="00F279CA">
        <w:tab/>
        <w:t>movespd = -2;</w:t>
      </w:r>
    </w:p>
    <w:p w:rsidR="00F279CA" w:rsidRPr="00F279CA" w:rsidRDefault="00F279CA" w:rsidP="00F279CA">
      <w:r w:rsidRPr="00F279CA">
        <w:tab/>
      </w:r>
      <w:r w:rsidRPr="00F279CA">
        <w:tab/>
      </w:r>
      <w:r w:rsidRPr="00F279CA">
        <w:tab/>
      </w:r>
      <w:r w:rsidRPr="00F279CA">
        <w:tab/>
        <w:t>if (skillState == 1){</w:t>
      </w:r>
    </w:p>
    <w:p w:rsidR="00F279CA" w:rsidRPr="00F279CA" w:rsidRDefault="00F279CA" w:rsidP="00F279CA">
      <w:r w:rsidRPr="00F279CA">
        <w:tab/>
      </w:r>
      <w:r w:rsidRPr="00F279CA">
        <w:tab/>
      </w:r>
      <w:r w:rsidRPr="00F279CA">
        <w:tab/>
      </w:r>
      <w:r w:rsidRPr="00F279CA">
        <w:tab/>
      </w:r>
      <w:r w:rsidRPr="00F279CA">
        <w:tab/>
        <w:t>combo = 0;</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 1 || skillState == 0)</w:t>
      </w:r>
    </w:p>
    <w:p w:rsidR="00F279CA" w:rsidRPr="00F279CA" w:rsidRDefault="00F279CA" w:rsidP="00F279CA">
      <w:r w:rsidRPr="00F279CA">
        <w:tab/>
      </w:r>
      <w:r w:rsidRPr="00F279CA">
        <w:tab/>
      </w:r>
      <w:r w:rsidRPr="00F279CA">
        <w:tab/>
      </w:r>
      <w:r w:rsidRPr="00F279CA">
        <w:tab/>
      </w:r>
      <w:r w:rsidRPr="00F279CA">
        <w:tab/>
        <w:t>loadimage(player, "pic/lstill.jpg", 180,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t>if (skillState &lt;= 30)combo = 2;  //</w:t>
      </w:r>
      <w:r w:rsidRPr="00F279CA">
        <w:rPr>
          <w:rFonts w:hint="eastAsia"/>
          <w:lang w:val="zh-CN"/>
        </w:rPr>
        <w:t>由</w:t>
      </w:r>
      <w:r w:rsidRPr="00F279CA">
        <w:rPr>
          <w:rFonts w:hint="eastAsia"/>
        </w:rPr>
        <w:t>skillState</w:t>
      </w:r>
      <w:r w:rsidRPr="00F279CA">
        <w:rPr>
          <w:rFonts w:hint="eastAsia"/>
          <w:lang w:val="zh-CN"/>
        </w:rPr>
        <w:t>确定</w:t>
      </w:r>
      <w:r w:rsidRPr="00F279CA">
        <w:rPr>
          <w:rFonts w:hint="eastAsia"/>
        </w:rPr>
        <w:t>combo</w:t>
      </w:r>
    </w:p>
    <w:p w:rsidR="00F279CA" w:rsidRPr="00F279CA" w:rsidRDefault="00F279CA" w:rsidP="00F279CA">
      <w:r w:rsidRPr="00F279CA">
        <w:tab/>
      </w:r>
      <w:r w:rsidRPr="00F279CA">
        <w:tab/>
      </w:r>
      <w:r w:rsidRPr="00F279CA">
        <w:tab/>
        <w:t>if (skillState &lt;= 20)combo = 3;</w:t>
      </w:r>
    </w:p>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loadimage(skillpic250, "pic/rsonicleap-1.jpg", 180, 185, true);</w:t>
      </w:r>
    </w:p>
    <w:p w:rsidR="00F279CA" w:rsidRPr="00F279CA" w:rsidRDefault="00F279CA" w:rsidP="00F279CA">
      <w:r w:rsidRPr="00F279CA">
        <w:tab/>
      </w:r>
      <w:r w:rsidRPr="00F279CA">
        <w:tab/>
      </w:r>
      <w:r w:rsidRPr="00F279CA">
        <w:tab/>
      </w:r>
      <w:r w:rsidRPr="00F279CA">
        <w:tab/>
        <w:t>MAINFRAME::M_putimg(x, y, skillpic250, WHITE, 5 * (skillState - 30), ox);</w:t>
      </w:r>
    </w:p>
    <w:p w:rsidR="00F279CA" w:rsidRPr="00F279CA" w:rsidRDefault="00F279CA" w:rsidP="00F279CA">
      <w:pPr>
        <w:rPr>
          <w:lang w:val="zh-CN"/>
        </w:rPr>
      </w:pP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lang w:val="zh-CN"/>
        </w:rPr>
        <w:t>//</w:t>
      </w:r>
      <w:r w:rsidRPr="00F279CA">
        <w:rPr>
          <w:rFonts w:hint="eastAsia"/>
          <w:lang w:val="zh-CN"/>
        </w:rPr>
        <w:t>技能图片位置修正后还原</w:t>
      </w:r>
    </w:p>
    <w:p w:rsidR="00F279CA" w:rsidRPr="00F279CA" w:rsidRDefault="00F279CA" w:rsidP="00F279CA">
      <w:r w:rsidRPr="00F279CA">
        <w:rPr>
          <w:lang w:val="zh-CN"/>
        </w:rPr>
        <w:tab/>
      </w:r>
      <w:r w:rsidRPr="00F279CA">
        <w:rPr>
          <w:lang w:val="zh-CN"/>
        </w:rPr>
        <w:tab/>
      </w:r>
      <w:r w:rsidRPr="00F279CA">
        <w:rPr>
          <w:lang w:val="zh-CN"/>
        </w:rPr>
        <w:tab/>
      </w:r>
      <w:r w:rsidRPr="00F279CA">
        <w:t>}break;</w:t>
      </w:r>
    </w:p>
    <w:p w:rsidR="00F279CA" w:rsidRPr="00F279CA" w:rsidRDefault="00F279CA" w:rsidP="00F279CA">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t>if (skillState == 30){</w:t>
      </w:r>
    </w:p>
    <w:p w:rsidR="00F279CA" w:rsidRPr="00F279CA" w:rsidRDefault="00F279CA" w:rsidP="00F279CA">
      <w:r w:rsidRPr="00F279CA">
        <w:lastRenderedPageBreak/>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r>
      <w:r w:rsidRPr="00F279CA">
        <w:tab/>
        <w:t>movespd = 80;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"pic/rsonicleap-3.jpg",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p w:rsidR="00F279CA" w:rsidRPr="00F279CA" w:rsidRDefault="00F279CA" w:rsidP="00F279CA">
      <w:r w:rsidRPr="00F279CA">
        <w:tab/>
      </w:r>
      <w:r w:rsidRPr="00F279CA">
        <w:tab/>
      </w:r>
      <w:r w:rsidRPr="00F279CA">
        <w:tab/>
      </w:r>
      <w:r w:rsidRPr="00F279CA">
        <w:tab/>
        <w:t>loadimage(skillpic300, "pic/sonicleap_flash.jpg", 340, 185, true);</w:t>
      </w:r>
    </w:p>
    <w:p w:rsidR="00F279CA" w:rsidRPr="00F279CA" w:rsidRDefault="00F279CA" w:rsidP="00F279CA">
      <w:r w:rsidRPr="00F279CA">
        <w:tab/>
      </w:r>
      <w:r w:rsidRPr="00F279CA">
        <w:tab/>
      </w:r>
      <w:r w:rsidRPr="00F279CA">
        <w:tab/>
      </w:r>
      <w:r w:rsidRPr="00F279CA">
        <w:tab/>
        <w:t>MAINFRAME::M_putimg(x, y, skillpic300, WHITE, 10 * (skillState - 20), ox);</w:t>
      </w:r>
    </w:p>
    <w:p w:rsidR="00F279CA" w:rsidRPr="00F279CA" w:rsidRDefault="00F279CA" w:rsidP="00F279CA"/>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(((*enemy).getX() - x) &lt;= INIT_SONICLEAP_RANGE &amp;&amp; ((*enemy).getX() - 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(*enemy).setStill(-50);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3:{</w:t>
      </w:r>
    </w:p>
    <w:p w:rsidR="00F279CA" w:rsidRPr="00F279CA" w:rsidRDefault="00F279CA" w:rsidP="00F279CA">
      <w:r w:rsidRPr="00F279CA">
        <w:tab/>
      </w:r>
      <w:r w:rsidRPr="00F279CA">
        <w:tab/>
      </w:r>
      <w:r w:rsidRPr="00F279CA">
        <w:tab/>
      </w:r>
      <w:r w:rsidRPr="00F279CA">
        <w:tab/>
        <w:t>if (skillState == 20)x -= 110;</w:t>
      </w:r>
    </w:p>
    <w:p w:rsidR="00F279CA" w:rsidRPr="00F279CA" w:rsidRDefault="00F279CA" w:rsidP="00F279CA"/>
    <w:p w:rsidR="00F279CA" w:rsidRPr="00F279CA" w:rsidRDefault="00F279CA" w:rsidP="00F279CA">
      <w:r w:rsidRPr="00F279CA">
        <w:lastRenderedPageBreak/>
        <w:tab/>
      </w:r>
      <w:r w:rsidRPr="00F279CA">
        <w:tab/>
      </w:r>
      <w:r w:rsidRPr="00F279CA">
        <w:tab/>
      </w:r>
      <w:r w:rsidRPr="00F279CA">
        <w:tab/>
        <w:t>loadimage(player, "pic/rsonicleap-4.jpg", 354, 185, true);</w:t>
      </w:r>
    </w:p>
    <w:p w:rsidR="00F279CA" w:rsidRPr="00F279CA" w:rsidRDefault="00F279CA" w:rsidP="00F279CA"/>
    <w:p w:rsidR="00F279CA" w:rsidRPr="00F279CA" w:rsidRDefault="00F279CA" w:rsidP="00F279CA">
      <w:r w:rsidRPr="00F279CA">
        <w:tab/>
      </w:r>
      <w:r w:rsidRPr="00F279CA">
        <w:tab/>
      </w:r>
      <w:r w:rsidRPr="00F279CA">
        <w:tab/>
      </w:r>
      <w:r w:rsidRPr="00F279CA">
        <w:tab/>
        <w:t>movespd = 2;</w:t>
      </w:r>
    </w:p>
    <w:p w:rsidR="00F279CA" w:rsidRPr="00F279CA" w:rsidRDefault="00F279CA" w:rsidP="00F279CA">
      <w:r w:rsidRPr="00F279CA">
        <w:tab/>
      </w:r>
      <w:r w:rsidRPr="00F279CA">
        <w:tab/>
      </w:r>
      <w:r w:rsidRPr="00F279CA">
        <w:tab/>
      </w:r>
      <w:r w:rsidRPr="00F279CA">
        <w:tab/>
        <w:t>if (skillState == 1){</w:t>
      </w:r>
    </w:p>
    <w:p w:rsidR="00F279CA" w:rsidRPr="00F279CA" w:rsidRDefault="00F279CA" w:rsidP="00F279CA">
      <w:r w:rsidRPr="00F279CA">
        <w:tab/>
      </w:r>
      <w:r w:rsidRPr="00F279CA">
        <w:tab/>
      </w:r>
      <w:r w:rsidRPr="00F279CA">
        <w:tab/>
      </w:r>
      <w:r w:rsidRPr="00F279CA">
        <w:tab/>
      </w:r>
      <w:r w:rsidRPr="00F279CA">
        <w:tab/>
        <w:t>combo = 0;</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 1 || skillState == 0)</w:t>
      </w:r>
    </w:p>
    <w:p w:rsidR="00F279CA" w:rsidRPr="00F279CA" w:rsidRDefault="00F279CA" w:rsidP="00F279CA">
      <w:r w:rsidRPr="00F279CA">
        <w:tab/>
      </w:r>
      <w:r w:rsidRPr="00F279CA">
        <w:tab/>
      </w:r>
      <w:r w:rsidRPr="00F279CA">
        <w:tab/>
      </w:r>
      <w:r w:rsidRPr="00F279CA">
        <w:tab/>
      </w:r>
      <w:r w:rsidRPr="00F279CA">
        <w:tab/>
        <w:t>loadimage(player, "pic/rstill.jpg", 180,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rPr>
          <w:rFonts w:hint="eastAsia"/>
        </w:rPr>
        <w:tab/>
        <w:t>}break;//</w:t>
      </w:r>
      <w:r w:rsidRPr="00F279CA">
        <w:rPr>
          <w:rFonts w:hint="eastAsia"/>
          <w:lang w:val="zh-CN"/>
        </w:rPr>
        <w:t>技能</w:t>
      </w:r>
      <w:r w:rsidRPr="00F279CA">
        <w:rPr>
          <w:rFonts w:hint="eastAsia"/>
        </w:rPr>
        <w:t>2</w:t>
      </w:r>
      <w:r w:rsidRPr="00F279CA">
        <w:rPr>
          <w:rFonts w:hint="eastAsia"/>
          <w:lang w:val="zh-CN"/>
        </w:rPr>
        <w:t>结束</w:t>
      </w:r>
    </w:p>
    <w:p w:rsidR="00F279CA" w:rsidRPr="00F279CA" w:rsidRDefault="00F279CA" w:rsidP="00F279CA">
      <w:r w:rsidRPr="00F279CA">
        <w:rPr>
          <w:rFonts w:hint="eastAsia"/>
        </w:rPr>
        <w:tab/>
        <w:t>case 3:{                            //</w:t>
      </w:r>
      <w:r w:rsidRPr="00F279CA">
        <w:rPr>
          <w:rFonts w:hint="eastAsia"/>
          <w:lang w:val="zh-CN"/>
        </w:rPr>
        <w:t>水平四方斩</w:t>
      </w:r>
      <w:r w:rsidRPr="00F279CA">
        <w:rPr>
          <w:rFonts w:hint="eastAsia"/>
        </w:rPr>
        <w:t>horizontalsquare</w:t>
      </w:r>
    </w:p>
    <w:p w:rsidR="00F279CA" w:rsidRPr="00F279CA" w:rsidRDefault="00F279CA" w:rsidP="00F279CA">
      <w:r w:rsidRPr="00F279CA">
        <w:tab/>
      </w:r>
      <w:r w:rsidRPr="00F279CA">
        <w:tab/>
        <w:t>switch (dir){</w:t>
      </w:r>
    </w:p>
    <w:p w:rsidR="00F279CA" w:rsidRPr="00F279CA" w:rsidRDefault="00F279CA" w:rsidP="00F279CA">
      <w:r w:rsidRPr="00F279CA">
        <w:tab/>
      </w:r>
      <w:r w:rsidRPr="00F279CA">
        <w:tab/>
        <w:t>case 0:{</w:t>
      </w:r>
    </w:p>
    <w:p w:rsidR="00F279CA" w:rsidRPr="00F279CA" w:rsidRDefault="00F279CA" w:rsidP="00F279CA">
      <w:r w:rsidRPr="00F279CA">
        <w:rPr>
          <w:rFonts w:hint="eastAsia"/>
        </w:rPr>
        <w:tab/>
      </w:r>
      <w:r w:rsidRPr="00F279CA">
        <w:rPr>
          <w:rFonts w:hint="eastAsia"/>
        </w:rPr>
        <w:tab/>
      </w:r>
      <w:r w:rsidRPr="00F279CA">
        <w:rPr>
          <w:rFonts w:hint="eastAsia"/>
        </w:rPr>
        <w:tab/>
        <w:t>if (skillState &lt;= 35)combo = 2;  //</w:t>
      </w:r>
      <w:r w:rsidRPr="00F279CA">
        <w:rPr>
          <w:rFonts w:hint="eastAsia"/>
          <w:lang w:val="zh-CN"/>
        </w:rPr>
        <w:t>由</w:t>
      </w:r>
      <w:r w:rsidRPr="00F279CA">
        <w:rPr>
          <w:rFonts w:hint="eastAsia"/>
        </w:rPr>
        <w:t>skillState</w:t>
      </w:r>
      <w:r w:rsidRPr="00F279CA">
        <w:rPr>
          <w:rFonts w:hint="eastAsia"/>
          <w:lang w:val="zh-CN"/>
        </w:rPr>
        <w:t>确定</w:t>
      </w:r>
      <w:r w:rsidRPr="00F279CA">
        <w:rPr>
          <w:rFonts w:hint="eastAsia"/>
        </w:rPr>
        <w:t>combo</w:t>
      </w:r>
    </w:p>
    <w:p w:rsidR="00F279CA" w:rsidRPr="00F279CA" w:rsidRDefault="00F279CA" w:rsidP="00F279CA">
      <w:r w:rsidRPr="00F279CA">
        <w:tab/>
      </w:r>
      <w:r w:rsidRPr="00F279CA">
        <w:tab/>
      </w:r>
      <w:r w:rsidRPr="00F279CA">
        <w:tab/>
        <w:t>if (skillState &lt;= 30)combo = 3;</w:t>
      </w:r>
    </w:p>
    <w:p w:rsidR="00F279CA" w:rsidRPr="00F279CA" w:rsidRDefault="00F279CA" w:rsidP="00F279CA">
      <w:r w:rsidRPr="00F279CA">
        <w:tab/>
      </w:r>
      <w:r w:rsidRPr="00F279CA">
        <w:tab/>
      </w:r>
      <w:r w:rsidRPr="00F279CA">
        <w:tab/>
        <w:t>if (skillState &lt;= 25)combo = 4;</w:t>
      </w:r>
    </w:p>
    <w:p w:rsidR="00F279CA" w:rsidRPr="00F279CA" w:rsidRDefault="00F279CA" w:rsidP="00F279CA">
      <w:r w:rsidRPr="00F279CA">
        <w:tab/>
      </w:r>
      <w:r w:rsidRPr="00F279CA">
        <w:tab/>
      </w:r>
      <w:r w:rsidRPr="00F279CA">
        <w:tab/>
        <w:t>if (skillState &lt;= 20)combo = 5;</w:t>
      </w:r>
    </w:p>
    <w:p w:rsidR="00F279CA" w:rsidRPr="00F279CA" w:rsidRDefault="00F279CA" w:rsidP="00F279CA">
      <w:r w:rsidRPr="00F279CA">
        <w:tab/>
      </w:r>
      <w:r w:rsidRPr="00F279CA">
        <w:tab/>
      </w:r>
      <w:r w:rsidRPr="00F279CA">
        <w:tab/>
        <w:t>if (skillState &lt;= 15)combo = 6;</w:t>
      </w:r>
    </w:p>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loadimage(skillpic250, "pic/fourdash-1.jpg", 180, 185, true);</w:t>
      </w:r>
    </w:p>
    <w:p w:rsidR="00F279CA" w:rsidRPr="00F279CA" w:rsidRDefault="00F279CA" w:rsidP="00F279CA">
      <w:r w:rsidRPr="00F279CA">
        <w:lastRenderedPageBreak/>
        <w:tab/>
      </w:r>
      <w:r w:rsidRPr="00F279CA">
        <w:tab/>
      </w:r>
      <w:r w:rsidRPr="00F279CA">
        <w:tab/>
      </w:r>
      <w:r w:rsidRPr="00F279CA">
        <w:tab/>
        <w:t>MAINFRAME::M_putimg(x, y, skillpic250, WHITE, 6 * (skillState - 35), ox);</w:t>
      </w:r>
    </w:p>
    <w:p w:rsidR="00F279CA" w:rsidRPr="00F279CA" w:rsidRDefault="00F279CA" w:rsidP="00F279CA">
      <w:r w:rsidRPr="00F279CA">
        <w:tab/>
      </w:r>
      <w:r w:rsidRPr="00F279CA">
        <w:tab/>
      </w:r>
      <w:r w:rsidRPr="00F279CA">
        <w:tab/>
      </w:r>
      <w:r w:rsidRPr="00F279CA">
        <w:tab/>
        <w:t>Sleep(30);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技能图片位置修正后还原</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2:{                     //</w:t>
      </w:r>
      <w:r w:rsidRPr="00F279CA">
        <w:rPr>
          <w:rFonts w:hint="eastAsia"/>
          <w:lang w:val="zh-CN"/>
        </w:rPr>
        <w:t>第</w:t>
      </w:r>
      <w:r w:rsidRPr="00F279CA">
        <w:rPr>
          <w:rFonts w:hint="eastAsia"/>
        </w:rPr>
        <w:t>1</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35){</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r>
      <w:r w:rsidRPr="00F279CA">
        <w:tab/>
        <w:t>soundEffect(6);</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34){</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lastRenderedPageBreak/>
        <w:tab/>
      </w:r>
      <w:r w:rsidRPr="00F279CA">
        <w:tab/>
      </w:r>
      <w:r w:rsidRPr="00F279CA">
        <w:tab/>
      </w:r>
      <w:r w:rsidRPr="00F279CA">
        <w:tab/>
        <w:t>loadimage(player, "pic/fourdash-3.jpg",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x -= 75;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加特技</w:t>
      </w:r>
    </w:p>
    <w:p w:rsidR="00F279CA" w:rsidRPr="00F279CA" w:rsidRDefault="00F279CA" w:rsidP="00F279CA">
      <w:r w:rsidRPr="00F279CA">
        <w:tab/>
      </w:r>
      <w:r w:rsidRPr="00F279CA">
        <w:tab/>
      </w:r>
      <w:r w:rsidRPr="00F279CA">
        <w:tab/>
      </w:r>
      <w:r w:rsidRPr="00F279CA">
        <w:tab/>
        <w:t>loadimage(skillpic300, "pic/foursp-1.jpg", 340, 185, true);</w:t>
      </w:r>
    </w:p>
    <w:p w:rsidR="00F279CA" w:rsidRPr="00F279CA" w:rsidRDefault="00F279CA" w:rsidP="00F279CA">
      <w:r w:rsidRPr="00F279CA">
        <w:tab/>
      </w:r>
      <w:r w:rsidRPr="00F279CA">
        <w:tab/>
      </w:r>
      <w:r w:rsidRPr="00F279CA">
        <w:tab/>
      </w:r>
      <w:r w:rsidRPr="00F279CA">
        <w:tab/>
        <w:t>MAINFRAME::M_putimg(x, y, skillpic300, WHITE, 20 * (skillState - 30), ox);</w:t>
      </w:r>
    </w:p>
    <w:p w:rsidR="00F279CA" w:rsidRPr="00F279CA" w:rsidRDefault="00F279CA" w:rsidP="00F279CA">
      <w:r w:rsidRPr="00F279CA">
        <w:tab/>
      </w:r>
      <w:r w:rsidRPr="00F279CA">
        <w:tab/>
      </w:r>
      <w:r w:rsidRPr="00F279CA">
        <w:tab/>
      </w:r>
      <w:r w:rsidRPr="00F279CA">
        <w:tab/>
        <w:t>x += 75;</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3:{</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2</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30){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29){</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lastRenderedPageBreak/>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"pic/fourdash-4.jpg",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x -= 25;</w:t>
      </w:r>
    </w:p>
    <w:p w:rsidR="00F279CA" w:rsidRPr="00F279CA" w:rsidRDefault="00F279CA" w:rsidP="00F279CA">
      <w:r w:rsidRPr="00F279CA">
        <w:tab/>
      </w:r>
      <w:r w:rsidRPr="00F279CA">
        <w:tab/>
      </w:r>
      <w:r w:rsidRPr="00F279CA">
        <w:tab/>
      </w:r>
      <w:r w:rsidRPr="00F279CA">
        <w:tab/>
        <w:t>y -= 20;</w:t>
      </w:r>
    </w:p>
    <w:p w:rsidR="00F279CA" w:rsidRPr="00F279CA" w:rsidRDefault="00F279CA" w:rsidP="00F279CA">
      <w:r w:rsidRPr="00F279CA">
        <w:tab/>
      </w:r>
      <w:r w:rsidRPr="00F279CA">
        <w:tab/>
      </w:r>
      <w:r w:rsidRPr="00F279CA">
        <w:tab/>
      </w:r>
      <w:r w:rsidRPr="00F279CA">
        <w:tab/>
        <w:t>loadimage(skillpic300, "pic/foursp-2.jpg", 340, 185, true);</w:t>
      </w:r>
    </w:p>
    <w:p w:rsidR="00F279CA" w:rsidRPr="00F279CA" w:rsidRDefault="00F279CA" w:rsidP="00F279CA">
      <w:r w:rsidRPr="00F279CA">
        <w:tab/>
      </w:r>
      <w:r w:rsidRPr="00F279CA">
        <w:tab/>
      </w:r>
      <w:r w:rsidRPr="00F279CA">
        <w:tab/>
      </w:r>
      <w:r w:rsidRPr="00F279CA">
        <w:tab/>
        <w:t>MAINFRAME::M_putimg(x, y, skillpic300, WHITE, 20 * (skillState - 25), ox);</w:t>
      </w:r>
    </w:p>
    <w:p w:rsidR="00F279CA" w:rsidRPr="00F279CA" w:rsidRDefault="00F279CA" w:rsidP="00F279CA">
      <w:r w:rsidRPr="00F279CA">
        <w:tab/>
      </w:r>
      <w:r w:rsidRPr="00F279CA">
        <w:tab/>
      </w:r>
      <w:r w:rsidRPr="00F279CA">
        <w:tab/>
      </w:r>
      <w:r w:rsidRPr="00F279CA">
        <w:tab/>
        <w:t>x += 25;</w:t>
      </w:r>
    </w:p>
    <w:p w:rsidR="00F279CA" w:rsidRPr="00F279CA" w:rsidRDefault="00F279CA" w:rsidP="00F279CA">
      <w:r w:rsidRPr="00F279CA">
        <w:tab/>
      </w:r>
      <w:r w:rsidRPr="00F279CA">
        <w:tab/>
      </w:r>
      <w:r w:rsidRPr="00F279CA">
        <w:tab/>
      </w:r>
      <w:r w:rsidRPr="00F279CA">
        <w:tab/>
        <w:t>y += 20;</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4:{</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3</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25){</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24){</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"pic/fourdash-5.jpg",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y -= 30;</w:t>
      </w:r>
    </w:p>
    <w:p w:rsidR="00F279CA" w:rsidRPr="00F279CA" w:rsidRDefault="00F279CA" w:rsidP="00F279CA">
      <w:r w:rsidRPr="00F279CA">
        <w:tab/>
      </w:r>
      <w:r w:rsidRPr="00F279CA">
        <w:tab/>
      </w:r>
      <w:r w:rsidRPr="00F279CA">
        <w:tab/>
      </w:r>
      <w:r w:rsidRPr="00F279CA">
        <w:tab/>
        <w:t>x -= 13;</w:t>
      </w:r>
    </w:p>
    <w:p w:rsidR="00F279CA" w:rsidRPr="00F279CA" w:rsidRDefault="00F279CA" w:rsidP="00F279CA">
      <w:r w:rsidRPr="00F279CA">
        <w:tab/>
      </w:r>
      <w:r w:rsidRPr="00F279CA">
        <w:tab/>
      </w:r>
      <w:r w:rsidRPr="00F279CA">
        <w:tab/>
      </w:r>
      <w:r w:rsidRPr="00F279CA">
        <w:tab/>
        <w:t>loadimage(skillpic300, "pic/foursp-3.jpg", 340, 185, true);</w:t>
      </w:r>
    </w:p>
    <w:p w:rsidR="00F279CA" w:rsidRPr="00F279CA" w:rsidRDefault="00F279CA" w:rsidP="00F279CA">
      <w:r w:rsidRPr="00F279CA">
        <w:tab/>
      </w:r>
      <w:r w:rsidRPr="00F279CA">
        <w:tab/>
      </w:r>
      <w:r w:rsidRPr="00F279CA">
        <w:tab/>
      </w:r>
      <w:r w:rsidRPr="00F279CA">
        <w:tab/>
        <w:t>MAINFRAME::M_putimg(x, y, skillpic300, WHITE, 20 * (skillState - 20), ox);</w:t>
      </w:r>
    </w:p>
    <w:p w:rsidR="00F279CA" w:rsidRPr="00F279CA" w:rsidRDefault="00F279CA" w:rsidP="00F279CA">
      <w:r w:rsidRPr="00F279CA">
        <w:tab/>
      </w:r>
      <w:r w:rsidRPr="00F279CA">
        <w:tab/>
      </w:r>
      <w:r w:rsidRPr="00F279CA">
        <w:tab/>
      </w:r>
      <w:r w:rsidRPr="00F279CA">
        <w:tab/>
        <w:t>y += 30;</w:t>
      </w:r>
    </w:p>
    <w:p w:rsidR="00F279CA" w:rsidRPr="00F279CA" w:rsidRDefault="00F279CA" w:rsidP="00F279CA">
      <w:r w:rsidRPr="00F279CA">
        <w:tab/>
      </w:r>
      <w:r w:rsidRPr="00F279CA">
        <w:tab/>
      </w:r>
      <w:r w:rsidRPr="00F279CA">
        <w:tab/>
      </w:r>
      <w:r w:rsidRPr="00F279CA">
        <w:tab/>
        <w:t>x += 13;</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4</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20){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19){</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"pic/fourdash-6.jpg",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p w:rsidR="00F279CA" w:rsidRPr="00F279CA" w:rsidRDefault="00F279CA" w:rsidP="00F279CA">
      <w:r w:rsidRPr="00F279CA">
        <w:tab/>
      </w:r>
      <w:r w:rsidRPr="00F279CA">
        <w:tab/>
      </w:r>
      <w:r w:rsidRPr="00F279CA">
        <w:tab/>
      </w:r>
      <w:r w:rsidRPr="00F279CA">
        <w:tab/>
        <w:t>loadimage(skillpic300, "pic/foursp-4.jpg", 340, 185, true);</w:t>
      </w:r>
    </w:p>
    <w:p w:rsidR="00F279CA" w:rsidRPr="00F279CA" w:rsidRDefault="00F279CA" w:rsidP="00F279CA">
      <w:r w:rsidRPr="00F279CA">
        <w:tab/>
      </w:r>
      <w:r w:rsidRPr="00F279CA">
        <w:tab/>
      </w:r>
      <w:r w:rsidRPr="00F279CA">
        <w:tab/>
      </w:r>
      <w:r w:rsidRPr="00F279CA">
        <w:tab/>
        <w:t>MAINFRAME::M_putimg(x, y, skillpic300, WHITE, 20 * (skillState - 15), ox);</w:t>
      </w:r>
    </w:p>
    <w:p w:rsidR="00F279CA" w:rsidRPr="00F279CA" w:rsidRDefault="00F279CA" w:rsidP="00F279CA"/>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6:{</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收尾</w:t>
      </w:r>
    </w:p>
    <w:p w:rsidR="00F279CA" w:rsidRPr="00F279CA" w:rsidRDefault="00F279CA" w:rsidP="00F279CA"/>
    <w:p w:rsidR="00F279CA" w:rsidRPr="00F279CA" w:rsidRDefault="00F279CA" w:rsidP="00F279CA">
      <w:r w:rsidRPr="00F279CA">
        <w:tab/>
      </w:r>
      <w:r w:rsidRPr="00F279CA">
        <w:tab/>
      </w:r>
      <w:r w:rsidRPr="00F279CA">
        <w:tab/>
      </w:r>
      <w:r w:rsidRPr="00F279CA">
        <w:tab/>
        <w:t>loadimage(player, "pic/fourdash-6.jpg",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if (skillState &gt; 0 &amp;&amp; (skillState &lt; 10))</w:t>
      </w:r>
    </w:p>
    <w:p w:rsidR="00F279CA" w:rsidRPr="00F279CA" w:rsidRDefault="00F279CA" w:rsidP="00F279CA">
      <w:r w:rsidRPr="00F279CA">
        <w:tab/>
      </w:r>
      <w:r w:rsidRPr="00F279CA">
        <w:tab/>
      </w:r>
      <w:r w:rsidRPr="00F279CA">
        <w:tab/>
      </w:r>
      <w:r w:rsidRPr="00F279CA">
        <w:tab/>
      </w:r>
      <w:r w:rsidRPr="00F279CA">
        <w:tab/>
        <w:t>loadimage(skillpic300, "pic/foursp-5-6.jpg", 340, 185, true);</w:t>
      </w:r>
    </w:p>
    <w:p w:rsidR="00F279CA" w:rsidRPr="00F279CA" w:rsidRDefault="00F279CA" w:rsidP="00F279CA">
      <w:r w:rsidRPr="00F279CA">
        <w:tab/>
      </w:r>
      <w:r w:rsidRPr="00F279CA">
        <w:tab/>
      </w:r>
      <w:r w:rsidRPr="00F279CA">
        <w:tab/>
      </w:r>
      <w:r w:rsidRPr="00F279CA">
        <w:tab/>
        <w:t>if (skillState&gt;3 &amp;&amp; (skillState &lt; 10))</w:t>
      </w:r>
    </w:p>
    <w:p w:rsidR="00F279CA" w:rsidRPr="00F279CA" w:rsidRDefault="00F279CA" w:rsidP="00F279CA">
      <w:r w:rsidRPr="00F279CA">
        <w:tab/>
      </w:r>
      <w:r w:rsidRPr="00F279CA">
        <w:tab/>
      </w:r>
      <w:r w:rsidRPr="00F279CA">
        <w:tab/>
      </w:r>
      <w:r w:rsidRPr="00F279CA">
        <w:tab/>
      </w:r>
      <w:r w:rsidRPr="00F279CA">
        <w:tab/>
        <w:t>loadimage(skillpic300, "pic/foursp-5-4.jpg", 340, 185, true);</w:t>
      </w:r>
    </w:p>
    <w:p w:rsidR="00F279CA" w:rsidRPr="00F279CA" w:rsidRDefault="00F279CA" w:rsidP="00F279CA">
      <w:r w:rsidRPr="00F279CA">
        <w:tab/>
      </w:r>
      <w:r w:rsidRPr="00F279CA">
        <w:tab/>
      </w:r>
      <w:r w:rsidRPr="00F279CA">
        <w:tab/>
      </w:r>
      <w:r w:rsidRPr="00F279CA">
        <w:tab/>
        <w:t>if ((skillState&gt;6) &amp;&amp; (skillState &lt; 10))</w:t>
      </w:r>
    </w:p>
    <w:p w:rsidR="00F279CA" w:rsidRPr="00F279CA" w:rsidRDefault="00F279CA" w:rsidP="00F279CA">
      <w:r w:rsidRPr="00F279CA">
        <w:tab/>
      </w:r>
      <w:r w:rsidRPr="00F279CA">
        <w:tab/>
      </w:r>
      <w:r w:rsidRPr="00F279CA">
        <w:tab/>
      </w:r>
      <w:r w:rsidRPr="00F279CA">
        <w:tab/>
      </w:r>
      <w:r w:rsidRPr="00F279CA">
        <w:tab/>
        <w:t>loadimage(skillpic300, "pic/foursp-5.jpg", 340, 185, true);</w:t>
      </w:r>
    </w:p>
    <w:p w:rsidR="00F279CA" w:rsidRPr="00F279CA" w:rsidRDefault="00F279CA" w:rsidP="00F279CA">
      <w:r w:rsidRPr="00F279CA">
        <w:lastRenderedPageBreak/>
        <w:tab/>
      </w:r>
      <w:r w:rsidRPr="00F279CA">
        <w:tab/>
      </w:r>
      <w:r w:rsidRPr="00F279CA">
        <w:tab/>
      </w:r>
      <w:r w:rsidRPr="00F279CA">
        <w:tab/>
        <w:t>MAINFRAME::M_putimg((*enemy).getX() - 110, y, skillpic300, WHITE, 6 * skillState, ox);</w:t>
      </w:r>
    </w:p>
    <w:p w:rsidR="00F279CA" w:rsidRPr="00F279CA" w:rsidRDefault="00F279CA" w:rsidP="00F279CA"/>
    <w:p w:rsidR="00F279CA" w:rsidRPr="00F279CA" w:rsidRDefault="00F279CA" w:rsidP="00F279CA">
      <w:r w:rsidRPr="00F279CA">
        <w:tab/>
      </w:r>
      <w:r w:rsidRPr="00F279CA">
        <w:tab/>
      </w:r>
      <w:r w:rsidRPr="00F279CA">
        <w:tab/>
      </w:r>
      <w:r w:rsidRPr="00F279CA">
        <w:tab/>
        <w:t>if (skillState == 1){</w:t>
      </w:r>
    </w:p>
    <w:p w:rsidR="00F279CA" w:rsidRPr="00F279CA" w:rsidRDefault="00F279CA" w:rsidP="00F279CA">
      <w:r w:rsidRPr="00F279CA">
        <w:tab/>
      </w:r>
      <w:r w:rsidRPr="00F279CA">
        <w:tab/>
      </w:r>
      <w:r w:rsidRPr="00F279CA">
        <w:tab/>
      </w:r>
      <w:r w:rsidRPr="00F279CA">
        <w:tab/>
      </w:r>
      <w:r w:rsidRPr="00F279CA">
        <w:tab/>
        <w:t>combo = 0;</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 1 || skillState == 0){</w:t>
      </w:r>
    </w:p>
    <w:p w:rsidR="00F279CA" w:rsidRPr="00F279CA" w:rsidRDefault="00F279CA" w:rsidP="00F279CA">
      <w:r w:rsidRPr="00F279CA">
        <w:tab/>
      </w:r>
      <w:r w:rsidRPr="00F279CA">
        <w:tab/>
      </w:r>
      <w:r w:rsidRPr="00F279CA">
        <w:tab/>
      </w:r>
      <w:r w:rsidRPr="00F279CA">
        <w:tab/>
      </w:r>
      <w:r w:rsidRPr="00F279CA">
        <w:tab/>
        <w:t>loadimage(player, "pic/rstill.jpg", 180, 185, true);</w:t>
      </w:r>
    </w:p>
    <w:p w:rsidR="00F279CA" w:rsidRPr="00F279CA" w:rsidRDefault="00F279CA" w:rsidP="00F279CA">
      <w:r w:rsidRPr="00F279CA">
        <w:tab/>
      </w:r>
      <w:r w:rsidRPr="00F279CA">
        <w:tab/>
      </w:r>
      <w:r w:rsidRPr="00F279CA">
        <w:tab/>
      </w:r>
      <w:r w:rsidRPr="00F279CA">
        <w:tab/>
      </w:r>
      <w:r w:rsidRPr="00F279CA">
        <w:tab/>
        <w:t>dir = 1;</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t>}break;</w:t>
      </w:r>
    </w:p>
    <w:p w:rsidR="00F279CA" w:rsidRPr="00F279CA" w:rsidRDefault="00F279CA" w:rsidP="00F279CA"/>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t>if (skillState &lt;= 35)combo = 2;  //</w:t>
      </w:r>
      <w:r w:rsidRPr="00F279CA">
        <w:rPr>
          <w:rFonts w:hint="eastAsia"/>
          <w:lang w:val="zh-CN"/>
        </w:rPr>
        <w:t>由</w:t>
      </w:r>
      <w:r w:rsidRPr="00F279CA">
        <w:rPr>
          <w:rFonts w:hint="eastAsia"/>
        </w:rPr>
        <w:t>skillState</w:t>
      </w:r>
      <w:r w:rsidRPr="00F279CA">
        <w:rPr>
          <w:rFonts w:hint="eastAsia"/>
          <w:lang w:val="zh-CN"/>
        </w:rPr>
        <w:t>确定</w:t>
      </w:r>
      <w:r w:rsidRPr="00F279CA">
        <w:rPr>
          <w:rFonts w:hint="eastAsia"/>
        </w:rPr>
        <w:t>combo</w:t>
      </w:r>
    </w:p>
    <w:p w:rsidR="00F279CA" w:rsidRPr="00F279CA" w:rsidRDefault="00F279CA" w:rsidP="00F279CA">
      <w:r w:rsidRPr="00F279CA">
        <w:tab/>
      </w:r>
      <w:r w:rsidRPr="00F279CA">
        <w:tab/>
      </w:r>
      <w:r w:rsidRPr="00F279CA">
        <w:tab/>
        <w:t>if (skillState &lt;= 30)combo = 3;</w:t>
      </w:r>
    </w:p>
    <w:p w:rsidR="00F279CA" w:rsidRPr="00F279CA" w:rsidRDefault="00F279CA" w:rsidP="00F279CA">
      <w:r w:rsidRPr="00F279CA">
        <w:tab/>
      </w:r>
      <w:r w:rsidRPr="00F279CA">
        <w:tab/>
      </w:r>
      <w:r w:rsidRPr="00F279CA">
        <w:tab/>
        <w:t>if (skillState &lt;= 25)combo = 4;</w:t>
      </w:r>
    </w:p>
    <w:p w:rsidR="00F279CA" w:rsidRPr="00F279CA" w:rsidRDefault="00F279CA" w:rsidP="00F279CA">
      <w:r w:rsidRPr="00F279CA">
        <w:tab/>
      </w:r>
      <w:r w:rsidRPr="00F279CA">
        <w:tab/>
      </w:r>
      <w:r w:rsidRPr="00F279CA">
        <w:tab/>
        <w:t>if (skillState &lt;= 20)combo = 5;</w:t>
      </w:r>
    </w:p>
    <w:p w:rsidR="00F279CA" w:rsidRPr="00F279CA" w:rsidRDefault="00F279CA" w:rsidP="00F279CA">
      <w:r w:rsidRPr="00F279CA">
        <w:tab/>
      </w:r>
      <w:r w:rsidRPr="00F279CA">
        <w:tab/>
      </w:r>
      <w:r w:rsidRPr="00F279CA">
        <w:tab/>
        <w:t>if (skillState &lt;= 15)combo = 6;</w:t>
      </w:r>
    </w:p>
    <w:p w:rsidR="00F279CA" w:rsidRPr="00F279CA" w:rsidRDefault="00F279CA" w:rsidP="00F279CA">
      <w:r w:rsidRPr="00F279CA">
        <w:rPr>
          <w:rFonts w:hint="eastAsia"/>
        </w:rPr>
        <w:tab/>
      </w:r>
      <w:r w:rsidRPr="00F279CA">
        <w:rPr>
          <w:rFonts w:hint="eastAsia"/>
        </w:rPr>
        <w:tab/>
      </w:r>
      <w:r w:rsidRPr="00F279CA">
        <w:rPr>
          <w:rFonts w:hint="eastAsia"/>
        </w:rPr>
        <w:tab/>
        <w:t>switch (combo){                 //</w:t>
      </w:r>
      <w:r w:rsidRPr="00F279CA">
        <w:rPr>
          <w:rFonts w:hint="eastAsia"/>
          <w:lang w:val="zh-CN"/>
        </w:rPr>
        <w:t>根据</w:t>
      </w:r>
      <w:r w:rsidRPr="00F279CA">
        <w:rPr>
          <w:rFonts w:hint="eastAsia"/>
        </w:rPr>
        <w:t>combo</w:t>
      </w:r>
      <w:r w:rsidRPr="00F279CA">
        <w:rPr>
          <w:rFonts w:hint="eastAsia"/>
          <w:lang w:val="zh-CN"/>
        </w:rPr>
        <w:t>判断技能图片</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w:t>
      </w:r>
    </w:p>
    <w:p w:rsidR="00F279CA" w:rsidRPr="00F279CA" w:rsidRDefault="00F279CA" w:rsidP="00F279CA">
      <w:r w:rsidRPr="00F279CA">
        <w:tab/>
      </w:r>
      <w:r w:rsidRPr="00F279CA">
        <w:tab/>
      </w:r>
      <w:r w:rsidRPr="00F279CA">
        <w:tab/>
      </w:r>
      <w:r w:rsidRPr="00F279CA">
        <w:tab/>
        <w:t>loadimage(skillpic250, "pic/rfourdash-1.jpg", 180, 185, true);</w:t>
      </w:r>
    </w:p>
    <w:p w:rsidR="00F279CA" w:rsidRPr="00F279CA" w:rsidRDefault="00F279CA" w:rsidP="00F279CA">
      <w:r w:rsidRPr="00F279CA">
        <w:tab/>
      </w:r>
      <w:r w:rsidRPr="00F279CA">
        <w:tab/>
      </w:r>
      <w:r w:rsidRPr="00F279CA">
        <w:tab/>
      </w:r>
      <w:r w:rsidRPr="00F279CA">
        <w:tab/>
        <w:t>MAINFRAME::M_putimg(x, y, skillpic250, WHITE, 6 * (skillState - 35), ox);</w:t>
      </w:r>
    </w:p>
    <w:p w:rsidR="00F279CA" w:rsidRPr="00F279CA" w:rsidRDefault="00F279CA" w:rsidP="00F279CA">
      <w:r w:rsidRPr="00F279CA">
        <w:tab/>
      </w:r>
      <w:r w:rsidRPr="00F279CA">
        <w:tab/>
      </w:r>
      <w:r w:rsidRPr="00F279CA">
        <w:tab/>
      </w:r>
      <w:r w:rsidRPr="00F279CA">
        <w:tab/>
        <w:t>Sleep(30);</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t>//</w:t>
      </w:r>
      <w:r w:rsidRPr="00F279CA">
        <w:rPr>
          <w:rFonts w:hint="eastAsia"/>
          <w:lang w:val="zh-CN"/>
        </w:rPr>
        <w:t>技能图片位置修正后还原</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2:{                     //</w:t>
      </w:r>
      <w:r w:rsidRPr="00F279CA">
        <w:rPr>
          <w:rFonts w:hint="eastAsia"/>
          <w:lang w:val="zh-CN"/>
        </w:rPr>
        <w:t>第</w:t>
      </w:r>
      <w:r w:rsidRPr="00F279CA">
        <w:rPr>
          <w:rFonts w:hint="eastAsia"/>
        </w:rPr>
        <w:t>1</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35){</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r>
      <w:r w:rsidRPr="00F279CA">
        <w:tab/>
        <w:t>soundEffect(6);</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34){</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"pic/rfourdash-3.jpg",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t>x += 75;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加特技</w:t>
      </w:r>
    </w:p>
    <w:p w:rsidR="00F279CA" w:rsidRPr="00F279CA" w:rsidRDefault="00F279CA" w:rsidP="00F279CA">
      <w:r w:rsidRPr="00F279CA">
        <w:tab/>
      </w:r>
      <w:r w:rsidRPr="00F279CA">
        <w:tab/>
      </w:r>
      <w:r w:rsidRPr="00F279CA">
        <w:tab/>
      </w:r>
      <w:r w:rsidRPr="00F279CA">
        <w:tab/>
        <w:t>loadimage(skillpic300, "pic/rfoursp-1.jpg", 340, 185, true);</w:t>
      </w:r>
    </w:p>
    <w:p w:rsidR="00F279CA" w:rsidRPr="00F279CA" w:rsidRDefault="00F279CA" w:rsidP="00F279CA">
      <w:r w:rsidRPr="00F279CA">
        <w:tab/>
      </w:r>
      <w:r w:rsidRPr="00F279CA">
        <w:tab/>
      </w:r>
      <w:r w:rsidRPr="00F279CA">
        <w:tab/>
      </w:r>
      <w:r w:rsidRPr="00F279CA">
        <w:tab/>
        <w:t>MAINFRAME::M_putimg(x, y, skillpic300, WHITE, 20 * (skillState - 30), ox);</w:t>
      </w:r>
    </w:p>
    <w:p w:rsidR="00F279CA" w:rsidRPr="00F279CA" w:rsidRDefault="00F279CA" w:rsidP="00F279CA">
      <w:r w:rsidRPr="00F279CA">
        <w:tab/>
      </w:r>
      <w:r w:rsidRPr="00F279CA">
        <w:tab/>
      </w:r>
      <w:r w:rsidRPr="00F279CA">
        <w:tab/>
      </w:r>
      <w:r w:rsidRPr="00F279CA">
        <w:tab/>
        <w:t>x -= 75;</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3:{</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2</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30){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29){</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lastRenderedPageBreak/>
        <w:tab/>
      </w:r>
      <w:r w:rsidRPr="00F279CA">
        <w:tab/>
      </w:r>
      <w:r w:rsidRPr="00F279CA">
        <w:tab/>
      </w:r>
      <w:r w:rsidRPr="00F279CA">
        <w:tab/>
        <w:t>loadimage(player, "pic/rfourdash-4.jpg",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x -= 25;</w:t>
      </w:r>
    </w:p>
    <w:p w:rsidR="00F279CA" w:rsidRPr="00F279CA" w:rsidRDefault="00F279CA" w:rsidP="00F279CA">
      <w:r w:rsidRPr="00F279CA">
        <w:tab/>
      </w:r>
      <w:r w:rsidRPr="00F279CA">
        <w:tab/>
      </w:r>
      <w:r w:rsidRPr="00F279CA">
        <w:tab/>
      </w:r>
      <w:r w:rsidRPr="00F279CA">
        <w:tab/>
        <w:t>y -= 20;</w:t>
      </w:r>
    </w:p>
    <w:p w:rsidR="00F279CA" w:rsidRPr="00F279CA" w:rsidRDefault="00F279CA" w:rsidP="00F279CA">
      <w:r w:rsidRPr="00F279CA">
        <w:tab/>
      </w:r>
      <w:r w:rsidRPr="00F279CA">
        <w:tab/>
      </w:r>
      <w:r w:rsidRPr="00F279CA">
        <w:tab/>
      </w:r>
      <w:r w:rsidRPr="00F279CA">
        <w:tab/>
        <w:t>loadimage(skillpic300, "pic/rfoursp-2.jpg", 340, 185, true);</w:t>
      </w:r>
    </w:p>
    <w:p w:rsidR="00F279CA" w:rsidRPr="00F279CA" w:rsidRDefault="00F279CA" w:rsidP="00F279CA">
      <w:r w:rsidRPr="00F279CA">
        <w:tab/>
      </w:r>
      <w:r w:rsidRPr="00F279CA">
        <w:tab/>
      </w:r>
      <w:r w:rsidRPr="00F279CA">
        <w:tab/>
      </w:r>
      <w:r w:rsidRPr="00F279CA">
        <w:tab/>
        <w:t>MAINFRAME::M_putimg(x, y, skillpic300, WHITE, 20 * (skillState - 25), ox);</w:t>
      </w:r>
    </w:p>
    <w:p w:rsidR="00F279CA" w:rsidRPr="00F279CA" w:rsidRDefault="00F279CA" w:rsidP="00F279CA">
      <w:r w:rsidRPr="00F279CA">
        <w:tab/>
      </w:r>
      <w:r w:rsidRPr="00F279CA">
        <w:tab/>
      </w:r>
      <w:r w:rsidRPr="00F279CA">
        <w:tab/>
      </w:r>
      <w:r w:rsidRPr="00F279CA">
        <w:tab/>
        <w:t>x += 25;</w:t>
      </w:r>
    </w:p>
    <w:p w:rsidR="00F279CA" w:rsidRPr="00F279CA" w:rsidRDefault="00F279CA" w:rsidP="00F279CA">
      <w:r w:rsidRPr="00F279CA">
        <w:tab/>
      </w:r>
      <w:r w:rsidRPr="00F279CA">
        <w:tab/>
      </w:r>
      <w:r w:rsidRPr="00F279CA">
        <w:tab/>
      </w:r>
      <w:r w:rsidRPr="00F279CA">
        <w:tab/>
        <w:t>y += 20;</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4:{</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3</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25){</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24){</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"pic/enemylhit.jpg");                   //</w:t>
      </w:r>
      <w:r w:rsidRPr="00F279CA">
        <w:rPr>
          <w:rFonts w:hint="eastAsia"/>
          <w:lang w:val="zh-CN"/>
        </w:rPr>
        <w:t>加载被击中时姿势</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"pic/rfourdash-5.jpg",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y -= 30;</w:t>
      </w:r>
    </w:p>
    <w:p w:rsidR="00F279CA" w:rsidRPr="00F279CA" w:rsidRDefault="00F279CA" w:rsidP="00F279CA">
      <w:r w:rsidRPr="00F279CA">
        <w:tab/>
      </w:r>
      <w:r w:rsidRPr="00F279CA">
        <w:tab/>
      </w:r>
      <w:r w:rsidRPr="00F279CA">
        <w:tab/>
      </w:r>
      <w:r w:rsidRPr="00F279CA">
        <w:tab/>
        <w:t>x += 13;</w:t>
      </w:r>
    </w:p>
    <w:p w:rsidR="00F279CA" w:rsidRPr="00F279CA" w:rsidRDefault="00F279CA" w:rsidP="00F279CA">
      <w:r w:rsidRPr="00F279CA">
        <w:tab/>
      </w:r>
      <w:r w:rsidRPr="00F279CA">
        <w:tab/>
      </w:r>
      <w:r w:rsidRPr="00F279CA">
        <w:tab/>
      </w:r>
      <w:r w:rsidRPr="00F279CA">
        <w:tab/>
        <w:t>loadimage(skillpic300, "pic/rfoursp-3.jpg", 340, 185, true);</w:t>
      </w:r>
    </w:p>
    <w:p w:rsidR="00F279CA" w:rsidRPr="00F279CA" w:rsidRDefault="00F279CA" w:rsidP="00F279CA">
      <w:r w:rsidRPr="00F279CA">
        <w:tab/>
      </w:r>
      <w:r w:rsidRPr="00F279CA">
        <w:tab/>
      </w:r>
      <w:r w:rsidRPr="00F279CA">
        <w:tab/>
      </w:r>
      <w:r w:rsidRPr="00F279CA">
        <w:tab/>
        <w:t>MAINFRAME::M_putimg(x, y, skillpic300, WHITE, 20 * (skillState - 20), ox);</w:t>
      </w:r>
    </w:p>
    <w:p w:rsidR="00F279CA" w:rsidRPr="00F279CA" w:rsidRDefault="00F279CA" w:rsidP="00F279CA">
      <w:r w:rsidRPr="00F279CA">
        <w:tab/>
      </w:r>
      <w:r w:rsidRPr="00F279CA">
        <w:tab/>
      </w:r>
      <w:r w:rsidRPr="00F279CA">
        <w:tab/>
      </w:r>
      <w:r w:rsidRPr="00F279CA">
        <w:tab/>
        <w:t>y += 30;</w:t>
      </w:r>
    </w:p>
    <w:p w:rsidR="00F279CA" w:rsidRPr="00F279CA" w:rsidRDefault="00F279CA" w:rsidP="00F279CA">
      <w:r w:rsidRPr="00F279CA">
        <w:tab/>
      </w:r>
      <w:r w:rsidRPr="00F279CA">
        <w:tab/>
      </w:r>
      <w:r w:rsidRPr="00F279CA">
        <w:tab/>
      </w:r>
      <w:r w:rsidRPr="00F279CA">
        <w:tab/>
        <w:t>x -= 13;</w:t>
      </w:r>
    </w:p>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第</w:t>
      </w:r>
      <w:r w:rsidRPr="00F279CA">
        <w:rPr>
          <w:rFonts w:hint="eastAsia"/>
        </w:rPr>
        <w:t>4</w:t>
      </w:r>
      <w:r w:rsidRPr="00F279CA">
        <w:rPr>
          <w:rFonts w:hint="eastAsia"/>
          <w:lang w:val="zh-CN"/>
        </w:rPr>
        <w:t>击</w:t>
      </w:r>
    </w:p>
    <w:p w:rsidR="00F279CA" w:rsidRPr="00F279CA" w:rsidRDefault="00F279CA" w:rsidP="00F279CA">
      <w:r w:rsidRPr="00F279CA">
        <w:tab/>
      </w:r>
      <w:r w:rsidRPr="00F279CA">
        <w:tab/>
      </w:r>
      <w:r w:rsidRPr="00F279CA">
        <w:tab/>
      </w:r>
      <w:r w:rsidRPr="00F279CA">
        <w:tab/>
        <w:t>if (skillState == 20){</w:t>
      </w:r>
    </w:p>
    <w:p w:rsidR="00F279CA" w:rsidRPr="00F279CA" w:rsidRDefault="00F279CA" w:rsidP="00F279CA">
      <w:r w:rsidRPr="00F279CA">
        <w:tab/>
      </w:r>
      <w:r w:rsidRPr="00F279CA">
        <w:tab/>
      </w:r>
      <w:r w:rsidRPr="00F279CA">
        <w:tab/>
      </w:r>
      <w:r w:rsidRPr="00F279CA">
        <w:tab/>
      </w:r>
      <w:r w:rsidRPr="00F279CA">
        <w:tab/>
        <w:t>movespd = -150;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&lt; 19){</w:t>
      </w:r>
    </w:p>
    <w:p w:rsidR="00F279CA" w:rsidRPr="00F279CA" w:rsidRDefault="00F279CA" w:rsidP="00F279CA">
      <w:r w:rsidRPr="00F279CA">
        <w:tab/>
      </w:r>
      <w:r w:rsidRPr="00F279CA">
        <w:tab/>
      </w:r>
      <w:r w:rsidRPr="00F279CA">
        <w:tab/>
      </w:r>
      <w:r w:rsidRPr="00F279CA">
        <w:tab/>
      </w:r>
      <w:r w:rsidRPr="00F279CA">
        <w:tab/>
        <w:t>movespd = 0;</w:t>
      </w:r>
    </w:p>
    <w:p w:rsidR="00F279CA" w:rsidRPr="00F279CA" w:rsidRDefault="00F279CA" w:rsidP="00F279CA">
      <w:r w:rsidRPr="00F279CA">
        <w:tab/>
      </w:r>
      <w:r w:rsidRPr="00F279CA">
        <w:tab/>
      </w:r>
      <w:r w:rsidRPr="00F279CA">
        <w:tab/>
      </w:r>
      <w:r w:rsidRPr="00F279CA">
        <w:tab/>
      </w:r>
      <w:r w:rsidRPr="00F279CA">
        <w:tab/>
        <w:t>Sleep(30);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(*enemy).getX()) &lt;= INIT_HS_RANGE || ((*enemy).getX() - x) &lt;= INIT_HS_RANGE){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(*enemy).setHp((*enemy).getHp() - (2 + logf(level))*attack*0.2);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(*enemy).setStill(-90);                                                 //</w:t>
      </w:r>
      <w:r w:rsidRPr="00F279CA">
        <w:rPr>
          <w:rFonts w:hint="eastAsia"/>
          <w:lang w:val="zh-CN"/>
        </w:rPr>
        <w:t>击中造成僵直</w:t>
      </w:r>
    </w:p>
    <w:p w:rsidR="00F279CA" w:rsidRPr="00F279CA" w:rsidRDefault="00F279CA" w:rsidP="00F279CA">
      <w:r w:rsidRPr="00F279CA">
        <w:rPr>
          <w:rFonts w:hint="eastAsia"/>
        </w:rPr>
        <w:lastRenderedPageBreak/>
        <w:tab/>
      </w:r>
      <w:r w:rsidRPr="00F279CA">
        <w:rPr>
          <w:rFonts w:hint="eastAsia"/>
        </w:rPr>
        <w:tab/>
      </w:r>
      <w:r w:rsidRPr="00F279CA">
        <w:rPr>
          <w:rFonts w:hint="eastAsia"/>
        </w:rPr>
        <w:tab/>
      </w:r>
      <w:r w:rsidRPr="00F279CA">
        <w:rPr>
          <w:rFonts w:hint="eastAsia"/>
        </w:rPr>
        <w:tab/>
      </w:r>
      <w:r w:rsidRPr="00F279CA">
        <w:rPr>
          <w:rFonts w:hint="eastAsia"/>
        </w:rPr>
        <w:tab/>
        <w:t>(*enemy).setSpd(0);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if ((*enemy).getType() == 9){</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loadimage(enemyplayer, "pic/enemyrhit.jpg");                   //</w:t>
      </w:r>
      <w:r w:rsidRPr="00F279CA">
        <w:rPr>
          <w:rFonts w:hint="eastAsia"/>
          <w:lang w:val="zh-CN"/>
        </w:rPr>
        <w:t>加载被击中时姿势</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MAINFRAME::M_putimg((*enemy).x, (*enemy).y, enemyplayer, WHITE, 100, ox); /****</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loadimage(player, "pic/rfourdash-6.jpg",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p w:rsidR="00F279CA" w:rsidRPr="00F279CA" w:rsidRDefault="00F279CA" w:rsidP="00F279CA">
      <w:r w:rsidRPr="00F279CA">
        <w:tab/>
      </w:r>
      <w:r w:rsidRPr="00F279CA">
        <w:tab/>
      </w:r>
      <w:r w:rsidRPr="00F279CA">
        <w:tab/>
      </w:r>
      <w:r w:rsidRPr="00F279CA">
        <w:tab/>
        <w:t>loadimage(skillpic300, "pic/rfoursp-4.jpg", 340, 185, true);</w:t>
      </w:r>
    </w:p>
    <w:p w:rsidR="00F279CA" w:rsidRPr="00F279CA" w:rsidRDefault="00F279CA" w:rsidP="00F279CA">
      <w:r w:rsidRPr="00F279CA">
        <w:tab/>
      </w:r>
      <w:r w:rsidRPr="00F279CA">
        <w:tab/>
      </w:r>
      <w:r w:rsidRPr="00F279CA">
        <w:tab/>
      </w:r>
      <w:r w:rsidRPr="00F279CA">
        <w:tab/>
        <w:t>MAINFRAME::M_putimg(x, y, skillpic300, WHITE, 20 * (skillState - 15), ox);</w:t>
      </w:r>
    </w:p>
    <w:p w:rsidR="00F279CA" w:rsidRPr="00F279CA" w:rsidRDefault="00F279CA" w:rsidP="00F279CA"/>
    <w:p w:rsidR="00F279CA" w:rsidRPr="00F279CA" w:rsidRDefault="00F279CA" w:rsidP="00F279CA">
      <w:r w:rsidRPr="00F279CA">
        <w:tab/>
      </w:r>
      <w:r w:rsidRPr="00F279CA">
        <w:tab/>
      </w:r>
      <w:r w:rsidRPr="00F279CA">
        <w:tab/>
        <w:t>}break;</w:t>
      </w:r>
    </w:p>
    <w:p w:rsidR="00F279CA" w:rsidRPr="00F279CA" w:rsidRDefault="00F279CA" w:rsidP="00F279CA">
      <w:r w:rsidRPr="00F279CA">
        <w:rPr>
          <w:rFonts w:hint="eastAsia"/>
        </w:rPr>
        <w:tab/>
      </w:r>
      <w:r w:rsidRPr="00F279CA">
        <w:rPr>
          <w:rFonts w:hint="eastAsia"/>
        </w:rPr>
        <w:tab/>
      </w:r>
      <w:r w:rsidRPr="00F279CA">
        <w:rPr>
          <w:rFonts w:hint="eastAsia"/>
        </w:rPr>
        <w:tab/>
        <w:t>case 6:{</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收尾</w:t>
      </w:r>
    </w:p>
    <w:p w:rsidR="00F279CA" w:rsidRPr="00F279CA" w:rsidRDefault="00F279CA" w:rsidP="00F279CA"/>
    <w:p w:rsidR="00F279CA" w:rsidRPr="00F279CA" w:rsidRDefault="00F279CA" w:rsidP="00F279CA">
      <w:r w:rsidRPr="00F279CA">
        <w:tab/>
      </w:r>
      <w:r w:rsidRPr="00F279CA">
        <w:tab/>
      </w:r>
      <w:r w:rsidRPr="00F279CA">
        <w:tab/>
      </w:r>
      <w:r w:rsidRPr="00F279CA">
        <w:tab/>
        <w:t>loadimage(player, "pic/rfourdash-6.jpg", 354, 185, true);</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r>
      <w:r w:rsidRPr="00F279CA">
        <w:tab/>
        <w:t>if (skillState &gt; 0 &amp;&amp; (skillState &lt; 10))</w:t>
      </w:r>
    </w:p>
    <w:p w:rsidR="00F279CA" w:rsidRPr="00F279CA" w:rsidRDefault="00F279CA" w:rsidP="00F279CA">
      <w:r w:rsidRPr="00F279CA">
        <w:tab/>
      </w:r>
      <w:r w:rsidRPr="00F279CA">
        <w:tab/>
      </w:r>
      <w:r w:rsidRPr="00F279CA">
        <w:tab/>
      </w:r>
      <w:r w:rsidRPr="00F279CA">
        <w:tab/>
      </w:r>
      <w:r w:rsidRPr="00F279CA">
        <w:tab/>
        <w:t>loadimage(skillpic300, "pic/foursp-5-6.jpg", 340, 185, true);</w:t>
      </w:r>
    </w:p>
    <w:p w:rsidR="00F279CA" w:rsidRPr="00F279CA" w:rsidRDefault="00F279CA" w:rsidP="00F279CA">
      <w:r w:rsidRPr="00F279CA">
        <w:tab/>
      </w:r>
      <w:r w:rsidRPr="00F279CA">
        <w:tab/>
      </w:r>
      <w:r w:rsidRPr="00F279CA">
        <w:tab/>
      </w:r>
      <w:r w:rsidRPr="00F279CA">
        <w:tab/>
        <w:t>if (skillState&gt;3 &amp;&amp; (skillState &lt; 10))</w:t>
      </w:r>
    </w:p>
    <w:p w:rsidR="00F279CA" w:rsidRPr="00F279CA" w:rsidRDefault="00F279CA" w:rsidP="00F279CA">
      <w:r w:rsidRPr="00F279CA">
        <w:tab/>
      </w:r>
      <w:r w:rsidRPr="00F279CA">
        <w:tab/>
      </w:r>
      <w:r w:rsidRPr="00F279CA">
        <w:tab/>
      </w:r>
      <w:r w:rsidRPr="00F279CA">
        <w:tab/>
      </w:r>
      <w:r w:rsidRPr="00F279CA">
        <w:tab/>
        <w:t>loadimage(skillpic300, "pic/foursp-5-4.jpg", 340, 185, true);</w:t>
      </w:r>
    </w:p>
    <w:p w:rsidR="00F279CA" w:rsidRPr="00F279CA" w:rsidRDefault="00F279CA" w:rsidP="00F279CA">
      <w:r w:rsidRPr="00F279CA">
        <w:tab/>
      </w:r>
      <w:r w:rsidRPr="00F279CA">
        <w:tab/>
      </w:r>
      <w:r w:rsidRPr="00F279CA">
        <w:tab/>
      </w:r>
      <w:r w:rsidRPr="00F279CA">
        <w:tab/>
        <w:t>if ((skillState&gt;6) &amp;&amp; (skillState &lt; 10))</w:t>
      </w:r>
    </w:p>
    <w:p w:rsidR="00F279CA" w:rsidRPr="00F279CA" w:rsidRDefault="00F279CA" w:rsidP="00F279CA">
      <w:r w:rsidRPr="00F279CA">
        <w:tab/>
      </w:r>
      <w:r w:rsidRPr="00F279CA">
        <w:tab/>
      </w:r>
      <w:r w:rsidRPr="00F279CA">
        <w:tab/>
      </w:r>
      <w:r w:rsidRPr="00F279CA">
        <w:tab/>
      </w:r>
      <w:r w:rsidRPr="00F279CA">
        <w:tab/>
        <w:t>loadimage(skillpic300, "pic/foursp-5.jpg", 340, 185, true);</w:t>
      </w:r>
    </w:p>
    <w:p w:rsidR="00F279CA" w:rsidRPr="00F279CA" w:rsidRDefault="00F279CA" w:rsidP="00F279CA">
      <w:r w:rsidRPr="00F279CA">
        <w:tab/>
      </w:r>
      <w:r w:rsidRPr="00F279CA">
        <w:tab/>
      </w:r>
      <w:r w:rsidRPr="00F279CA">
        <w:tab/>
      </w:r>
      <w:r w:rsidRPr="00F279CA">
        <w:tab/>
        <w:t>MAINFRAME::M_putimg((*enemy).getX() - 110, y, skillpic300, WHITE, 6 * skillState, ox);</w:t>
      </w:r>
    </w:p>
    <w:p w:rsidR="00F279CA" w:rsidRPr="00F279CA" w:rsidRDefault="00F279CA" w:rsidP="00F279CA"/>
    <w:p w:rsidR="00F279CA" w:rsidRPr="00F279CA" w:rsidRDefault="00F279CA" w:rsidP="00F279CA">
      <w:r w:rsidRPr="00F279CA">
        <w:lastRenderedPageBreak/>
        <w:tab/>
      </w:r>
      <w:r w:rsidRPr="00F279CA">
        <w:tab/>
      </w:r>
      <w:r w:rsidRPr="00F279CA">
        <w:tab/>
      </w:r>
      <w:r w:rsidRPr="00F279CA">
        <w:tab/>
        <w:t>if (skillState == 1){</w:t>
      </w:r>
    </w:p>
    <w:p w:rsidR="00F279CA" w:rsidRPr="00F279CA" w:rsidRDefault="00F279CA" w:rsidP="00F279CA">
      <w:r w:rsidRPr="00F279CA">
        <w:tab/>
      </w:r>
      <w:r w:rsidRPr="00F279CA">
        <w:tab/>
      </w:r>
      <w:r w:rsidRPr="00F279CA">
        <w:tab/>
      </w:r>
      <w:r w:rsidRPr="00F279CA">
        <w:tab/>
      </w:r>
      <w:r w:rsidRPr="00F279CA">
        <w:tab/>
        <w:t>combo = 0;</w:t>
      </w:r>
    </w:p>
    <w:p w:rsidR="00F279CA" w:rsidRPr="00F279CA" w:rsidRDefault="00F279CA" w:rsidP="00F279CA">
      <w:r w:rsidRPr="00F279CA">
        <w:tab/>
      </w:r>
      <w:r w:rsidRPr="00F279CA">
        <w:tab/>
      </w:r>
      <w:r w:rsidRPr="00F279CA">
        <w:tab/>
      </w:r>
      <w:r w:rsidRPr="00F279CA">
        <w:tab/>
      </w:r>
      <w:r w:rsidRPr="00F279CA">
        <w:tab/>
        <w:t>x += 110;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(skillState == 1 || skillState == 0){</w:t>
      </w:r>
    </w:p>
    <w:p w:rsidR="00F279CA" w:rsidRPr="00F279CA" w:rsidRDefault="00F279CA" w:rsidP="00F279CA">
      <w:r w:rsidRPr="00F279CA">
        <w:tab/>
      </w:r>
      <w:r w:rsidRPr="00F279CA">
        <w:tab/>
      </w:r>
      <w:r w:rsidRPr="00F279CA">
        <w:tab/>
      </w:r>
      <w:r w:rsidRPr="00F279CA">
        <w:tab/>
      </w:r>
      <w:r w:rsidRPr="00F279CA">
        <w:tab/>
        <w:t>loadimage(player, "pic/lstill.jpg", 180, 185, true);</w:t>
      </w:r>
    </w:p>
    <w:p w:rsidR="00F279CA" w:rsidRPr="00F279CA" w:rsidRDefault="00F279CA" w:rsidP="00F279CA">
      <w:r w:rsidRPr="00F279CA">
        <w:tab/>
      </w:r>
      <w:r w:rsidRPr="00F279CA">
        <w:tab/>
      </w:r>
      <w:r w:rsidRPr="00F279CA">
        <w:tab/>
      </w:r>
      <w:r w:rsidRPr="00F279CA">
        <w:tab/>
      </w:r>
      <w:r w:rsidRPr="00F279CA">
        <w:tab/>
        <w:t>dir = 0;</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MAINFRAME::M_putimg(x, y, player, WHITE, 100, ox);</w:t>
      </w:r>
    </w:p>
    <w:p w:rsidR="00F279CA" w:rsidRPr="00F279CA" w:rsidRDefault="00F279CA" w:rsidP="00F279CA">
      <w:r w:rsidRPr="00F279CA">
        <w:tab/>
      </w:r>
      <w:r w:rsidRPr="00F279CA">
        <w:tab/>
      </w:r>
      <w:r w:rsidRPr="00F279CA">
        <w:tab/>
        <w:t>}break;</w:t>
      </w:r>
    </w:p>
    <w:p w:rsidR="00F279CA" w:rsidRPr="00F279CA" w:rsidRDefault="00F279CA" w:rsidP="00F279CA"/>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t>}break;</w:t>
      </w:r>
    </w:p>
    <w:p w:rsidR="00F279CA" w:rsidRPr="00F279CA" w:rsidRDefault="00F279CA" w:rsidP="00F279CA">
      <w:r w:rsidRPr="00F279CA">
        <w:tab/>
      </w:r>
      <w:r w:rsidRPr="00F279CA">
        <w:tab/>
        <w:t>}</w:t>
      </w:r>
    </w:p>
    <w:p w:rsidR="00F279CA" w:rsidRPr="00F279CA" w:rsidRDefault="00F279CA" w:rsidP="00F279CA"/>
    <w:p w:rsidR="00F279CA" w:rsidRPr="00F279CA" w:rsidRDefault="00F279CA" w:rsidP="00F279CA">
      <w:r w:rsidRPr="00F279CA">
        <w:rPr>
          <w:rFonts w:hint="eastAsia"/>
        </w:rPr>
        <w:tab/>
        <w:t>}break;//</w:t>
      </w:r>
      <w:r w:rsidRPr="00F279CA">
        <w:rPr>
          <w:rFonts w:hint="eastAsia"/>
          <w:lang w:val="zh-CN"/>
        </w:rPr>
        <w:t>技能</w:t>
      </w:r>
      <w:r w:rsidRPr="00F279CA">
        <w:rPr>
          <w:rFonts w:hint="eastAsia"/>
        </w:rPr>
        <w:t>2</w:t>
      </w:r>
      <w:r w:rsidRPr="00F279CA">
        <w:rPr>
          <w:rFonts w:hint="eastAsia"/>
          <w:lang w:val="zh-CN"/>
        </w:rPr>
        <w:t>结束</w:t>
      </w:r>
    </w:p>
    <w:p w:rsidR="00F279CA" w:rsidRPr="00F279CA" w:rsidRDefault="00F279CA" w:rsidP="00F279CA">
      <w:r w:rsidRPr="00F279CA">
        <w:tab/>
        <w:t>}</w:t>
      </w:r>
    </w:p>
    <w:p w:rsidR="00F279CA" w:rsidRPr="00F279CA" w:rsidRDefault="00F279CA" w:rsidP="00F279CA">
      <w:r w:rsidRPr="00F279CA">
        <w:tab/>
      </w:r>
    </w:p>
    <w:p w:rsidR="00F279CA" w:rsidRPr="00F279CA" w:rsidRDefault="00F279CA" w:rsidP="00F279CA">
      <w:r w:rsidRPr="00F279CA">
        <w:tab/>
      </w:r>
    </w:p>
    <w:p w:rsidR="00F279CA" w:rsidRPr="00F279CA" w:rsidRDefault="00F279CA" w:rsidP="00F279CA">
      <w:r w:rsidRPr="00F279CA">
        <w:tab/>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PLAYER::startRun()</w:t>
      </w:r>
    </w:p>
    <w:p w:rsidR="00F279CA" w:rsidRPr="00F279CA" w:rsidRDefault="00F279CA" w:rsidP="00F279CA">
      <w:r w:rsidRPr="00F279CA">
        <w:t>{</w:t>
      </w:r>
    </w:p>
    <w:p w:rsidR="00F279CA" w:rsidRPr="00F279CA" w:rsidRDefault="00F279CA" w:rsidP="00F279CA">
      <w:r w:rsidRPr="00F279CA">
        <w:tab/>
        <w:t>isRun = true;</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PLAYER::coolingDown()</w:t>
      </w:r>
    </w:p>
    <w:p w:rsidR="00F279CA" w:rsidRPr="00F279CA" w:rsidRDefault="00F279CA" w:rsidP="00F279CA">
      <w:r w:rsidRPr="00F279CA">
        <w:lastRenderedPageBreak/>
        <w:t>{</w:t>
      </w:r>
    </w:p>
    <w:p w:rsidR="00F279CA" w:rsidRPr="00F279CA" w:rsidRDefault="00F279CA" w:rsidP="00F279CA">
      <w:r w:rsidRPr="00F279CA">
        <w:tab/>
        <w:t>coolDown--;</w:t>
      </w:r>
    </w:p>
    <w:p w:rsidR="00F279CA" w:rsidRPr="00F279CA" w:rsidRDefault="00F279CA" w:rsidP="00F279CA">
      <w:r w:rsidRPr="00F279CA">
        <w:tab/>
        <w:t>if (coolDown &lt; 0)</w:t>
      </w:r>
    </w:p>
    <w:p w:rsidR="00F279CA" w:rsidRPr="00F279CA" w:rsidRDefault="00F279CA" w:rsidP="00F279CA">
      <w:r w:rsidRPr="00F279CA">
        <w:tab/>
      </w:r>
      <w:r w:rsidRPr="00F279CA">
        <w:tab/>
        <w:t>coolDown = 0;</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PLAYER::coolingJudge()</w:t>
      </w:r>
    </w:p>
    <w:p w:rsidR="00F279CA" w:rsidRPr="00F279CA" w:rsidRDefault="00F279CA" w:rsidP="00F279CA">
      <w:r w:rsidRPr="00F279CA">
        <w:t>{</w:t>
      </w:r>
    </w:p>
    <w:p w:rsidR="00F279CA" w:rsidRPr="00F279CA" w:rsidRDefault="00F279CA" w:rsidP="00F279CA">
      <w:r w:rsidRPr="00F279CA">
        <w:tab/>
        <w:t>if (coolDown &gt; 0)</w:t>
      </w:r>
    </w:p>
    <w:p w:rsidR="00F279CA" w:rsidRPr="00F279CA" w:rsidRDefault="00F279CA" w:rsidP="00F279CA">
      <w:r w:rsidRPr="00F279CA">
        <w:tab/>
      </w:r>
      <w:r w:rsidRPr="00F279CA">
        <w:tab/>
        <w:t>return true;</w:t>
      </w:r>
    </w:p>
    <w:p w:rsidR="00F279CA" w:rsidRPr="00F279CA" w:rsidRDefault="00F279CA" w:rsidP="00F279CA">
      <w:r w:rsidRPr="00F279CA">
        <w:tab/>
        <w:t>return false;</w:t>
      </w:r>
    </w:p>
    <w:p w:rsidR="00F279CA" w:rsidRPr="00F279CA" w:rsidRDefault="00F279CA" w:rsidP="00F279CA">
      <w:r w:rsidRPr="00F279CA">
        <w:t>}</w:t>
      </w:r>
    </w:p>
    <w:p w:rsidR="00F279CA" w:rsidRPr="00F279CA" w:rsidRDefault="00F279CA" w:rsidP="00F279CA"/>
    <w:p w:rsidR="00F279CA" w:rsidRPr="00F279CA" w:rsidRDefault="00F279CA" w:rsidP="00F279CA">
      <w:r w:rsidRPr="00F279CA">
        <w:t>float PLAYER::getMaxHp()</w:t>
      </w:r>
    </w:p>
    <w:p w:rsidR="00F279CA" w:rsidRPr="00F279CA" w:rsidRDefault="00F279CA" w:rsidP="00F279CA">
      <w:r w:rsidRPr="00F279CA">
        <w:t>{</w:t>
      </w:r>
    </w:p>
    <w:p w:rsidR="00F279CA" w:rsidRPr="00F279CA" w:rsidRDefault="00F279CA" w:rsidP="00F279CA">
      <w:r w:rsidRPr="00F279CA">
        <w:tab/>
        <w:t>return maxhp;</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PLAYER::AIFind(int *xf)</w:t>
      </w:r>
    </w:p>
    <w:p w:rsidR="00F279CA" w:rsidRPr="00F279CA" w:rsidRDefault="00F279CA" w:rsidP="00F279CA">
      <w:r w:rsidRPr="00F279CA">
        <w:t>{</w:t>
      </w:r>
    </w:p>
    <w:p w:rsidR="00F279CA" w:rsidRPr="00F279CA" w:rsidRDefault="00F279CA" w:rsidP="00F279CA">
      <w:r w:rsidRPr="00F279CA">
        <w:tab/>
        <w:t>if (type != 10){</w:t>
      </w:r>
    </w:p>
    <w:p w:rsidR="00F279CA" w:rsidRPr="00F279CA" w:rsidRDefault="00F279CA" w:rsidP="00F279CA">
      <w:r w:rsidRPr="00F279CA">
        <w:tab/>
      </w:r>
      <w:r w:rsidRPr="00F279CA">
        <w:tab/>
        <w:t>if (*xf - x &lt;= INIT_FINDRANGE &amp;&amp; *xf - x &gt; 100){</w:t>
      </w:r>
    </w:p>
    <w:p w:rsidR="00F279CA" w:rsidRPr="00F279CA" w:rsidRDefault="00F279CA" w:rsidP="00F279CA">
      <w:r w:rsidRPr="00F279CA">
        <w:rPr>
          <w:rFonts w:hint="eastAsia"/>
        </w:rPr>
        <w:tab/>
      </w:r>
      <w:r w:rsidRPr="00F279CA">
        <w:rPr>
          <w:rFonts w:hint="eastAsia"/>
        </w:rPr>
        <w:tab/>
      </w:r>
      <w:r w:rsidRPr="00F279CA">
        <w:rPr>
          <w:rFonts w:hint="eastAsia"/>
        </w:rPr>
        <w:tab/>
        <w:t>dir = 1;         //</w:t>
      </w:r>
      <w:r w:rsidRPr="00F279CA">
        <w:rPr>
          <w:rFonts w:hint="eastAsia"/>
          <w:lang w:val="zh-CN"/>
        </w:rPr>
        <w:t>改变方向</w:t>
      </w:r>
    </w:p>
    <w:p w:rsidR="00F279CA" w:rsidRPr="00F279CA" w:rsidRDefault="00F279CA" w:rsidP="00F279CA">
      <w:r w:rsidRPr="00F279CA">
        <w:rPr>
          <w:rFonts w:hint="eastAsia"/>
        </w:rPr>
        <w:tab/>
      </w:r>
      <w:r w:rsidRPr="00F279CA">
        <w:rPr>
          <w:rFonts w:hint="eastAsia"/>
        </w:rPr>
        <w:tab/>
      </w:r>
      <w:r w:rsidRPr="00F279CA">
        <w:rPr>
          <w:rFonts w:hint="eastAsia"/>
        </w:rPr>
        <w:tab/>
        <w:t>still = -5;         //</w:t>
      </w:r>
      <w:r w:rsidRPr="00F279CA">
        <w:rPr>
          <w:rFonts w:hint="eastAsia"/>
          <w:lang w:val="zh-CN"/>
        </w:rPr>
        <w:t>开始跑动</w:t>
      </w:r>
    </w:p>
    <w:p w:rsidR="00F279CA" w:rsidRPr="00F279CA" w:rsidRDefault="00F279CA" w:rsidP="00F279CA">
      <w:r w:rsidRPr="00F279CA">
        <w:rPr>
          <w:rFonts w:hint="eastAsia"/>
        </w:rPr>
        <w:tab/>
      </w:r>
      <w:r w:rsidRPr="00F279CA">
        <w:rPr>
          <w:rFonts w:hint="eastAsia"/>
        </w:rPr>
        <w:tab/>
      </w:r>
      <w:r w:rsidRPr="00F279CA">
        <w:rPr>
          <w:rFonts w:hint="eastAsia"/>
        </w:rPr>
        <w:tab/>
        <w:t>runState = 1;</w:t>
      </w:r>
      <w:r w:rsidRPr="00F279CA">
        <w:rPr>
          <w:rFonts w:hint="eastAsia"/>
        </w:rPr>
        <w:tab/>
        <w:t xml:space="preserve"> //</w:t>
      </w:r>
      <w:r w:rsidRPr="00F279CA">
        <w:rPr>
          <w:rFonts w:hint="eastAsia"/>
          <w:lang w:val="zh-CN"/>
        </w:rPr>
        <w:t>使</w:t>
      </w:r>
      <w:r w:rsidRPr="00F279CA">
        <w:rPr>
          <w:rFonts w:hint="eastAsia"/>
        </w:rPr>
        <w:t>runState</w:t>
      </w:r>
      <w:r w:rsidRPr="00F279CA">
        <w:rPr>
          <w:rFonts w:hint="eastAsia"/>
          <w:lang w:val="zh-CN"/>
        </w:rPr>
        <w:t>为</w:t>
      </w:r>
      <w:r w:rsidRPr="00F279CA">
        <w:rPr>
          <w:rFonts w:hint="eastAsia"/>
        </w:rPr>
        <w:t>1</w:t>
      </w:r>
    </w:p>
    <w:p w:rsidR="00F279CA" w:rsidRPr="00F279CA" w:rsidRDefault="00F279CA" w:rsidP="00F279CA">
      <w:r w:rsidRPr="00F279CA">
        <w:tab/>
      </w:r>
      <w:r w:rsidRPr="00F279CA">
        <w:tab/>
      </w:r>
      <w:r w:rsidRPr="00F279CA">
        <w:tab/>
        <w:t>movespd = 5;</w:t>
      </w:r>
    </w:p>
    <w:p w:rsidR="00F279CA" w:rsidRPr="00F279CA" w:rsidRDefault="00F279CA" w:rsidP="00F279CA">
      <w:r w:rsidRPr="00F279CA">
        <w:tab/>
      </w:r>
      <w:r w:rsidRPr="00F279CA">
        <w:tab/>
      </w:r>
      <w:r w:rsidRPr="00F279CA">
        <w:tab/>
        <w:t>isRun = true;</w:t>
      </w:r>
    </w:p>
    <w:p w:rsidR="00F279CA" w:rsidRPr="00F279CA" w:rsidRDefault="00F279CA" w:rsidP="00F279CA">
      <w:r w:rsidRPr="00F279CA">
        <w:tab/>
      </w:r>
      <w:r w:rsidRPr="00F279CA">
        <w:tab/>
        <w:t>}</w:t>
      </w:r>
    </w:p>
    <w:p w:rsidR="00F279CA" w:rsidRPr="00F279CA" w:rsidRDefault="00F279CA" w:rsidP="00F279CA">
      <w:r w:rsidRPr="00F279CA">
        <w:lastRenderedPageBreak/>
        <w:tab/>
      </w:r>
      <w:r w:rsidRPr="00F279CA">
        <w:tab/>
        <w:t>if (x - *xf &lt;= INIT_FINDRANGE &amp;&amp; x - *xf &gt; 100){</w:t>
      </w:r>
    </w:p>
    <w:p w:rsidR="00F279CA" w:rsidRPr="00F279CA" w:rsidRDefault="00F279CA" w:rsidP="00F279CA">
      <w:r w:rsidRPr="00F279CA">
        <w:rPr>
          <w:rFonts w:hint="eastAsia"/>
        </w:rPr>
        <w:tab/>
      </w:r>
      <w:r w:rsidRPr="00F279CA">
        <w:rPr>
          <w:rFonts w:hint="eastAsia"/>
        </w:rPr>
        <w:tab/>
      </w:r>
      <w:r w:rsidRPr="00F279CA">
        <w:rPr>
          <w:rFonts w:hint="eastAsia"/>
        </w:rPr>
        <w:tab/>
        <w:t>dir = 0;         //</w:t>
      </w:r>
      <w:r w:rsidRPr="00F279CA">
        <w:rPr>
          <w:rFonts w:hint="eastAsia"/>
          <w:lang w:val="zh-CN"/>
        </w:rPr>
        <w:t>改变方向</w:t>
      </w:r>
    </w:p>
    <w:p w:rsidR="00F279CA" w:rsidRPr="00F279CA" w:rsidRDefault="00F279CA" w:rsidP="00F279CA">
      <w:r w:rsidRPr="00F279CA">
        <w:rPr>
          <w:rFonts w:hint="eastAsia"/>
        </w:rPr>
        <w:tab/>
      </w:r>
      <w:r w:rsidRPr="00F279CA">
        <w:rPr>
          <w:rFonts w:hint="eastAsia"/>
        </w:rPr>
        <w:tab/>
      </w:r>
      <w:r w:rsidRPr="00F279CA">
        <w:rPr>
          <w:rFonts w:hint="eastAsia"/>
        </w:rPr>
        <w:tab/>
        <w:t>still = -5;         //</w:t>
      </w:r>
      <w:r w:rsidRPr="00F279CA">
        <w:rPr>
          <w:rFonts w:hint="eastAsia"/>
          <w:lang w:val="zh-CN"/>
        </w:rPr>
        <w:t>开始跑动</w:t>
      </w:r>
    </w:p>
    <w:p w:rsidR="00F279CA" w:rsidRPr="00F279CA" w:rsidRDefault="00F279CA" w:rsidP="00F279CA">
      <w:r w:rsidRPr="00F279CA">
        <w:rPr>
          <w:rFonts w:hint="eastAsia"/>
        </w:rPr>
        <w:tab/>
      </w:r>
      <w:r w:rsidRPr="00F279CA">
        <w:rPr>
          <w:rFonts w:hint="eastAsia"/>
        </w:rPr>
        <w:tab/>
      </w:r>
      <w:r w:rsidRPr="00F279CA">
        <w:rPr>
          <w:rFonts w:hint="eastAsia"/>
        </w:rPr>
        <w:tab/>
        <w:t>runState = 1;</w:t>
      </w:r>
      <w:r w:rsidRPr="00F279CA">
        <w:rPr>
          <w:rFonts w:hint="eastAsia"/>
        </w:rPr>
        <w:tab/>
        <w:t xml:space="preserve"> //</w:t>
      </w:r>
      <w:r w:rsidRPr="00F279CA">
        <w:rPr>
          <w:rFonts w:hint="eastAsia"/>
          <w:lang w:val="zh-CN"/>
        </w:rPr>
        <w:t>使</w:t>
      </w:r>
      <w:r w:rsidRPr="00F279CA">
        <w:rPr>
          <w:rFonts w:hint="eastAsia"/>
        </w:rPr>
        <w:t>runState</w:t>
      </w:r>
      <w:r w:rsidRPr="00F279CA">
        <w:rPr>
          <w:rFonts w:hint="eastAsia"/>
          <w:lang w:val="zh-CN"/>
        </w:rPr>
        <w:t>为</w:t>
      </w:r>
      <w:r w:rsidRPr="00F279CA">
        <w:rPr>
          <w:rFonts w:hint="eastAsia"/>
        </w:rPr>
        <w:t>1</w:t>
      </w:r>
    </w:p>
    <w:p w:rsidR="00F279CA" w:rsidRPr="00F279CA" w:rsidRDefault="00F279CA" w:rsidP="00F279CA">
      <w:r w:rsidRPr="00F279CA">
        <w:tab/>
      </w:r>
      <w:r w:rsidRPr="00F279CA">
        <w:tab/>
      </w:r>
      <w:r w:rsidRPr="00F279CA">
        <w:tab/>
        <w:t>movespd = -5;</w:t>
      </w:r>
    </w:p>
    <w:p w:rsidR="00F279CA" w:rsidRPr="00F279CA" w:rsidRDefault="00F279CA" w:rsidP="00F279CA">
      <w:r w:rsidRPr="00F279CA">
        <w:tab/>
      </w:r>
      <w:r w:rsidRPr="00F279CA">
        <w:tab/>
      </w:r>
      <w:r w:rsidRPr="00F279CA">
        <w:tab/>
        <w:t>isRun = true;</w:t>
      </w:r>
    </w:p>
    <w:p w:rsidR="00F279CA" w:rsidRPr="00F279CA" w:rsidRDefault="00F279CA" w:rsidP="00F279CA">
      <w:r w:rsidRPr="00F279CA">
        <w:tab/>
      </w:r>
      <w:r w:rsidRPr="00F279CA">
        <w:tab/>
        <w:t>}</w:t>
      </w:r>
    </w:p>
    <w:p w:rsidR="00F279CA" w:rsidRPr="00F279CA" w:rsidRDefault="00F279CA" w:rsidP="00F279CA">
      <w:r w:rsidRPr="00F279CA">
        <w:tab/>
      </w:r>
      <w:r w:rsidRPr="00F279CA">
        <w:tab/>
        <w:t>if (x == *xf){</w:t>
      </w:r>
    </w:p>
    <w:p w:rsidR="00F279CA" w:rsidRPr="00F279CA" w:rsidRDefault="00F279CA" w:rsidP="00F279CA">
      <w:r w:rsidRPr="00F279CA">
        <w:tab/>
      </w:r>
      <w:r w:rsidRPr="00F279CA">
        <w:tab/>
      </w:r>
      <w:r w:rsidRPr="00F279CA">
        <w:tab/>
        <w:t>movespd = 0;</w:t>
      </w:r>
    </w:p>
    <w:p w:rsidR="00F279CA" w:rsidRPr="00F279CA" w:rsidRDefault="00F279CA" w:rsidP="00F279CA">
      <w:r w:rsidRPr="00F279CA">
        <w:tab/>
      </w:r>
      <w:r w:rsidRPr="00F279CA">
        <w:tab/>
      </w:r>
      <w:r w:rsidRPr="00F279CA">
        <w:tab/>
        <w:t>still = 1;</w:t>
      </w:r>
    </w:p>
    <w:p w:rsidR="00F279CA" w:rsidRPr="00F279CA" w:rsidRDefault="00F279CA" w:rsidP="00F279CA">
      <w:r w:rsidRPr="00F279CA">
        <w:tab/>
      </w:r>
      <w:r w:rsidRPr="00F279CA">
        <w:tab/>
      </w:r>
      <w:r w:rsidRPr="00F279CA">
        <w:tab/>
        <w:t>runState = 0;</w:t>
      </w:r>
    </w:p>
    <w:p w:rsidR="00F279CA" w:rsidRPr="00F279CA" w:rsidRDefault="00F279CA" w:rsidP="00F279CA">
      <w:r w:rsidRPr="00F279CA">
        <w:tab/>
      </w:r>
      <w:r w:rsidRPr="00F279CA">
        <w:tab/>
        <w:t>}</w:t>
      </w:r>
    </w:p>
    <w:p w:rsidR="00F279CA" w:rsidRPr="00F279CA" w:rsidRDefault="00F279CA" w:rsidP="00F279CA">
      <w:r w:rsidRPr="00F279CA">
        <w:tab/>
        <w:t>}</w:t>
      </w:r>
    </w:p>
    <w:p w:rsidR="00F279CA" w:rsidRPr="00F279CA" w:rsidRDefault="00F279CA" w:rsidP="00F279CA">
      <w:r w:rsidRPr="00F279CA">
        <w:tab/>
        <w:t>if (type == 10){</w:t>
      </w:r>
    </w:p>
    <w:p w:rsidR="00F279CA" w:rsidRPr="00F279CA" w:rsidRDefault="00F279CA" w:rsidP="00F279CA">
      <w:r w:rsidRPr="00F279CA">
        <w:tab/>
      </w:r>
      <w:r w:rsidRPr="00F279CA">
        <w:tab/>
        <w:t>if (*xf - x &lt;= INIT_FINDRANGE &amp;&amp; *xf - x &gt; 100){</w:t>
      </w:r>
    </w:p>
    <w:p w:rsidR="00F279CA" w:rsidRPr="00F279CA" w:rsidRDefault="00F279CA" w:rsidP="00F279CA">
      <w:r w:rsidRPr="00F279CA">
        <w:rPr>
          <w:rFonts w:hint="eastAsia"/>
        </w:rPr>
        <w:tab/>
      </w:r>
      <w:r w:rsidRPr="00F279CA">
        <w:rPr>
          <w:rFonts w:hint="eastAsia"/>
        </w:rPr>
        <w:tab/>
      </w:r>
      <w:r w:rsidRPr="00F279CA">
        <w:rPr>
          <w:rFonts w:hint="eastAsia"/>
        </w:rPr>
        <w:tab/>
        <w:t>dir = 1;         //</w:t>
      </w:r>
      <w:r w:rsidRPr="00F279CA">
        <w:rPr>
          <w:rFonts w:hint="eastAsia"/>
          <w:lang w:val="zh-CN"/>
        </w:rPr>
        <w:t>改变方向</w:t>
      </w:r>
    </w:p>
    <w:p w:rsidR="00F279CA" w:rsidRPr="00F279CA" w:rsidRDefault="00F279CA" w:rsidP="00F279CA">
      <w:r w:rsidRPr="00F279CA">
        <w:tab/>
      </w:r>
      <w:r w:rsidRPr="00F279CA">
        <w:tab/>
        <w:t>}</w:t>
      </w:r>
    </w:p>
    <w:p w:rsidR="00F279CA" w:rsidRPr="00F279CA" w:rsidRDefault="00F279CA" w:rsidP="00F279CA">
      <w:r w:rsidRPr="00F279CA">
        <w:tab/>
      </w:r>
      <w:r w:rsidRPr="00F279CA">
        <w:tab/>
        <w:t>if (x - *xf &lt;= INIT_FINDRANGE &amp;&amp; x - *xf &gt; 100){</w:t>
      </w:r>
    </w:p>
    <w:p w:rsidR="00F279CA" w:rsidRPr="00F279CA" w:rsidRDefault="00F279CA" w:rsidP="00F279CA">
      <w:r w:rsidRPr="00F279CA">
        <w:rPr>
          <w:rFonts w:hint="eastAsia"/>
        </w:rPr>
        <w:tab/>
      </w:r>
      <w:r w:rsidRPr="00F279CA">
        <w:rPr>
          <w:rFonts w:hint="eastAsia"/>
        </w:rPr>
        <w:tab/>
      </w:r>
      <w:r w:rsidRPr="00F279CA">
        <w:rPr>
          <w:rFonts w:hint="eastAsia"/>
        </w:rPr>
        <w:tab/>
        <w:t>dir = 0;         //</w:t>
      </w:r>
      <w:r w:rsidRPr="00F279CA">
        <w:rPr>
          <w:rFonts w:hint="eastAsia"/>
          <w:lang w:val="zh-CN"/>
        </w:rPr>
        <w:t>改变方向</w:t>
      </w:r>
    </w:p>
    <w:p w:rsidR="00F279CA" w:rsidRPr="00F279CA" w:rsidRDefault="00F279CA" w:rsidP="00F279CA">
      <w:r w:rsidRPr="00F279CA">
        <w:tab/>
      </w:r>
      <w:r w:rsidRPr="00F279CA">
        <w:tab/>
        <w:t>}</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PLAYER::AIAttack(PLAYER *player,IMAGE *enemy)</w:t>
      </w:r>
    </w:p>
    <w:p w:rsidR="00F279CA" w:rsidRPr="00F279CA" w:rsidRDefault="00F279CA" w:rsidP="00F279CA">
      <w:r w:rsidRPr="00F279CA">
        <w:t>{</w:t>
      </w:r>
    </w:p>
    <w:p w:rsidR="00F279CA" w:rsidRPr="00F279CA" w:rsidRDefault="00F279CA" w:rsidP="00F279CA">
      <w:r w:rsidRPr="00F279CA">
        <w:tab/>
        <w:t>if (((*player).getY() - y&lt;100 &amp;&amp; (*player).getY() - y&gt;0) || (y - (*player).getY()&lt;100 &amp;&amp; y - (*player).getY() &gt;= 0)&amp;&amp;run==0)</w:t>
      </w:r>
    </w:p>
    <w:p w:rsidR="00F279CA" w:rsidRPr="00F279CA" w:rsidRDefault="00F279CA" w:rsidP="00F279CA">
      <w:r w:rsidRPr="00F279CA">
        <w:tab/>
      </w:r>
      <w:r w:rsidRPr="00F279CA">
        <w:tab/>
        <w:t>switch (type)</w:t>
      </w:r>
    </w:p>
    <w:p w:rsidR="00F279CA" w:rsidRPr="00F279CA" w:rsidRDefault="00F279CA" w:rsidP="00F279CA">
      <w:r w:rsidRPr="00F279CA">
        <w:lastRenderedPageBreak/>
        <w:tab/>
        <w:t>{</w:t>
      </w:r>
    </w:p>
    <w:p w:rsidR="00F279CA" w:rsidRPr="00F279CA" w:rsidRDefault="00F279CA" w:rsidP="00F279CA">
      <w:r w:rsidRPr="00F279CA">
        <w:tab/>
      </w:r>
      <w:r w:rsidRPr="00F279CA">
        <w:tab/>
        <w:t>case 1:</w:t>
      </w:r>
    </w:p>
    <w:p w:rsidR="00F279CA" w:rsidRPr="00F279CA" w:rsidRDefault="00F279CA" w:rsidP="00F279CA">
      <w:r w:rsidRPr="00F279CA">
        <w:tab/>
      </w:r>
      <w:r w:rsidRPr="00F279CA">
        <w:tab/>
        <w:t>case 2:</w:t>
      </w:r>
    </w:p>
    <w:p w:rsidR="00F279CA" w:rsidRPr="00F279CA" w:rsidRDefault="00F279CA" w:rsidP="00F279CA">
      <w:r w:rsidRPr="00F279CA">
        <w:tab/>
      </w:r>
      <w:r w:rsidRPr="00F279CA">
        <w:tab/>
        <w:t>case 9:{</w:t>
      </w:r>
    </w:p>
    <w:p w:rsidR="00F279CA" w:rsidRPr="00F279CA" w:rsidRDefault="00F279CA" w:rsidP="00F279CA">
      <w:r w:rsidRPr="00F279CA">
        <w:tab/>
      </w:r>
      <w:r w:rsidRPr="00F279CA">
        <w:tab/>
      </w:r>
      <w:r w:rsidRPr="00F279CA">
        <w:tab/>
        <w:t>switch (dir){</w:t>
      </w:r>
    </w:p>
    <w:p w:rsidR="00F279CA" w:rsidRPr="00F279CA" w:rsidRDefault="00F279CA" w:rsidP="00F279CA">
      <w:r w:rsidRPr="00F279CA">
        <w:tab/>
      </w:r>
      <w:r w:rsidRPr="00F279CA">
        <w:tab/>
      </w:r>
      <w:r w:rsidRPr="00F279CA">
        <w:tab/>
        <w:t>case 0:{</w:t>
      </w:r>
    </w:p>
    <w:p w:rsidR="00F279CA" w:rsidRPr="00F279CA" w:rsidRDefault="00F279CA" w:rsidP="00F279CA">
      <w:r w:rsidRPr="00F279CA">
        <w:tab/>
      </w:r>
      <w:r w:rsidRPr="00F279CA">
        <w:tab/>
      </w:r>
      <w:r w:rsidRPr="00F279CA">
        <w:tab/>
      </w:r>
      <w:r w:rsidRPr="00F279CA">
        <w:tab/>
        <w:t>loadimage(enemy, "pic/enemylattack.jpg");</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(*player).getX()) &lt;= INIT_MELEEATTACK_RANGE &amp;&amp; (x - (*player).getX())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(*player).setHp(((*player).getHp()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(*player).setStill(-15);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(*player).setSpd(-5);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击中造成击退</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1:{</w:t>
      </w:r>
    </w:p>
    <w:p w:rsidR="00F279CA" w:rsidRPr="00F279CA" w:rsidRDefault="00F279CA" w:rsidP="00F279CA">
      <w:r w:rsidRPr="00F279CA">
        <w:tab/>
      </w:r>
      <w:r w:rsidRPr="00F279CA">
        <w:tab/>
      </w:r>
      <w:r w:rsidRPr="00F279CA">
        <w:tab/>
      </w:r>
      <w:r w:rsidRPr="00F279CA">
        <w:tab/>
        <w:t>loadimage(enemy, "pic/enemyrattack.jpg");</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(((*player).getX() - x) &lt;= INIT_MELEEATTACK_RANGE &amp;&amp; ((*player).getX() - 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(*player).setHp(((*player).getHp()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(*player).setStill(-15);                                                 //</w:t>
      </w:r>
      <w:r w:rsidRPr="00F279CA">
        <w:rPr>
          <w:rFonts w:hint="eastAsia"/>
          <w:lang w:val="zh-CN"/>
        </w:rPr>
        <w:t>击中造成僵直</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(*player).setSpd(5);</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 xml:space="preserve"> //</w:t>
      </w:r>
      <w:r w:rsidRPr="00F279CA">
        <w:rPr>
          <w:rFonts w:hint="eastAsia"/>
          <w:lang w:val="zh-CN"/>
        </w:rPr>
        <w:t>击中造成击退</w:t>
      </w:r>
    </w:p>
    <w:p w:rsidR="00F279CA" w:rsidRPr="00F279CA" w:rsidRDefault="00F279CA" w:rsidP="00F279CA">
      <w:r w:rsidRPr="00F279CA">
        <w:tab/>
      </w:r>
      <w:r w:rsidRPr="00F279CA">
        <w:tab/>
      </w:r>
      <w:r w:rsidRPr="00F279CA">
        <w:tab/>
      </w:r>
      <w:r w:rsidRPr="00F279CA">
        <w:tab/>
      </w:r>
      <w:r w:rsidRPr="00F279CA">
        <w:tab/>
        <w:t>skillType = 1;</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lastRenderedPageBreak/>
        <w:tab/>
      </w:r>
      <w:r w:rsidRPr="00F279CA">
        <w:tab/>
      </w:r>
      <w:r w:rsidRPr="00F279CA">
        <w:tab/>
        <w:t>}break;</w:t>
      </w:r>
    </w:p>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still = -20;</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10:{</w:t>
      </w:r>
    </w:p>
    <w:p w:rsidR="00F279CA" w:rsidRPr="00F279CA" w:rsidRDefault="00F279CA" w:rsidP="00F279CA">
      <w:r w:rsidRPr="00F279CA">
        <w:tab/>
      </w:r>
      <w:r w:rsidRPr="00F279CA">
        <w:tab/>
      </w:r>
      <w:r w:rsidRPr="00F279CA">
        <w:tab/>
        <w:t>skillType = 1;</w:t>
      </w:r>
    </w:p>
    <w:p w:rsidR="00F279CA" w:rsidRPr="00F279CA" w:rsidRDefault="00F279CA" w:rsidP="00F279CA">
      <w:r w:rsidRPr="00F279CA">
        <w:tab/>
      </w:r>
      <w:r w:rsidRPr="00F279CA">
        <w:tab/>
      </w:r>
      <w:r w:rsidRPr="00F279CA">
        <w:tab/>
        <w:t>skillState = 50;</w:t>
      </w:r>
    </w:p>
    <w:p w:rsidR="00F279CA" w:rsidRPr="00F279CA" w:rsidRDefault="00F279CA" w:rsidP="00F279CA">
      <w:r w:rsidRPr="00F279CA">
        <w:tab/>
      </w:r>
      <w:r w:rsidRPr="00F279CA">
        <w:tab/>
      </w:r>
      <w:r w:rsidRPr="00F279CA">
        <w:tab/>
        <w:t>coolDown = 50;</w:t>
      </w:r>
    </w:p>
    <w:p w:rsidR="00F279CA" w:rsidRPr="00F279CA" w:rsidRDefault="00F279CA" w:rsidP="00F279CA">
      <w:r w:rsidRPr="00F279CA">
        <w:rPr>
          <w:rFonts w:hint="eastAsia"/>
        </w:rPr>
        <w:tab/>
      </w:r>
      <w:r w:rsidRPr="00F279CA">
        <w:rPr>
          <w:rFonts w:hint="eastAsia"/>
        </w:rPr>
        <w:tab/>
      </w:r>
      <w:r w:rsidRPr="00F279CA">
        <w:rPr>
          <w:rFonts w:hint="eastAsia"/>
        </w:rPr>
        <w:tab/>
        <w:t>//</w:t>
      </w:r>
      <w:r w:rsidRPr="00F279CA">
        <w:rPr>
          <w:rFonts w:hint="eastAsia"/>
          <w:lang w:val="zh-CN"/>
        </w:rPr>
        <w:t>攻击判定</w:t>
      </w:r>
    </w:p>
    <w:p w:rsidR="00F279CA" w:rsidRPr="00F279CA" w:rsidRDefault="00F279CA" w:rsidP="00F279CA">
      <w:r w:rsidRPr="00F279CA">
        <w:tab/>
      </w:r>
      <w:r w:rsidRPr="00F279CA">
        <w:tab/>
      </w:r>
      <w:r w:rsidRPr="00F279CA">
        <w:tab/>
        <w:t>combo++;</w:t>
      </w:r>
    </w:p>
    <w:p w:rsidR="00F279CA" w:rsidRPr="00F279CA" w:rsidRDefault="00F279CA" w:rsidP="00F279CA">
      <w:r w:rsidRPr="00F279CA">
        <w:tab/>
      </w:r>
      <w:r w:rsidRPr="00F279CA">
        <w:tab/>
      </w:r>
      <w:r w:rsidRPr="00F279CA">
        <w:tab/>
        <w:t>still = -50;</w:t>
      </w:r>
    </w:p>
    <w:p w:rsidR="00F279CA" w:rsidRPr="00F279CA" w:rsidRDefault="00F279CA" w:rsidP="00F279CA">
      <w:r w:rsidRPr="00F279CA">
        <w:tab/>
      </w:r>
      <w:r w:rsidRPr="00F279CA">
        <w:tab/>
      </w:r>
      <w:r w:rsidRPr="00F279CA">
        <w:tab/>
        <w:t>soundEffect(9);</w:t>
      </w:r>
    </w:p>
    <w:p w:rsidR="00F279CA" w:rsidRPr="00F279CA" w:rsidRDefault="00F279CA" w:rsidP="00F279CA">
      <w:r w:rsidRPr="00F279CA">
        <w:tab/>
      </w:r>
      <w:r w:rsidRPr="00F279CA">
        <w:tab/>
      </w:r>
      <w:r w:rsidRPr="00F279CA">
        <w:tab/>
        <w:t>switch (dir){</w:t>
      </w:r>
    </w:p>
    <w:p w:rsidR="00F279CA" w:rsidRPr="00F279CA" w:rsidRDefault="00F279CA" w:rsidP="00F279CA">
      <w:r w:rsidRPr="00F279CA">
        <w:tab/>
      </w:r>
      <w:r w:rsidRPr="00F279CA">
        <w:tab/>
      </w:r>
      <w:r w:rsidRPr="00F279CA">
        <w:tab/>
        <w:t>case 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((x - (*player).getX()) &lt;= 2*INIT_MELEEATTACK_RANGE &amp;&amp; (x - (*player).getX())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(*player).setHp((*player).getHp()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(*player).setStill(-15);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(*player).setSpd(-10);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(*player).setRun(0);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击中造成击退</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r>
      <w:r w:rsidRPr="00F279CA">
        <w:tab/>
      </w:r>
      <w:r w:rsidRPr="00F279CA">
        <w:tab/>
        <w:t>switch (combo){</w:t>
      </w:r>
    </w:p>
    <w:p w:rsidR="00F279CA" w:rsidRPr="00F279CA" w:rsidRDefault="00F279CA" w:rsidP="00F279CA">
      <w:r w:rsidRPr="00F279CA">
        <w:tab/>
      </w:r>
      <w:r w:rsidRPr="00F279CA">
        <w:tab/>
      </w:r>
      <w:r w:rsidRPr="00F279CA">
        <w:tab/>
      </w:r>
      <w:r w:rsidRPr="00F279CA">
        <w:tab/>
        <w:t>case 1:{</w:t>
      </w:r>
    </w:p>
    <w:p w:rsidR="00F279CA" w:rsidRPr="00F279CA" w:rsidRDefault="00F279CA" w:rsidP="00F279CA">
      <w:r w:rsidRPr="00F279CA">
        <w:tab/>
      </w:r>
      <w:r w:rsidRPr="00F279CA">
        <w:tab/>
      </w:r>
      <w:r w:rsidRPr="00F279CA">
        <w:tab/>
      </w:r>
      <w:r w:rsidRPr="00F279CA">
        <w:tab/>
      </w:r>
      <w:r w:rsidRPr="00F279CA">
        <w:tab/>
        <w:t>loadimage(enemy, "pic/GEattack1-1.jpg",425,425,true);</w:t>
      </w:r>
    </w:p>
    <w:p w:rsidR="00F279CA" w:rsidRPr="00F279CA" w:rsidRDefault="00F279CA" w:rsidP="00F279CA">
      <w:r w:rsidRPr="00F279CA">
        <w:lastRenderedPageBreak/>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r>
      <w:r w:rsidRPr="00F279CA">
        <w:tab/>
        <w:t>loadimage(enemy, "pic/GEattack1-2.jpg",567,425,true);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3:{</w:t>
      </w:r>
    </w:p>
    <w:p w:rsidR="00F279CA" w:rsidRPr="00F279CA" w:rsidRDefault="00F279CA" w:rsidP="00F279CA">
      <w:r w:rsidRPr="00F279CA">
        <w:tab/>
      </w:r>
      <w:r w:rsidRPr="00F279CA">
        <w:tab/>
      </w:r>
      <w:r w:rsidRPr="00F279CA">
        <w:tab/>
      </w:r>
      <w:r w:rsidRPr="00F279CA">
        <w:tab/>
      </w:r>
      <w:r w:rsidRPr="00F279CA">
        <w:tab/>
        <w:t>loadimage(enemy, "pic/GEattack3-1.jpg",425,510,true);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4:{</w:t>
      </w:r>
    </w:p>
    <w:p w:rsidR="00F279CA" w:rsidRPr="00F279CA" w:rsidRDefault="00F279CA" w:rsidP="00F279CA">
      <w:r w:rsidRPr="00F279CA">
        <w:tab/>
      </w:r>
      <w:r w:rsidRPr="00F279CA">
        <w:tab/>
      </w:r>
      <w:r w:rsidRPr="00F279CA">
        <w:tab/>
      </w:r>
      <w:r w:rsidRPr="00F279CA">
        <w:tab/>
      </w:r>
      <w:r w:rsidRPr="00F279CA">
        <w:tab/>
        <w:t>loadimage(enemy, "pic/GEattack3-2.jpg",510,425,true);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r>
      <w:r w:rsidRPr="00F279CA">
        <w:tab/>
        <w:t>if (combo == 4)combo = 0;</w:t>
      </w:r>
    </w:p>
    <w:p w:rsidR="00F279CA" w:rsidRPr="00F279CA" w:rsidRDefault="00F279CA" w:rsidP="00F279CA">
      <w:r w:rsidRPr="00F279CA">
        <w:tab/>
      </w:r>
      <w:r w:rsidRPr="00F279CA">
        <w:tab/>
      </w:r>
      <w:r w:rsidRPr="00F279CA">
        <w:tab/>
        <w:t>}break;</w:t>
      </w:r>
    </w:p>
    <w:p w:rsidR="00F279CA" w:rsidRPr="00F279CA" w:rsidRDefault="00F279CA" w:rsidP="00F279CA">
      <w:r w:rsidRPr="00F279CA">
        <w:tab/>
      </w:r>
      <w:r w:rsidRPr="00F279CA">
        <w:tab/>
      </w:r>
      <w:r w:rsidRPr="00F279CA">
        <w:tab/>
        <w:t>case 1:{</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t>if (((*player).getX() - x) &lt;= 2*INIT_MELEEATTACK_RANGE &amp;&amp; ((*player).getX() - x) &gt;= 0){         /****</w:t>
      </w:r>
      <w:r w:rsidRPr="00F279CA">
        <w:rPr>
          <w:rFonts w:hint="eastAsia"/>
          <w:lang w:val="zh-CN"/>
        </w:rPr>
        <w:t>击中判断</w:t>
      </w:r>
      <w:r w:rsidRPr="00F279CA">
        <w:rPr>
          <w:rFonts w:hint="eastAsia"/>
        </w:rPr>
        <w:t>****/</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(*player).setHp((*player).getHp() - attack);                                  //</w:t>
      </w:r>
      <w:r w:rsidRPr="00F279CA">
        <w:rPr>
          <w:rFonts w:hint="eastAsia"/>
          <w:lang w:val="zh-CN"/>
        </w:rPr>
        <w:t>击中造成伤害</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(*player).setStill(-15);                                                 //</w:t>
      </w:r>
      <w:r w:rsidRPr="00F279CA">
        <w:rPr>
          <w:rFonts w:hint="eastAsia"/>
          <w:lang w:val="zh-CN"/>
        </w:rPr>
        <w:t>击中造成僵直</w:t>
      </w:r>
    </w:p>
    <w:p w:rsidR="00F279CA" w:rsidRPr="00F279CA" w:rsidRDefault="00F279CA" w:rsidP="00F279CA">
      <w:r w:rsidRPr="00F279CA">
        <w:tab/>
      </w:r>
      <w:r w:rsidRPr="00F279CA">
        <w:tab/>
      </w:r>
      <w:r w:rsidRPr="00F279CA">
        <w:tab/>
      </w:r>
      <w:r w:rsidRPr="00F279CA">
        <w:tab/>
      </w:r>
      <w:r w:rsidRPr="00F279CA">
        <w:tab/>
        <w:t>(*player).setSpd(-10);</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(*player).setRun(0);</w:t>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击中造成击退</w:t>
      </w:r>
    </w:p>
    <w:p w:rsidR="00F279CA" w:rsidRPr="00F279CA" w:rsidRDefault="00F279CA" w:rsidP="00F279CA">
      <w:r w:rsidRPr="00F279CA">
        <w:rPr>
          <w:rFonts w:hint="eastAsia"/>
        </w:rPr>
        <w:tab/>
      </w:r>
      <w:r w:rsidRPr="00F279CA">
        <w:rPr>
          <w:rFonts w:hint="eastAsia"/>
        </w:rPr>
        <w:tab/>
      </w:r>
      <w:r w:rsidRPr="00F279CA">
        <w:rPr>
          <w:rFonts w:hint="eastAsia"/>
        </w:rPr>
        <w:tab/>
      </w:r>
      <w:r w:rsidRPr="00F279CA">
        <w:rPr>
          <w:rFonts w:hint="eastAsia"/>
        </w:rPr>
        <w:tab/>
      </w:r>
      <w:r w:rsidRPr="00F279CA">
        <w:rPr>
          <w:rFonts w:hint="eastAsia"/>
        </w:rPr>
        <w:tab/>
        <w:t>/****</w:t>
      </w:r>
      <w:r w:rsidRPr="00F279CA">
        <w:rPr>
          <w:rFonts w:hint="eastAsia"/>
          <w:lang w:val="zh-CN"/>
        </w:rPr>
        <w:t>击中判断结束</w:t>
      </w:r>
      <w:r w:rsidRPr="00F279CA">
        <w:rPr>
          <w:rFonts w:hint="eastAsia"/>
        </w:rPr>
        <w:t>****/</w:t>
      </w:r>
    </w:p>
    <w:p w:rsidR="00F279CA" w:rsidRPr="00F279CA" w:rsidRDefault="00F279CA" w:rsidP="00F279CA">
      <w:r w:rsidRPr="00F279CA">
        <w:tab/>
      </w:r>
      <w:r w:rsidRPr="00F279CA">
        <w:tab/>
      </w:r>
      <w:r w:rsidRPr="00F279CA">
        <w:tab/>
      </w:r>
      <w:r w:rsidRPr="00F279CA">
        <w:tab/>
        <w:t>}</w:t>
      </w:r>
    </w:p>
    <w:p w:rsidR="00F279CA" w:rsidRPr="00F279CA" w:rsidRDefault="00F279CA" w:rsidP="00F279CA"/>
    <w:p w:rsidR="00F279CA" w:rsidRPr="00F279CA" w:rsidRDefault="00F279CA" w:rsidP="00F279CA">
      <w:r w:rsidRPr="00F279CA">
        <w:tab/>
      </w:r>
      <w:r w:rsidRPr="00F279CA">
        <w:tab/>
      </w:r>
      <w:r w:rsidRPr="00F279CA">
        <w:tab/>
      </w:r>
      <w:r w:rsidRPr="00F279CA">
        <w:tab/>
        <w:t>switch (combo){</w:t>
      </w:r>
    </w:p>
    <w:p w:rsidR="00F279CA" w:rsidRPr="00F279CA" w:rsidRDefault="00F279CA" w:rsidP="00F279CA">
      <w:r w:rsidRPr="00F279CA">
        <w:tab/>
      </w:r>
      <w:r w:rsidRPr="00F279CA">
        <w:tab/>
      </w:r>
      <w:r w:rsidRPr="00F279CA">
        <w:tab/>
      </w:r>
      <w:r w:rsidRPr="00F279CA">
        <w:tab/>
        <w:t>case 1:{</w:t>
      </w:r>
    </w:p>
    <w:p w:rsidR="00F279CA" w:rsidRPr="00F279CA" w:rsidRDefault="00F279CA" w:rsidP="00F279CA">
      <w:r w:rsidRPr="00F279CA">
        <w:tab/>
      </w:r>
      <w:r w:rsidRPr="00F279CA">
        <w:tab/>
      </w:r>
      <w:r w:rsidRPr="00F279CA">
        <w:tab/>
      </w:r>
      <w:r w:rsidRPr="00F279CA">
        <w:tab/>
      </w:r>
      <w:r w:rsidRPr="00F279CA">
        <w:tab/>
        <w:t>loadimage(enemy, "pic/GErattack1-1.jpg", 425, 425, true);</w:t>
      </w:r>
    </w:p>
    <w:p w:rsidR="00F279CA" w:rsidRPr="00F279CA" w:rsidRDefault="00F279CA" w:rsidP="00F279CA">
      <w:r w:rsidRPr="00F279CA">
        <w:lastRenderedPageBreak/>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2:{</w:t>
      </w:r>
    </w:p>
    <w:p w:rsidR="00F279CA" w:rsidRPr="00F279CA" w:rsidRDefault="00F279CA" w:rsidP="00F279CA">
      <w:r w:rsidRPr="00F279CA">
        <w:tab/>
      </w:r>
      <w:r w:rsidRPr="00F279CA">
        <w:tab/>
      </w:r>
      <w:r w:rsidRPr="00F279CA">
        <w:tab/>
      </w:r>
      <w:r w:rsidRPr="00F279CA">
        <w:tab/>
      </w:r>
      <w:r w:rsidRPr="00F279CA">
        <w:tab/>
        <w:t>loadimage(enemy, "pic/GErattack1-2.jpg", 567, 425, 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3:{</w:t>
      </w:r>
    </w:p>
    <w:p w:rsidR="00F279CA" w:rsidRPr="00F279CA" w:rsidRDefault="00F279CA" w:rsidP="00F279CA">
      <w:r w:rsidRPr="00F279CA">
        <w:tab/>
      </w:r>
      <w:r w:rsidRPr="00F279CA">
        <w:tab/>
      </w:r>
      <w:r w:rsidRPr="00F279CA">
        <w:tab/>
      </w:r>
      <w:r w:rsidRPr="00F279CA">
        <w:tab/>
      </w:r>
      <w:r w:rsidRPr="00F279CA">
        <w:tab/>
        <w:t>loadimage(enemy, "pic/GErattack3-1.jpg", 425, 510, 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case 4:{</w:t>
      </w:r>
    </w:p>
    <w:p w:rsidR="00F279CA" w:rsidRPr="00F279CA" w:rsidRDefault="00F279CA" w:rsidP="00F279CA">
      <w:r w:rsidRPr="00F279CA">
        <w:tab/>
      </w:r>
      <w:r w:rsidRPr="00F279CA">
        <w:tab/>
      </w:r>
      <w:r w:rsidRPr="00F279CA">
        <w:tab/>
      </w:r>
      <w:r w:rsidRPr="00F279CA">
        <w:tab/>
      </w:r>
      <w:r w:rsidRPr="00F279CA">
        <w:tab/>
        <w:t>loadimage(enemy, "pic/GErattack3-2.jpg", 510, 425, true);</w:t>
      </w:r>
    </w:p>
    <w:p w:rsidR="00F279CA" w:rsidRPr="00F279CA" w:rsidRDefault="00F279CA" w:rsidP="00F279CA">
      <w:r w:rsidRPr="00F279CA">
        <w:tab/>
      </w:r>
      <w:r w:rsidRPr="00F279CA">
        <w:tab/>
      </w:r>
      <w:r w:rsidRPr="00F279CA">
        <w:tab/>
      </w:r>
      <w:r w:rsidRPr="00F279CA">
        <w:tab/>
        <w:t>}break;</w:t>
      </w:r>
    </w:p>
    <w:p w:rsidR="00F279CA" w:rsidRPr="00F279CA" w:rsidRDefault="00F279CA" w:rsidP="00F279CA">
      <w:r w:rsidRPr="00F279CA">
        <w:tab/>
      </w:r>
      <w:r w:rsidRPr="00F279CA">
        <w:tab/>
      </w:r>
      <w:r w:rsidRPr="00F279CA">
        <w:tab/>
      </w:r>
      <w:r w:rsidRPr="00F279CA">
        <w:tab/>
        <w:t>}</w:t>
      </w:r>
    </w:p>
    <w:p w:rsidR="00F279CA" w:rsidRPr="00F279CA" w:rsidRDefault="00F279CA" w:rsidP="00F279CA">
      <w:r w:rsidRPr="00F279CA">
        <w:tab/>
      </w:r>
      <w:r w:rsidRPr="00F279CA">
        <w:tab/>
      </w:r>
      <w:r w:rsidRPr="00F279CA">
        <w:tab/>
        <w:t>}break;</w:t>
      </w:r>
    </w:p>
    <w:p w:rsidR="00F279CA" w:rsidRPr="00F279CA" w:rsidRDefault="00F279CA" w:rsidP="00F279CA"/>
    <w:p w:rsidR="00F279CA" w:rsidRPr="00F279CA" w:rsidRDefault="00F279CA" w:rsidP="00F279CA">
      <w:r w:rsidRPr="00F279CA">
        <w:tab/>
      </w:r>
      <w:r w:rsidRPr="00F279CA">
        <w:tab/>
      </w:r>
      <w:r w:rsidRPr="00F279CA">
        <w:tab/>
        <w:t>}</w:t>
      </w:r>
    </w:p>
    <w:p w:rsidR="00F279CA" w:rsidRPr="00F279CA" w:rsidRDefault="00F279CA" w:rsidP="00F279CA">
      <w:r w:rsidRPr="00F279CA">
        <w:tab/>
      </w:r>
      <w:r w:rsidRPr="00F279CA">
        <w:tab/>
      </w:r>
      <w:r w:rsidRPr="00F279CA">
        <w:tab/>
        <w:t>if (combo == 4)combo = 0;</w:t>
      </w:r>
    </w:p>
    <w:p w:rsidR="00F279CA" w:rsidRPr="00F279CA" w:rsidRDefault="00F279CA" w:rsidP="00F279CA">
      <w:r w:rsidRPr="00F279CA">
        <w:tab/>
      </w:r>
      <w:r w:rsidRPr="00F279CA">
        <w:tab/>
        <w: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PLAYER::levelUp()</w:t>
      </w:r>
    </w:p>
    <w:p w:rsidR="00F279CA" w:rsidRPr="00F279CA" w:rsidRDefault="00F279CA" w:rsidP="00F279CA">
      <w:r w:rsidRPr="00F279CA">
        <w:t>{</w:t>
      </w:r>
    </w:p>
    <w:p w:rsidR="00F279CA" w:rsidRPr="00F279CA" w:rsidRDefault="00F279CA" w:rsidP="00F279CA">
      <w:r w:rsidRPr="00F279CA">
        <w:tab/>
        <w:t>level++;</w:t>
      </w:r>
    </w:p>
    <w:p w:rsidR="00F279CA" w:rsidRPr="00F279CA" w:rsidRDefault="00F279CA" w:rsidP="00F279CA">
      <w:r w:rsidRPr="00F279CA">
        <w:tab/>
        <w:t>statRefresh();</w:t>
      </w:r>
    </w:p>
    <w:p w:rsidR="00F279CA" w:rsidRPr="00F279CA" w:rsidRDefault="00F279CA" w:rsidP="00F279CA">
      <w:r w:rsidRPr="00F279CA">
        <w:tab/>
        <w:t>hp = maxhp;</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PLAYER::statRefresh()</w:t>
      </w:r>
    </w:p>
    <w:p w:rsidR="00F279CA" w:rsidRPr="00F279CA" w:rsidRDefault="00F279CA" w:rsidP="00F279CA">
      <w:r w:rsidRPr="00F279CA">
        <w:t>{</w:t>
      </w:r>
    </w:p>
    <w:p w:rsidR="00F279CA" w:rsidRPr="00F279CA" w:rsidRDefault="00F279CA" w:rsidP="00F279CA">
      <w:r w:rsidRPr="00F279CA">
        <w:tab/>
        <w:t>attack = level * 20+30;</w:t>
      </w:r>
    </w:p>
    <w:p w:rsidR="00F279CA" w:rsidRPr="00F279CA" w:rsidRDefault="00F279CA" w:rsidP="00F279CA">
      <w:r w:rsidRPr="00F279CA">
        <w:lastRenderedPageBreak/>
        <w:tab/>
        <w:t>maxhp = level * 250;</w:t>
      </w:r>
    </w:p>
    <w:p w:rsidR="00F279CA" w:rsidRPr="00F279CA" w:rsidRDefault="00F279CA" w:rsidP="00F279CA">
      <w:r w:rsidRPr="00F279CA">
        <w:tab/>
        <w:t>hpregen = level*0.1;</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PLAYER::getExp()</w:t>
      </w:r>
    </w:p>
    <w:p w:rsidR="00F279CA" w:rsidRPr="00F279CA" w:rsidRDefault="00F279CA" w:rsidP="00F279CA">
      <w:r w:rsidRPr="00F279CA">
        <w:t>{</w:t>
      </w:r>
    </w:p>
    <w:p w:rsidR="00F279CA" w:rsidRPr="00F279CA" w:rsidRDefault="00F279CA" w:rsidP="00F279CA">
      <w:r w:rsidRPr="00F279CA">
        <w:tab/>
        <w:t>return exp;</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PLAYER::getLev()</w:t>
      </w:r>
    </w:p>
    <w:p w:rsidR="00F279CA" w:rsidRPr="00F279CA" w:rsidRDefault="00F279CA" w:rsidP="00F279CA">
      <w:r w:rsidRPr="00F279CA">
        <w:t>{</w:t>
      </w:r>
    </w:p>
    <w:p w:rsidR="00F279CA" w:rsidRPr="00F279CA" w:rsidRDefault="00F279CA" w:rsidP="00F279CA">
      <w:r w:rsidRPr="00F279CA">
        <w:tab/>
        <w:t>return level;</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PLAYER::setExp(int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ab/>
        <w:t>exp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PLAYER::expAdd(int num)</w:t>
      </w:r>
    </w:p>
    <w:p w:rsidR="00F279CA" w:rsidRPr="00F279CA" w:rsidRDefault="00F279CA" w:rsidP="00F279CA">
      <w:r w:rsidRPr="00F279CA">
        <w:t>{</w:t>
      </w:r>
    </w:p>
    <w:p w:rsidR="00F279CA" w:rsidRPr="00F279CA" w:rsidRDefault="00F279CA" w:rsidP="00F279CA">
      <w:r w:rsidRPr="00F279CA">
        <w:tab/>
        <w:t>exp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PLAYER::levelUpCheck()</w:t>
      </w:r>
    </w:p>
    <w:p w:rsidR="00F279CA" w:rsidRPr="00F279CA" w:rsidRDefault="00F279CA" w:rsidP="00F279CA">
      <w:r w:rsidRPr="00F279CA">
        <w:t>{</w:t>
      </w:r>
    </w:p>
    <w:p w:rsidR="00F279CA" w:rsidRPr="00F279CA" w:rsidRDefault="00F279CA" w:rsidP="00F279CA">
      <w:r w:rsidRPr="00F279CA">
        <w:tab/>
        <w:t>if (exp &gt;= 25*level*level + level * 5 + 20)</w:t>
      </w:r>
    </w:p>
    <w:p w:rsidR="00F279CA" w:rsidRPr="00F279CA" w:rsidRDefault="00F279CA" w:rsidP="00F279CA">
      <w:r w:rsidRPr="00F279CA">
        <w:tab/>
      </w:r>
      <w:r w:rsidRPr="00F279CA">
        <w:tab/>
        <w:t>levelUp();</w:t>
      </w:r>
    </w:p>
    <w:p w:rsidR="00F279CA" w:rsidRPr="00F279CA" w:rsidRDefault="00F279CA" w:rsidP="00F279CA">
      <w:r w:rsidRPr="00F279CA">
        <w:lastRenderedPageBreak/>
        <w:t>}</w:t>
      </w:r>
    </w:p>
    <w:p w:rsidR="00F279CA" w:rsidRPr="00F279CA" w:rsidRDefault="00F279CA" w:rsidP="00F279CA"/>
    <w:p w:rsidR="00F279CA" w:rsidRPr="00F279CA" w:rsidRDefault="00F279CA" w:rsidP="00F279CA">
      <w:r w:rsidRPr="00F279CA">
        <w:t>int PLAYER::getSkillType()</w:t>
      </w:r>
    </w:p>
    <w:p w:rsidR="00F279CA" w:rsidRPr="00F279CA" w:rsidRDefault="00F279CA" w:rsidP="00F279CA">
      <w:r w:rsidRPr="00F279CA">
        <w:t>{</w:t>
      </w:r>
    </w:p>
    <w:p w:rsidR="00F279CA" w:rsidRPr="00F279CA" w:rsidRDefault="00F279CA" w:rsidP="00F279CA">
      <w:r w:rsidRPr="00F279CA">
        <w:tab/>
        <w:t>return skillType;</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PLAYER::hpRege()</w:t>
      </w:r>
    </w:p>
    <w:p w:rsidR="00F279CA" w:rsidRPr="00F279CA" w:rsidRDefault="00F279CA" w:rsidP="00F279CA">
      <w:r w:rsidRPr="00F279CA">
        <w:t>{</w:t>
      </w:r>
    </w:p>
    <w:p w:rsidR="00F279CA" w:rsidRPr="00F279CA" w:rsidRDefault="00F279CA" w:rsidP="00F279CA">
      <w:r w:rsidRPr="00F279CA">
        <w:tab/>
        <w:t>hp += hpregen;</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PLAYER::respawn()</w:t>
      </w:r>
    </w:p>
    <w:p w:rsidR="00F279CA" w:rsidRPr="00F279CA" w:rsidRDefault="00F279CA" w:rsidP="00F279CA">
      <w:r w:rsidRPr="00F279CA">
        <w:t>{</w:t>
      </w:r>
    </w:p>
    <w:p w:rsidR="00F279CA" w:rsidRPr="00F279CA" w:rsidRDefault="00F279CA" w:rsidP="00F279CA">
      <w:r w:rsidRPr="00F279CA">
        <w:tab/>
        <w:t>exp = exp*0.9;</w:t>
      </w:r>
    </w:p>
    <w:p w:rsidR="00F279CA" w:rsidRPr="00F279CA" w:rsidRDefault="00F279CA" w:rsidP="00F279CA">
      <w:r w:rsidRPr="00F279CA">
        <w:tab/>
        <w:t>if (exp &lt; 25 * (level - 1)*(level - 1) + (level - 1) * 5 + 20)</w:t>
      </w:r>
    </w:p>
    <w:p w:rsidR="00F279CA" w:rsidRPr="00F279CA" w:rsidRDefault="00F279CA" w:rsidP="00F279CA">
      <w:r w:rsidRPr="00F279CA">
        <w:tab/>
      </w:r>
      <w:r w:rsidRPr="00F279CA">
        <w:tab/>
        <w:t>exp = 25 * (level - 1)*(level - 1) + (level - 1) * 5 + 20;</w:t>
      </w:r>
    </w:p>
    <w:p w:rsidR="00F279CA" w:rsidRPr="00F279CA" w:rsidRDefault="00F279CA" w:rsidP="00F279CA">
      <w:r w:rsidRPr="00F279CA">
        <w:tab/>
        <w:t>attack = level * 20 + 30;</w:t>
      </w:r>
    </w:p>
    <w:p w:rsidR="00F279CA" w:rsidRPr="00F279CA" w:rsidRDefault="00F279CA" w:rsidP="00F279CA">
      <w:r w:rsidRPr="00F279CA">
        <w:tab/>
        <w:t>maxhp = level * 250;</w:t>
      </w:r>
    </w:p>
    <w:p w:rsidR="00F279CA" w:rsidRPr="00F279CA" w:rsidRDefault="00F279CA" w:rsidP="00F279CA">
      <w:r w:rsidRPr="00F279CA">
        <w:tab/>
        <w:t>hp = maxhp;</w:t>
      </w:r>
    </w:p>
    <w:p w:rsidR="00F279CA" w:rsidRPr="00F279CA" w:rsidRDefault="00F279CA" w:rsidP="00F279CA">
      <w:r w:rsidRPr="00F279CA">
        <w:tab/>
        <w:t>hpregen = level*0.1;</w:t>
      </w:r>
    </w:p>
    <w:p w:rsidR="00F279CA" w:rsidRPr="00F279CA" w:rsidRDefault="00F279CA" w:rsidP="00F279CA">
      <w:r w:rsidRPr="00F279CA">
        <w:tab/>
        <w:t>y = 400;</w:t>
      </w:r>
    </w:p>
    <w:p w:rsidR="00F279CA" w:rsidRPr="00F279CA" w:rsidRDefault="00F279CA" w:rsidP="00F279CA">
      <w:r w:rsidRPr="00F279CA">
        <w:tab/>
        <w:t>soundEffect(7);</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PLAYER::skillStateMove()</w:t>
      </w:r>
    </w:p>
    <w:p w:rsidR="00F279CA" w:rsidRPr="00F279CA" w:rsidRDefault="00F279CA" w:rsidP="00F279CA">
      <w:r w:rsidRPr="00F279CA">
        <w:t>{</w:t>
      </w:r>
    </w:p>
    <w:p w:rsidR="00F279CA" w:rsidRPr="00F279CA" w:rsidRDefault="00F279CA" w:rsidP="00F279CA">
      <w:r w:rsidRPr="00F279CA">
        <w:tab/>
        <w:t>skillState--;</w:t>
      </w:r>
    </w:p>
    <w:p w:rsidR="00F279CA" w:rsidRPr="00F279CA" w:rsidRDefault="00F279CA" w:rsidP="00F279CA">
      <w:r w:rsidRPr="00F279CA">
        <w:t>}</w:t>
      </w:r>
    </w:p>
    <w:p w:rsidR="00F279CA" w:rsidRPr="00F279CA" w:rsidRDefault="00F279CA" w:rsidP="00F279CA"/>
    <w:p w:rsidR="00F279CA" w:rsidRPr="00F279CA" w:rsidRDefault="00F279CA" w:rsidP="00F279CA">
      <w:r w:rsidRPr="00F279CA">
        <w:t>int PLAYER::getType()</w:t>
      </w:r>
    </w:p>
    <w:p w:rsidR="00F279CA" w:rsidRPr="00F279CA" w:rsidRDefault="00F279CA" w:rsidP="00F279CA">
      <w:r w:rsidRPr="00F279CA">
        <w:t>{</w:t>
      </w:r>
    </w:p>
    <w:p w:rsidR="00F279CA" w:rsidRPr="00F279CA" w:rsidRDefault="00F279CA" w:rsidP="00F279CA">
      <w:r w:rsidRPr="00F279CA">
        <w:tab/>
        <w:t>return type;</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PLAYER::soundEffect(int soundtype)</w:t>
      </w:r>
    </w:p>
    <w:p w:rsidR="00F279CA" w:rsidRPr="00F279CA" w:rsidRDefault="00F279CA" w:rsidP="00F279CA">
      <w:r w:rsidRPr="00F279CA">
        <w:t>{</w:t>
      </w:r>
    </w:p>
    <w:p w:rsidR="00F279CA" w:rsidRPr="00F279CA" w:rsidRDefault="00F279CA" w:rsidP="00F279CA">
      <w:r w:rsidRPr="00F279CA">
        <w:tab/>
        <w:t>if (SOUND)</w:t>
      </w:r>
    </w:p>
    <w:p w:rsidR="00F279CA" w:rsidRPr="00F279CA" w:rsidRDefault="00F279CA" w:rsidP="00F279CA">
      <w:r w:rsidRPr="00F279CA">
        <w:tab/>
      </w:r>
      <w:r w:rsidRPr="00F279CA">
        <w:tab/>
        <w:t>switch (soundtype){</w:t>
      </w:r>
    </w:p>
    <w:p w:rsidR="00F279CA" w:rsidRPr="00F279CA" w:rsidRDefault="00F279CA" w:rsidP="00F279CA">
      <w:r w:rsidRPr="00F279CA">
        <w:tab/>
      </w:r>
      <w:r w:rsidRPr="00F279CA">
        <w:tab/>
        <w:t>case 0:{</w:t>
      </w:r>
    </w:p>
    <w:p w:rsidR="00F279CA" w:rsidRPr="00F279CA" w:rsidRDefault="00F279CA" w:rsidP="00F279CA">
      <w:r w:rsidRPr="00F279CA">
        <w:tab/>
      </w:r>
      <w:r w:rsidRPr="00F279CA">
        <w:tab/>
      </w:r>
      <w:r w:rsidRPr="00F279CA">
        <w:tab/>
        <w:t>PlaySound("sound/boot.wav",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1:{</w:t>
      </w:r>
    </w:p>
    <w:p w:rsidR="00F279CA" w:rsidRPr="00F279CA" w:rsidRDefault="00F279CA" w:rsidP="00F279CA">
      <w:r w:rsidRPr="00F279CA">
        <w:tab/>
      </w:r>
      <w:r w:rsidRPr="00F279CA">
        <w:tab/>
      </w:r>
      <w:r w:rsidRPr="00F279CA">
        <w:tab/>
        <w:t>PlaySound("sound/press.wav",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2:{</w:t>
      </w:r>
    </w:p>
    <w:p w:rsidR="00F279CA" w:rsidRPr="00F279CA" w:rsidRDefault="00F279CA" w:rsidP="00F279CA">
      <w:r w:rsidRPr="00F279CA">
        <w:tab/>
      </w:r>
      <w:r w:rsidRPr="00F279CA">
        <w:tab/>
      </w:r>
      <w:r w:rsidRPr="00F279CA">
        <w:tab/>
        <w:t>PlaySound("sound/melee_1.wav",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3:{</w:t>
      </w:r>
    </w:p>
    <w:p w:rsidR="00F279CA" w:rsidRPr="00F279CA" w:rsidRDefault="00F279CA" w:rsidP="00F279CA">
      <w:r w:rsidRPr="00F279CA">
        <w:tab/>
      </w:r>
      <w:r w:rsidRPr="00F279CA">
        <w:tab/>
      </w:r>
      <w:r w:rsidRPr="00F279CA">
        <w:tab/>
        <w:t>PlaySound("sound/welcome.wav",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4:{</w:t>
      </w:r>
    </w:p>
    <w:p w:rsidR="00F279CA" w:rsidRPr="00F279CA" w:rsidRDefault="00F279CA" w:rsidP="00F279CA">
      <w:r w:rsidRPr="00F279CA">
        <w:tab/>
      </w:r>
      <w:r w:rsidRPr="00F279CA">
        <w:tab/>
      </w:r>
      <w:r w:rsidRPr="00F279CA">
        <w:tab/>
        <w:t>PlaySound("sound/tele.wav",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5:{</w:t>
      </w:r>
    </w:p>
    <w:p w:rsidR="00F279CA" w:rsidRPr="00F279CA" w:rsidRDefault="00F279CA" w:rsidP="00F279CA">
      <w:r w:rsidRPr="00F279CA">
        <w:tab/>
      </w:r>
      <w:r w:rsidRPr="00F279CA">
        <w:tab/>
      </w:r>
      <w:r w:rsidRPr="00F279CA">
        <w:tab/>
        <w:t>PlaySound("sound/jump.wav",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6:{</w:t>
      </w:r>
    </w:p>
    <w:p w:rsidR="00F279CA" w:rsidRPr="00F279CA" w:rsidRDefault="00F279CA" w:rsidP="00F279CA">
      <w:r w:rsidRPr="00F279CA">
        <w:lastRenderedPageBreak/>
        <w:tab/>
      </w:r>
      <w:r w:rsidRPr="00F279CA">
        <w:tab/>
      </w:r>
      <w:r w:rsidRPr="00F279CA">
        <w:tab/>
        <w:t>PlaySound("sound/four.wav",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7:{</w:t>
      </w:r>
    </w:p>
    <w:p w:rsidR="00F279CA" w:rsidRPr="00F279CA" w:rsidRDefault="00F279CA" w:rsidP="00F279CA">
      <w:r w:rsidRPr="00F279CA">
        <w:tab/>
      </w:r>
      <w:r w:rsidRPr="00F279CA">
        <w:tab/>
      </w:r>
      <w:r w:rsidRPr="00F279CA">
        <w:tab/>
        <w:t>PlaySound("sound/res.wav",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8:{</w:t>
      </w:r>
    </w:p>
    <w:p w:rsidR="00F279CA" w:rsidRPr="00F279CA" w:rsidRDefault="00F279CA" w:rsidP="00F279CA">
      <w:r w:rsidRPr="00F279CA">
        <w:tab/>
      </w:r>
      <w:r w:rsidRPr="00F279CA">
        <w:tab/>
      </w:r>
      <w:r w:rsidRPr="00F279CA">
        <w:tab/>
        <w:t>PlaySound("sound/xiu.wav",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case 9:{</w:t>
      </w:r>
    </w:p>
    <w:p w:rsidR="00F279CA" w:rsidRPr="00F279CA" w:rsidRDefault="00F279CA" w:rsidP="00F279CA">
      <w:r w:rsidRPr="00F279CA">
        <w:tab/>
      </w:r>
      <w:r w:rsidRPr="00F279CA">
        <w:tab/>
      </w:r>
      <w:r w:rsidRPr="00F279CA">
        <w:tab/>
        <w:t>PlaySound("sound/boom.wav", NULL, SND_FILENAME | SND_ASYNC);</w:t>
      </w:r>
    </w:p>
    <w:p w:rsidR="00F279CA" w:rsidRPr="00F279CA" w:rsidRDefault="00F279CA" w:rsidP="00F279CA">
      <w:r w:rsidRPr="00F279CA">
        <w:tab/>
      </w:r>
      <w:r w:rsidRPr="00F279CA">
        <w:tab/>
        <w:t>}break;</w:t>
      </w:r>
    </w:p>
    <w:p w:rsidR="00F279CA" w:rsidRPr="00F279CA" w:rsidRDefault="00F279CA" w:rsidP="00F279CA">
      <w:r w:rsidRPr="00F279CA">
        <w:tab/>
      </w:r>
      <w:r w:rsidRPr="00F279CA">
        <w:tab/>
        <w:t>default:break;</w:t>
      </w:r>
    </w:p>
    <w:p w:rsidR="00F279CA" w:rsidRPr="00F279CA" w:rsidRDefault="00F279CA" w:rsidP="00F279CA">
      <w:r w:rsidRPr="00F279CA">
        <w:tab/>
        <w:t>}</w:t>
      </w:r>
    </w:p>
    <w:p w:rsidR="00F279CA" w:rsidRPr="00F279CA" w:rsidRDefault="00F279CA" w:rsidP="00F279CA">
      <w:r w:rsidRPr="00F279CA">
        <w:t>}</w:t>
      </w:r>
    </w:p>
    <w:p w:rsidR="00F279CA" w:rsidRPr="00F279CA" w:rsidRDefault="00F279CA" w:rsidP="00F279CA"/>
    <w:p w:rsidR="00F279CA" w:rsidRPr="00F279CA" w:rsidRDefault="00F279CA" w:rsidP="00F279CA">
      <w:r w:rsidRPr="00F279CA">
        <w:t>bool PLAYER::getSound()</w:t>
      </w:r>
    </w:p>
    <w:p w:rsidR="00F279CA" w:rsidRPr="00F279CA" w:rsidRDefault="00F279CA" w:rsidP="00F279CA">
      <w:r w:rsidRPr="00F279CA">
        <w:t>{</w:t>
      </w:r>
    </w:p>
    <w:p w:rsidR="00F279CA" w:rsidRPr="00F279CA" w:rsidRDefault="00F279CA" w:rsidP="00F279CA">
      <w:r w:rsidRPr="00F279CA">
        <w:tab/>
        <w:t>return SOUND;</w:t>
      </w:r>
    </w:p>
    <w:p w:rsidR="00F279CA" w:rsidRPr="00F279CA" w:rsidRDefault="00F279CA" w:rsidP="00F279CA">
      <w:r w:rsidRPr="00F279CA">
        <w:t>}</w:t>
      </w:r>
    </w:p>
    <w:p w:rsidR="00F279CA" w:rsidRPr="00F279CA" w:rsidRDefault="00F279CA" w:rsidP="00F279CA"/>
    <w:p w:rsidR="00F279CA" w:rsidRPr="00F279CA" w:rsidRDefault="00F279CA" w:rsidP="00F279CA">
      <w:r w:rsidRPr="00F279CA">
        <w:rPr>
          <w:rFonts w:hint="eastAsia"/>
        </w:rPr>
        <w:t>//</w:t>
      </w:r>
      <w:r w:rsidRPr="00F279CA">
        <w:rPr>
          <w:rFonts w:hint="eastAsia"/>
          <w:lang w:val="zh-CN"/>
        </w:rPr>
        <w:t>初始化用函数</w:t>
      </w:r>
    </w:p>
    <w:p w:rsidR="00F279CA" w:rsidRPr="00F279CA" w:rsidRDefault="00F279CA" w:rsidP="00F279CA"/>
    <w:p w:rsidR="00F279CA" w:rsidRPr="00F279CA" w:rsidRDefault="00F279CA" w:rsidP="00F279CA">
      <w:r w:rsidRPr="00F279CA">
        <w:rPr>
          <w:rFonts w:hint="eastAsia"/>
        </w:rPr>
        <w:t>void PLAYER::teleport(int x1, int y1)</w:t>
      </w:r>
      <w:r w:rsidRPr="00F279CA">
        <w:rPr>
          <w:rFonts w:hint="eastAsia"/>
        </w:rPr>
        <w:tab/>
        <w:t>//</w:t>
      </w:r>
      <w:r w:rsidRPr="00F279CA">
        <w:rPr>
          <w:rFonts w:hint="eastAsia"/>
          <w:lang w:val="zh-CN"/>
        </w:rPr>
        <w:t>用于玩家传送</w:t>
      </w:r>
    </w:p>
    <w:p w:rsidR="00F279CA" w:rsidRPr="00F279CA" w:rsidRDefault="00F279CA" w:rsidP="00F279CA">
      <w:r w:rsidRPr="00F279CA">
        <w:t>{</w:t>
      </w:r>
    </w:p>
    <w:p w:rsidR="00F279CA" w:rsidRPr="00F279CA" w:rsidRDefault="00F279CA" w:rsidP="00F279CA">
      <w:r w:rsidRPr="00F279CA">
        <w:tab/>
        <w:t>x = x1;</w:t>
      </w:r>
    </w:p>
    <w:p w:rsidR="00F279CA" w:rsidRPr="00F279CA" w:rsidRDefault="00F279CA" w:rsidP="00F279CA">
      <w:r w:rsidRPr="00F279CA">
        <w:tab/>
        <w:t>y = y1;</w:t>
      </w:r>
    </w:p>
    <w:p w:rsidR="00F279CA" w:rsidRPr="00F279CA" w:rsidRDefault="00F279CA" w:rsidP="00F279CA">
      <w:r w:rsidRPr="00F279CA">
        <w:tab/>
        <w:t>soundEffect(4);</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PLAYER::setHp(float num)</w:t>
      </w:r>
    </w:p>
    <w:p w:rsidR="00F279CA" w:rsidRPr="00F279CA" w:rsidRDefault="00F279CA" w:rsidP="00F279CA">
      <w:r w:rsidRPr="00F279CA">
        <w:t>{</w:t>
      </w:r>
    </w:p>
    <w:p w:rsidR="00F279CA" w:rsidRPr="00F279CA" w:rsidRDefault="00F279CA" w:rsidP="00F279CA">
      <w:r w:rsidRPr="00F279CA">
        <w:tab/>
        <w:t>hp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PLAYER::setAttack(int num)</w:t>
      </w:r>
    </w:p>
    <w:p w:rsidR="00F279CA" w:rsidRPr="00F279CA" w:rsidRDefault="00F279CA" w:rsidP="00F279CA">
      <w:r w:rsidRPr="00F279CA">
        <w:t>{</w:t>
      </w:r>
    </w:p>
    <w:p w:rsidR="00F279CA" w:rsidRPr="00F279CA" w:rsidRDefault="00F279CA" w:rsidP="00F279CA">
      <w:r w:rsidRPr="00F279CA">
        <w:tab/>
        <w:t>attack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PLAYER::setMaxHp(float num)</w:t>
      </w:r>
    </w:p>
    <w:p w:rsidR="00F279CA" w:rsidRPr="00F279CA" w:rsidRDefault="00F279CA" w:rsidP="00F279CA">
      <w:r w:rsidRPr="00F279CA">
        <w:t>{</w:t>
      </w:r>
    </w:p>
    <w:p w:rsidR="00F279CA" w:rsidRPr="00F279CA" w:rsidRDefault="00F279CA" w:rsidP="00F279CA">
      <w:r w:rsidRPr="00F279CA">
        <w:tab/>
        <w:t>maxhp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PLAYER::setSpd(int num)</w:t>
      </w:r>
    </w:p>
    <w:p w:rsidR="00F279CA" w:rsidRPr="00F279CA" w:rsidRDefault="00F279CA" w:rsidP="00F279CA">
      <w:r w:rsidRPr="00F279CA">
        <w:t>{</w:t>
      </w:r>
    </w:p>
    <w:p w:rsidR="00F279CA" w:rsidRPr="00F279CA" w:rsidRDefault="00F279CA" w:rsidP="00F279CA">
      <w:r w:rsidRPr="00F279CA">
        <w:tab/>
        <w:t>movespd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PLAYER::setDir(bool num)</w:t>
      </w:r>
    </w:p>
    <w:p w:rsidR="00F279CA" w:rsidRPr="00F279CA" w:rsidRDefault="00F279CA" w:rsidP="00F279CA">
      <w:r w:rsidRPr="00F279CA">
        <w:t>{</w:t>
      </w:r>
    </w:p>
    <w:p w:rsidR="00F279CA" w:rsidRPr="00F279CA" w:rsidRDefault="00F279CA" w:rsidP="00F279CA">
      <w:r w:rsidRPr="00F279CA">
        <w:tab/>
        <w:t>dir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PLAYER::setCombo(int num)</w:t>
      </w:r>
    </w:p>
    <w:p w:rsidR="00F279CA" w:rsidRPr="00F279CA" w:rsidRDefault="00F279CA" w:rsidP="00F279CA">
      <w:r w:rsidRPr="00F279CA">
        <w:t>{</w:t>
      </w:r>
    </w:p>
    <w:p w:rsidR="00F279CA" w:rsidRPr="00F279CA" w:rsidRDefault="00F279CA" w:rsidP="00F279CA">
      <w:r w:rsidRPr="00F279CA">
        <w:tab/>
        <w:t>combo = num;</w:t>
      </w:r>
    </w:p>
    <w:p w:rsidR="00F279CA" w:rsidRPr="00F279CA" w:rsidRDefault="00F279CA" w:rsidP="00F279CA">
      <w:r w:rsidRPr="00F279CA">
        <w:lastRenderedPageBreak/>
        <w:t>}</w:t>
      </w:r>
    </w:p>
    <w:p w:rsidR="00F279CA" w:rsidRPr="00F279CA" w:rsidRDefault="00F279CA" w:rsidP="00F279CA"/>
    <w:p w:rsidR="00F279CA" w:rsidRPr="00F279CA" w:rsidRDefault="00F279CA" w:rsidP="00F279CA">
      <w:r w:rsidRPr="00F279CA">
        <w:t>void PLAYER::setSkillState(int num)</w:t>
      </w:r>
    </w:p>
    <w:p w:rsidR="00F279CA" w:rsidRPr="00F279CA" w:rsidRDefault="00F279CA" w:rsidP="00F279CA">
      <w:r w:rsidRPr="00F279CA">
        <w:t>{</w:t>
      </w:r>
    </w:p>
    <w:p w:rsidR="00F279CA" w:rsidRPr="00F279CA" w:rsidRDefault="00F279CA" w:rsidP="00F279CA">
      <w:r w:rsidRPr="00F279CA">
        <w:tab/>
        <w:t>skillState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PLAYER::setSkillType(int num)</w:t>
      </w:r>
    </w:p>
    <w:p w:rsidR="00F279CA" w:rsidRPr="00F279CA" w:rsidRDefault="00F279CA" w:rsidP="00F279CA">
      <w:r w:rsidRPr="00F279CA">
        <w:t>{</w:t>
      </w:r>
    </w:p>
    <w:p w:rsidR="00F279CA" w:rsidRPr="00F279CA" w:rsidRDefault="00F279CA" w:rsidP="00F279CA">
      <w:r w:rsidRPr="00F279CA">
        <w:tab/>
        <w:t>skillType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PLAYER::setStill(int num)</w:t>
      </w:r>
    </w:p>
    <w:p w:rsidR="00F279CA" w:rsidRPr="00F279CA" w:rsidRDefault="00F279CA" w:rsidP="00F279CA">
      <w:r w:rsidRPr="00F279CA">
        <w:t>{</w:t>
      </w:r>
    </w:p>
    <w:p w:rsidR="00F279CA" w:rsidRPr="00F279CA" w:rsidRDefault="00F279CA" w:rsidP="00F279CA">
      <w:r w:rsidRPr="00F279CA">
        <w:tab/>
        <w:t>still = num;</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PLAYER::setRunState(int num)</w:t>
      </w:r>
    </w:p>
    <w:p w:rsidR="00F279CA" w:rsidRPr="00F279CA" w:rsidRDefault="00F279CA" w:rsidP="00F279CA">
      <w:r w:rsidRPr="00F279CA">
        <w:t>{</w:t>
      </w:r>
    </w:p>
    <w:p w:rsidR="00F279CA" w:rsidRPr="00F279CA" w:rsidRDefault="00F279CA" w:rsidP="00F279CA">
      <w:r w:rsidRPr="00F279CA">
        <w:tab/>
        <w:t>runState = num;</w:t>
      </w:r>
    </w:p>
    <w:p w:rsidR="00F279CA" w:rsidRPr="00F279CA" w:rsidRDefault="00F279CA" w:rsidP="00F279CA">
      <w:r w:rsidRPr="00F279CA">
        <w:tab/>
        <w:t>if (num &gt; 0)</w:t>
      </w:r>
    </w:p>
    <w:p w:rsidR="00F279CA" w:rsidRPr="00F279CA" w:rsidRDefault="00F279CA" w:rsidP="00F279CA">
      <w:r w:rsidRPr="00F279CA">
        <w:tab/>
      </w:r>
      <w:r w:rsidRPr="00F279CA">
        <w:tab/>
        <w:t>isRun = true;</w:t>
      </w:r>
    </w:p>
    <w:p w:rsidR="00F279CA" w:rsidRPr="00F279CA" w:rsidRDefault="00F279CA" w:rsidP="00F279CA">
      <w:r w:rsidRPr="00F279CA">
        <w:tab/>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PLAYER::setRun(int num)</w:t>
      </w:r>
    </w:p>
    <w:p w:rsidR="00F279CA" w:rsidRPr="00F279CA" w:rsidRDefault="00F279CA" w:rsidP="00F279CA">
      <w:r w:rsidRPr="00F279CA">
        <w:t>{</w:t>
      </w:r>
    </w:p>
    <w:p w:rsidR="00F279CA" w:rsidRPr="00F279CA" w:rsidRDefault="00F279CA" w:rsidP="00F279CA">
      <w:r w:rsidRPr="00F279CA">
        <w:tab/>
        <w:t>run = num;</w:t>
      </w:r>
    </w:p>
    <w:p w:rsidR="00F279CA" w:rsidRPr="00F279CA" w:rsidRDefault="00F279CA" w:rsidP="00F279CA">
      <w:r w:rsidRPr="00F279CA">
        <w:tab/>
        <w:t>if (num == 0)</w:t>
      </w:r>
    </w:p>
    <w:p w:rsidR="00F279CA" w:rsidRPr="00F279CA" w:rsidRDefault="00F279CA" w:rsidP="00F279CA">
      <w:r w:rsidRPr="00F279CA">
        <w:lastRenderedPageBreak/>
        <w:tab/>
      </w:r>
      <w:r w:rsidRPr="00F279CA">
        <w:tab/>
        <w:t>isRun = 0;</w:t>
      </w:r>
    </w:p>
    <w:p w:rsidR="00F279CA" w:rsidRPr="00F279CA" w:rsidRDefault="00F279CA" w:rsidP="00F279CA">
      <w:r w:rsidRPr="00F279CA">
        <w:t>}</w:t>
      </w:r>
    </w:p>
    <w:p w:rsidR="00F279CA" w:rsidRPr="00F279CA" w:rsidRDefault="00F279CA" w:rsidP="00F279CA"/>
    <w:p w:rsidR="00F279CA" w:rsidRPr="00F279CA" w:rsidRDefault="00F279CA" w:rsidP="00F279CA">
      <w:r w:rsidRPr="00F279CA">
        <w:t>void PLAYER::setLevel(int num)</w:t>
      </w:r>
    </w:p>
    <w:p w:rsidR="00F279CA" w:rsidRPr="00541D03" w:rsidRDefault="00F279CA" w:rsidP="00F279CA">
      <w:r w:rsidRPr="00541D03">
        <w:t>{</w:t>
      </w:r>
    </w:p>
    <w:p w:rsidR="00F279CA" w:rsidRPr="00541D03" w:rsidRDefault="00F279CA" w:rsidP="00F279CA">
      <w:r w:rsidRPr="00541D03">
        <w:tab/>
        <w:t>level = num;</w:t>
      </w:r>
    </w:p>
    <w:p w:rsidR="00F279CA" w:rsidRPr="00541D03" w:rsidRDefault="00F279CA" w:rsidP="00F279CA">
      <w:r w:rsidRPr="00541D03">
        <w:t>}</w:t>
      </w:r>
    </w:p>
    <w:p w:rsidR="00F279CA" w:rsidRPr="00541D03" w:rsidRDefault="00F279CA" w:rsidP="00F279CA"/>
    <w:p w:rsidR="00F279CA" w:rsidRPr="00F279CA" w:rsidRDefault="00F279CA" w:rsidP="00F279CA">
      <w:r w:rsidRPr="00F279CA">
        <w:t>void PLAYER::setType(int num)</w:t>
      </w:r>
    </w:p>
    <w:p w:rsidR="00F279CA" w:rsidRPr="00541D03" w:rsidRDefault="00F279CA" w:rsidP="00F279CA">
      <w:r w:rsidRPr="00541D03">
        <w:t>{</w:t>
      </w:r>
    </w:p>
    <w:p w:rsidR="00F279CA" w:rsidRPr="00541D03" w:rsidRDefault="00F279CA" w:rsidP="00F279CA">
      <w:r w:rsidRPr="00541D03">
        <w:tab/>
        <w:t>type = num;</w:t>
      </w:r>
    </w:p>
    <w:p w:rsidR="00F279CA" w:rsidRPr="00541D03" w:rsidRDefault="00F279CA" w:rsidP="00F279CA">
      <w:r w:rsidRPr="00541D03">
        <w:t>}</w:t>
      </w:r>
    </w:p>
    <w:p w:rsidR="00F279CA" w:rsidRPr="00541D03" w:rsidRDefault="00F279CA" w:rsidP="00F279CA"/>
    <w:p w:rsidR="00F279CA" w:rsidRPr="00F279CA" w:rsidRDefault="00F279CA" w:rsidP="00F279CA">
      <w:r w:rsidRPr="00F279CA">
        <w:t>void PLAYER::setSound(bool a)</w:t>
      </w:r>
    </w:p>
    <w:p w:rsidR="00F279CA" w:rsidRPr="00F279CA" w:rsidRDefault="00F279CA" w:rsidP="00F279CA">
      <w:pPr>
        <w:rPr>
          <w:lang w:val="zh-CN"/>
        </w:rPr>
      </w:pPr>
      <w:r w:rsidRPr="00F279CA">
        <w:rPr>
          <w:lang w:val="zh-CN"/>
        </w:rPr>
        <w:t>{</w:t>
      </w:r>
    </w:p>
    <w:p w:rsidR="00F279CA" w:rsidRPr="00F279CA" w:rsidRDefault="00F279CA" w:rsidP="00F279CA">
      <w:pPr>
        <w:rPr>
          <w:lang w:val="zh-CN"/>
        </w:rPr>
      </w:pPr>
      <w:r w:rsidRPr="00F279CA">
        <w:rPr>
          <w:lang w:val="zh-CN"/>
        </w:rPr>
        <w:tab/>
        <w:t>SOUND = a;</w:t>
      </w:r>
    </w:p>
    <w:p w:rsidR="00F279CA" w:rsidRDefault="00F279CA" w:rsidP="00F279CA">
      <w:pPr>
        <w:rPr>
          <w:lang w:val="zh-CN"/>
        </w:rPr>
      </w:pPr>
      <w:r w:rsidRPr="00F279CA">
        <w:rPr>
          <w:lang w:val="zh-CN"/>
        </w:rPr>
        <w:t>}</w:t>
      </w:r>
    </w:p>
    <w:p w:rsidR="00F279CA" w:rsidRDefault="00F279CA" w:rsidP="00F279CA">
      <w:pPr>
        <w:rPr>
          <w:lang w:val="zh-CN"/>
        </w:rPr>
      </w:pPr>
    </w:p>
    <w:p w:rsidR="00F279CA" w:rsidRDefault="00F279CA" w:rsidP="00F279CA">
      <w:pPr>
        <w:rPr>
          <w:lang w:val="zh-CN"/>
        </w:rPr>
      </w:pPr>
    </w:p>
    <w:p w:rsidR="00F279CA" w:rsidRPr="00F279CA" w:rsidRDefault="00F279CA" w:rsidP="00F279CA">
      <w:r>
        <w:rPr>
          <w:rFonts w:hint="eastAsia"/>
          <w:lang w:val="zh-CN"/>
        </w:rPr>
        <w:t>E</w:t>
      </w:r>
      <w:r>
        <w:t>OF</w:t>
      </w:r>
    </w:p>
    <w:sectPr w:rsidR="00F279CA" w:rsidRPr="00F279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594" w:rsidRDefault="00207594" w:rsidP="00541D03">
      <w:pPr>
        <w:spacing w:after="0" w:line="240" w:lineRule="auto"/>
      </w:pPr>
      <w:r>
        <w:separator/>
      </w:r>
    </w:p>
  </w:endnote>
  <w:endnote w:type="continuationSeparator" w:id="0">
    <w:p w:rsidR="00207594" w:rsidRDefault="00207594" w:rsidP="0054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594" w:rsidRDefault="00207594" w:rsidP="00541D03">
      <w:pPr>
        <w:spacing w:after="0" w:line="240" w:lineRule="auto"/>
      </w:pPr>
      <w:r>
        <w:separator/>
      </w:r>
    </w:p>
  </w:footnote>
  <w:footnote w:type="continuationSeparator" w:id="0">
    <w:p w:rsidR="00207594" w:rsidRDefault="00207594" w:rsidP="00541D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1A60"/>
    <w:multiLevelType w:val="hybridMultilevel"/>
    <w:tmpl w:val="A486134C"/>
    <w:lvl w:ilvl="0" w:tplc="D2163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B5B0B"/>
    <w:multiLevelType w:val="hybridMultilevel"/>
    <w:tmpl w:val="7CD80838"/>
    <w:lvl w:ilvl="0" w:tplc="903E1A2C">
      <w:start w:val="1"/>
      <w:numFmt w:val="decimal"/>
      <w:lvlText w:val="%1)"/>
      <w:lvlJc w:val="left"/>
      <w:pPr>
        <w:tabs>
          <w:tab w:val="num" w:pos="825"/>
        </w:tabs>
        <w:ind w:left="825" w:hanging="8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482775B"/>
    <w:multiLevelType w:val="multilevel"/>
    <w:tmpl w:val="2F7274FA"/>
    <w:lvl w:ilvl="0">
      <w:start w:val="1"/>
      <w:numFmt w:val="decimal"/>
      <w:pStyle w:val="1"/>
      <w:lvlText w:val="%1"/>
      <w:lvlJc w:val="left"/>
      <w:pPr>
        <w:ind w:left="432" w:hanging="432"/>
      </w:pPr>
      <w:rPr>
        <w:rFonts w:ascii="Microsoft YaHei UI" w:eastAsia="Microsoft YaHei UI" w:hAnsi="Microsoft YaHei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C872770"/>
    <w:multiLevelType w:val="hybridMultilevel"/>
    <w:tmpl w:val="A55E8F18"/>
    <w:lvl w:ilvl="0" w:tplc="D1320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292839"/>
    <w:multiLevelType w:val="hybridMultilevel"/>
    <w:tmpl w:val="6DDE6416"/>
    <w:lvl w:ilvl="0" w:tplc="483A28D2">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7E6A56"/>
    <w:multiLevelType w:val="hybridMultilevel"/>
    <w:tmpl w:val="15CC89C6"/>
    <w:lvl w:ilvl="0" w:tplc="B1604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5"/>
  </w:num>
  <w:num w:numId="15">
    <w:abstractNumId w:val="3"/>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3A"/>
    <w:rsid w:val="000114F6"/>
    <w:rsid w:val="0004076F"/>
    <w:rsid w:val="000A37D2"/>
    <w:rsid w:val="000C48EB"/>
    <w:rsid w:val="00207594"/>
    <w:rsid w:val="00231B39"/>
    <w:rsid w:val="00274BB6"/>
    <w:rsid w:val="002D1A91"/>
    <w:rsid w:val="002E6711"/>
    <w:rsid w:val="002F7254"/>
    <w:rsid w:val="003F7FDF"/>
    <w:rsid w:val="0044363A"/>
    <w:rsid w:val="00447A3A"/>
    <w:rsid w:val="004A3EF8"/>
    <w:rsid w:val="00515B44"/>
    <w:rsid w:val="0054114E"/>
    <w:rsid w:val="00541D03"/>
    <w:rsid w:val="006A3246"/>
    <w:rsid w:val="006C49A8"/>
    <w:rsid w:val="00825CAB"/>
    <w:rsid w:val="008B2FF8"/>
    <w:rsid w:val="008D7FFB"/>
    <w:rsid w:val="008F136B"/>
    <w:rsid w:val="00A21B12"/>
    <w:rsid w:val="00A4473C"/>
    <w:rsid w:val="00B0536B"/>
    <w:rsid w:val="00B67602"/>
    <w:rsid w:val="00BD011F"/>
    <w:rsid w:val="00CA0A08"/>
    <w:rsid w:val="00ED3469"/>
    <w:rsid w:val="00F279CA"/>
    <w:rsid w:val="00FE65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5A3A2C-6E02-49F5-AD34-150E613C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FF8"/>
    <w:rPr>
      <w:rFonts w:eastAsia="Microsoft YaHei UI"/>
    </w:rPr>
  </w:style>
  <w:style w:type="paragraph" w:styleId="1">
    <w:name w:val="heading 1"/>
    <w:basedOn w:val="a"/>
    <w:next w:val="a"/>
    <w:link w:val="1Char"/>
    <w:uiPriority w:val="9"/>
    <w:qFormat/>
    <w:rsid w:val="008B2FF8"/>
    <w:pPr>
      <w:keepNext/>
      <w:keepLines/>
      <w:numPr>
        <w:numId w:val="12"/>
      </w:numPr>
      <w:pBdr>
        <w:bottom w:val="single" w:sz="4" w:space="1" w:color="595959" w:themeColor="text1" w:themeTint="A6"/>
      </w:pBdr>
      <w:spacing w:before="360"/>
      <w:outlineLvl w:val="0"/>
    </w:pPr>
    <w:rPr>
      <w:rFonts w:asciiTheme="majorHAnsi" w:hAnsiTheme="majorHAnsi" w:cstheme="majorBidi"/>
      <w:b/>
      <w:bCs/>
      <w:smallCaps/>
      <w:color w:val="000000" w:themeColor="text1"/>
      <w:sz w:val="36"/>
      <w:szCs w:val="36"/>
    </w:rPr>
  </w:style>
  <w:style w:type="paragraph" w:styleId="2">
    <w:name w:val="heading 2"/>
    <w:basedOn w:val="a"/>
    <w:next w:val="a"/>
    <w:link w:val="2Char"/>
    <w:uiPriority w:val="9"/>
    <w:semiHidden/>
    <w:unhideWhenUsed/>
    <w:qFormat/>
    <w:rsid w:val="008B2FF8"/>
    <w:pPr>
      <w:keepNext/>
      <w:keepLines/>
      <w:numPr>
        <w:ilvl w:val="1"/>
        <w:numId w:val="12"/>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B2FF8"/>
    <w:pPr>
      <w:spacing w:after="0" w:line="240" w:lineRule="auto"/>
      <w:contextualSpacing/>
    </w:pPr>
    <w:rPr>
      <w:rFonts w:asciiTheme="majorHAnsi" w:hAnsiTheme="majorHAnsi" w:cstheme="majorBidi"/>
      <w:color w:val="000000" w:themeColor="text1"/>
      <w:sz w:val="56"/>
      <w:szCs w:val="56"/>
    </w:rPr>
  </w:style>
  <w:style w:type="character" w:customStyle="1" w:styleId="Char">
    <w:name w:val="标题 Char"/>
    <w:basedOn w:val="a0"/>
    <w:link w:val="a3"/>
    <w:uiPriority w:val="10"/>
    <w:rsid w:val="008B2FF8"/>
    <w:rPr>
      <w:rFonts w:asciiTheme="majorHAnsi" w:eastAsia="Microsoft YaHei UI" w:hAnsiTheme="majorHAnsi" w:cstheme="majorBidi"/>
      <w:color w:val="000000" w:themeColor="text1"/>
      <w:sz w:val="56"/>
      <w:szCs w:val="56"/>
    </w:rPr>
  </w:style>
  <w:style w:type="paragraph" w:styleId="a4">
    <w:name w:val="Subtitle"/>
    <w:basedOn w:val="a"/>
    <w:next w:val="a"/>
    <w:link w:val="Char0"/>
    <w:uiPriority w:val="11"/>
    <w:qFormat/>
    <w:pPr>
      <w:numPr>
        <w:ilvl w:val="1"/>
      </w:numPr>
    </w:pPr>
    <w:rPr>
      <w:color w:val="5A5A5A" w:themeColor="text1" w:themeTint="A5"/>
      <w:spacing w:val="10"/>
    </w:rPr>
  </w:style>
  <w:style w:type="character" w:customStyle="1" w:styleId="Char0">
    <w:name w:val="副标题 Char"/>
    <w:basedOn w:val="a0"/>
    <w:link w:val="a4"/>
    <w:uiPriority w:val="11"/>
    <w:rPr>
      <w:color w:val="5A5A5A" w:themeColor="text1" w:themeTint="A5"/>
      <w:spacing w:val="10"/>
    </w:rPr>
  </w:style>
  <w:style w:type="character" w:customStyle="1" w:styleId="1Char">
    <w:name w:val="标题 1 Char"/>
    <w:basedOn w:val="a0"/>
    <w:link w:val="1"/>
    <w:uiPriority w:val="9"/>
    <w:rsid w:val="008B2FF8"/>
    <w:rPr>
      <w:rFonts w:asciiTheme="majorHAnsi" w:eastAsia="Microsoft YaHei UI" w:hAnsiTheme="majorHAnsi" w:cstheme="majorBidi"/>
      <w:b/>
      <w:bCs/>
      <w:smallCaps/>
      <w:color w:val="000000" w:themeColor="text1"/>
      <w:sz w:val="36"/>
      <w:szCs w:val="36"/>
    </w:rPr>
  </w:style>
  <w:style w:type="character" w:customStyle="1" w:styleId="2Char">
    <w:name w:val="标题 2 Char"/>
    <w:basedOn w:val="a0"/>
    <w:link w:val="2"/>
    <w:uiPriority w:val="9"/>
    <w:semiHidden/>
    <w:rsid w:val="008B2FF8"/>
    <w:rPr>
      <w:rFonts w:asciiTheme="majorHAnsi" w:eastAsia="Microsoft YaHei UI" w:hAnsiTheme="majorHAnsi" w:cstheme="majorBidi"/>
      <w:b/>
      <w:bCs/>
      <w:smallCaps/>
      <w:color w:val="000000" w:themeColor="text1"/>
      <w:sz w:val="28"/>
      <w:szCs w:val="28"/>
    </w:rPr>
  </w:style>
  <w:style w:type="character" w:customStyle="1" w:styleId="3Char">
    <w:name w:val="标题 3 Char"/>
    <w:basedOn w:val="a0"/>
    <w:link w:val="3"/>
    <w:uiPriority w:val="9"/>
    <w:semiHidden/>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Pr>
      <w:rFonts w:asciiTheme="majorHAnsi" w:eastAsiaTheme="majorEastAsia" w:hAnsiTheme="majorHAnsi" w:cstheme="majorBidi"/>
      <w:color w:val="252525" w:themeColor="text2" w:themeShade="BF"/>
    </w:rPr>
  </w:style>
  <w:style w:type="character" w:customStyle="1" w:styleId="6Char">
    <w:name w:val="标题 6 Char"/>
    <w:basedOn w:val="a0"/>
    <w:link w:val="6"/>
    <w:uiPriority w:val="9"/>
    <w:semiHidden/>
    <w:rPr>
      <w:rFonts w:asciiTheme="majorHAnsi" w:eastAsiaTheme="majorEastAsia" w:hAnsiTheme="majorHAnsi" w:cstheme="majorBidi"/>
      <w:i/>
      <w:iCs/>
      <w:color w:val="252525" w:themeColor="text2" w:themeShade="BF"/>
    </w:rPr>
  </w:style>
  <w:style w:type="character" w:customStyle="1" w:styleId="7Char">
    <w:name w:val="标题 7 Char"/>
    <w:basedOn w:val="a0"/>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5">
    <w:name w:val="次要强调"/>
    <w:basedOn w:val="a0"/>
    <w:uiPriority w:val="19"/>
    <w:qFormat/>
    <w:rsid w:val="008B2FF8"/>
    <w:rPr>
      <w:rFonts w:eastAsia="Microsoft YaHei UI"/>
      <w:i/>
      <w:iCs/>
      <w:color w:val="404040" w:themeColor="text1" w:themeTint="BF"/>
    </w:rPr>
  </w:style>
  <w:style w:type="character" w:styleId="a6">
    <w:name w:val="Emphasis"/>
    <w:basedOn w:val="a0"/>
    <w:uiPriority w:val="20"/>
    <w:qFormat/>
    <w:rsid w:val="008B2FF8"/>
    <w:rPr>
      <w:rFonts w:eastAsia="Microsoft YaHei UI"/>
      <w:i/>
      <w:iCs/>
      <w:color w:val="auto"/>
    </w:rPr>
  </w:style>
  <w:style w:type="character" w:customStyle="1" w:styleId="a7">
    <w:name w:val="重要强调"/>
    <w:basedOn w:val="a0"/>
    <w:uiPriority w:val="21"/>
    <w:qFormat/>
    <w:rsid w:val="008B2FF8"/>
    <w:rPr>
      <w:rFonts w:eastAsia="Microsoft YaHei UI"/>
      <w:b/>
      <w:bCs/>
      <w:i/>
      <w:iCs/>
      <w:caps/>
    </w:rPr>
  </w:style>
  <w:style w:type="character" w:customStyle="1" w:styleId="a8">
    <w:name w:val="增强"/>
    <w:basedOn w:val="a0"/>
    <w:uiPriority w:val="22"/>
    <w:qFormat/>
    <w:rsid w:val="008B2FF8"/>
    <w:rPr>
      <w:rFonts w:eastAsia="Microsoft YaHei UI"/>
      <w:b/>
      <w:bCs/>
      <w:color w:val="000000" w:themeColor="text1"/>
    </w:rPr>
  </w:style>
  <w:style w:type="paragraph" w:customStyle="1" w:styleId="a9">
    <w:name w:val="引言"/>
    <w:basedOn w:val="a"/>
    <w:next w:val="a"/>
    <w:link w:val="aa"/>
    <w:uiPriority w:val="29"/>
    <w:qFormat/>
    <w:pPr>
      <w:spacing w:before="160"/>
      <w:ind w:left="720" w:right="720"/>
    </w:pPr>
    <w:rPr>
      <w:i/>
      <w:iCs/>
      <w:color w:val="000000" w:themeColor="text1"/>
    </w:rPr>
  </w:style>
  <w:style w:type="character" w:customStyle="1" w:styleId="aa">
    <w:name w:val="引言字符"/>
    <w:basedOn w:val="a0"/>
    <w:link w:val="a9"/>
    <w:uiPriority w:val="29"/>
    <w:rPr>
      <w:i/>
      <w:iCs/>
      <w:color w:val="000000" w:themeColor="text1"/>
    </w:rPr>
  </w:style>
  <w:style w:type="paragraph" w:customStyle="1" w:styleId="ab">
    <w:name w:val="重要引言"/>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重要引言字符"/>
    <w:basedOn w:val="a0"/>
    <w:link w:val="ab"/>
    <w:uiPriority w:val="30"/>
    <w:rPr>
      <w:color w:val="000000" w:themeColor="text1"/>
      <w:shd w:val="clear" w:color="auto" w:fill="F2F2F2" w:themeFill="background1" w:themeFillShade="F2"/>
    </w:rPr>
  </w:style>
  <w:style w:type="character" w:customStyle="1" w:styleId="ad">
    <w:name w:val="次要参考资料"/>
    <w:basedOn w:val="a0"/>
    <w:uiPriority w:val="31"/>
    <w:qFormat/>
    <w:rsid w:val="008B2FF8"/>
    <w:rPr>
      <w:rFonts w:eastAsia="Microsoft YaHei UI"/>
      <w:smallCaps/>
      <w:color w:val="404040" w:themeColor="text1" w:themeTint="BF"/>
      <w:u w:val="single" w:color="7F7F7F" w:themeColor="text1" w:themeTint="80"/>
    </w:rPr>
  </w:style>
  <w:style w:type="character" w:customStyle="1" w:styleId="ae">
    <w:name w:val="重要参考资料"/>
    <w:basedOn w:val="a0"/>
    <w:uiPriority w:val="32"/>
    <w:qFormat/>
    <w:rsid w:val="008B2FF8"/>
    <w:rPr>
      <w:rFonts w:eastAsia="Microsoft YaHei UI"/>
      <w:b/>
      <w:bCs/>
      <w:smallCaps/>
      <w:u w:val="single"/>
    </w:rPr>
  </w:style>
  <w:style w:type="character" w:customStyle="1" w:styleId="af">
    <w:name w:val="书名"/>
    <w:basedOn w:val="a0"/>
    <w:uiPriority w:val="33"/>
    <w:qFormat/>
    <w:rsid w:val="008B2FF8"/>
    <w:rPr>
      <w:rFonts w:eastAsia="Microsoft YaHei UI"/>
      <w:b w:val="0"/>
      <w:bCs w:val="0"/>
      <w:smallCaps/>
      <w:spacing w:val="5"/>
    </w:rPr>
  </w:style>
  <w:style w:type="paragraph" w:customStyle="1" w:styleId="af0">
    <w:name w:val="描述"/>
    <w:basedOn w:val="a"/>
    <w:next w:val="a"/>
    <w:uiPriority w:val="35"/>
    <w:semiHidden/>
    <w:unhideWhenUsed/>
    <w:qFormat/>
    <w:pPr>
      <w:spacing w:after="200" w:line="240" w:lineRule="auto"/>
    </w:pPr>
    <w:rPr>
      <w:i/>
      <w:iCs/>
      <w:color w:val="323232" w:themeColor="text2"/>
      <w:sz w:val="18"/>
      <w:szCs w:val="18"/>
    </w:rPr>
  </w:style>
  <w:style w:type="paragraph" w:customStyle="1" w:styleId="af1">
    <w:name w:val="目录标题"/>
    <w:basedOn w:val="1"/>
    <w:next w:val="a"/>
    <w:uiPriority w:val="39"/>
    <w:semiHidden/>
    <w:unhideWhenUsed/>
    <w:qFormat/>
    <w:pPr>
      <w:outlineLvl w:val="9"/>
    </w:pPr>
  </w:style>
  <w:style w:type="paragraph" w:customStyle="1" w:styleId="af2">
    <w:name w:val="无间距"/>
    <w:uiPriority w:val="1"/>
    <w:qFormat/>
    <w:rsid w:val="008B2FF8"/>
    <w:pPr>
      <w:spacing w:after="0" w:line="240" w:lineRule="auto"/>
    </w:pPr>
    <w:rPr>
      <w:rFonts w:eastAsia="Microsoft YaHei UI"/>
    </w:rPr>
  </w:style>
  <w:style w:type="paragraph" w:customStyle="1" w:styleId="af3">
    <w:name w:val="列表段落"/>
    <w:basedOn w:val="a"/>
    <w:uiPriority w:val="34"/>
    <w:qFormat/>
    <w:pPr>
      <w:ind w:left="720"/>
      <w:contextualSpacing/>
    </w:pPr>
  </w:style>
  <w:style w:type="paragraph" w:styleId="af4">
    <w:name w:val="No Spacing"/>
    <w:uiPriority w:val="1"/>
    <w:qFormat/>
    <w:rsid w:val="008B2FF8"/>
    <w:pPr>
      <w:spacing w:after="0" w:line="240" w:lineRule="auto"/>
    </w:pPr>
    <w:rPr>
      <w:rFonts w:eastAsia="Microsoft YaHei UI"/>
    </w:rPr>
  </w:style>
  <w:style w:type="character" w:styleId="af5">
    <w:name w:val="Subtle Emphasis"/>
    <w:basedOn w:val="a0"/>
    <w:uiPriority w:val="19"/>
    <w:qFormat/>
    <w:rsid w:val="008B2FF8"/>
    <w:rPr>
      <w:rFonts w:eastAsia="Microsoft YaHei UI"/>
      <w:i/>
      <w:iCs/>
      <w:color w:val="404040" w:themeColor="text1" w:themeTint="BF"/>
    </w:rPr>
  </w:style>
  <w:style w:type="character" w:styleId="af6">
    <w:name w:val="Intense Emphasis"/>
    <w:basedOn w:val="a0"/>
    <w:uiPriority w:val="21"/>
    <w:qFormat/>
    <w:rsid w:val="008B2FF8"/>
    <w:rPr>
      <w:rFonts w:eastAsia="Microsoft YaHei UI"/>
      <w:i/>
      <w:iCs/>
      <w:color w:val="F07F09" w:themeColor="accent1"/>
    </w:rPr>
  </w:style>
  <w:style w:type="character" w:styleId="af7">
    <w:name w:val="Strong"/>
    <w:basedOn w:val="a0"/>
    <w:uiPriority w:val="22"/>
    <w:qFormat/>
    <w:rsid w:val="008B2FF8"/>
    <w:rPr>
      <w:rFonts w:eastAsia="Microsoft YaHei UI"/>
      <w:b/>
      <w:bCs/>
    </w:rPr>
  </w:style>
  <w:style w:type="paragraph" w:styleId="af8">
    <w:name w:val="Quote"/>
    <w:basedOn w:val="a"/>
    <w:next w:val="a"/>
    <w:link w:val="Char1"/>
    <w:uiPriority w:val="29"/>
    <w:qFormat/>
    <w:rsid w:val="008B2FF8"/>
    <w:pPr>
      <w:spacing w:before="200"/>
      <w:ind w:left="864" w:right="864"/>
      <w:jc w:val="center"/>
    </w:pPr>
    <w:rPr>
      <w:i/>
      <w:iCs/>
      <w:color w:val="404040" w:themeColor="text1" w:themeTint="BF"/>
    </w:rPr>
  </w:style>
  <w:style w:type="character" w:customStyle="1" w:styleId="Char1">
    <w:name w:val="引用 Char"/>
    <w:basedOn w:val="a0"/>
    <w:link w:val="af8"/>
    <w:uiPriority w:val="29"/>
    <w:rsid w:val="008B2FF8"/>
    <w:rPr>
      <w:rFonts w:eastAsia="Microsoft YaHei UI"/>
      <w:i/>
      <w:iCs/>
      <w:color w:val="404040" w:themeColor="text1" w:themeTint="BF"/>
    </w:rPr>
  </w:style>
  <w:style w:type="paragraph" w:styleId="af9">
    <w:name w:val="Intense Quote"/>
    <w:basedOn w:val="a"/>
    <w:next w:val="a"/>
    <w:link w:val="Char2"/>
    <w:uiPriority w:val="30"/>
    <w:qFormat/>
    <w:rsid w:val="008B2FF8"/>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Char2">
    <w:name w:val="明显引用 Char"/>
    <w:basedOn w:val="a0"/>
    <w:link w:val="af9"/>
    <w:uiPriority w:val="30"/>
    <w:rsid w:val="008B2FF8"/>
    <w:rPr>
      <w:rFonts w:eastAsia="Microsoft YaHei UI"/>
      <w:i/>
      <w:iCs/>
      <w:color w:val="F07F09" w:themeColor="accent1"/>
    </w:rPr>
  </w:style>
  <w:style w:type="character" w:styleId="afa">
    <w:name w:val="Subtle Reference"/>
    <w:basedOn w:val="a0"/>
    <w:uiPriority w:val="31"/>
    <w:qFormat/>
    <w:rsid w:val="008B2FF8"/>
    <w:rPr>
      <w:rFonts w:eastAsia="Microsoft YaHei UI"/>
      <w:smallCaps/>
      <w:color w:val="5A5A5A" w:themeColor="text1" w:themeTint="A5"/>
    </w:rPr>
  </w:style>
  <w:style w:type="character" w:styleId="afb">
    <w:name w:val="Intense Reference"/>
    <w:basedOn w:val="a0"/>
    <w:uiPriority w:val="32"/>
    <w:qFormat/>
    <w:rsid w:val="008B2FF8"/>
    <w:rPr>
      <w:rFonts w:eastAsia="Microsoft YaHei UI"/>
      <w:b/>
      <w:bCs/>
      <w:smallCaps/>
      <w:color w:val="F07F09" w:themeColor="accent1"/>
      <w:spacing w:val="5"/>
    </w:rPr>
  </w:style>
  <w:style w:type="character" w:styleId="afc">
    <w:name w:val="Book Title"/>
    <w:basedOn w:val="a0"/>
    <w:uiPriority w:val="33"/>
    <w:qFormat/>
    <w:rsid w:val="008B2FF8"/>
    <w:rPr>
      <w:rFonts w:eastAsia="Microsoft YaHei UI"/>
      <w:b/>
      <w:bCs/>
      <w:i/>
      <w:iCs/>
      <w:spacing w:val="5"/>
    </w:rPr>
  </w:style>
  <w:style w:type="table" w:styleId="afd">
    <w:name w:val="Table Grid"/>
    <w:basedOn w:val="a1"/>
    <w:uiPriority w:val="39"/>
    <w:rsid w:val="0044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44363A"/>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afe">
    <w:name w:val="List Paragraph"/>
    <w:basedOn w:val="a"/>
    <w:uiPriority w:val="34"/>
    <w:qFormat/>
    <w:rsid w:val="00231B39"/>
    <w:pPr>
      <w:ind w:firstLineChars="200" w:firstLine="420"/>
    </w:pPr>
  </w:style>
  <w:style w:type="paragraph" w:styleId="aff">
    <w:name w:val="header"/>
    <w:basedOn w:val="a"/>
    <w:link w:val="Char3"/>
    <w:uiPriority w:val="99"/>
    <w:unhideWhenUsed/>
    <w:rsid w:val="00541D0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f"/>
    <w:uiPriority w:val="99"/>
    <w:rsid w:val="00541D03"/>
    <w:rPr>
      <w:rFonts w:eastAsia="Microsoft YaHei UI"/>
      <w:sz w:val="18"/>
      <w:szCs w:val="18"/>
    </w:rPr>
  </w:style>
  <w:style w:type="paragraph" w:styleId="aff0">
    <w:name w:val="footer"/>
    <w:basedOn w:val="a"/>
    <w:link w:val="Char4"/>
    <w:uiPriority w:val="99"/>
    <w:unhideWhenUsed/>
    <w:rsid w:val="00541D03"/>
    <w:pPr>
      <w:tabs>
        <w:tab w:val="center" w:pos="4153"/>
        <w:tab w:val="right" w:pos="8306"/>
      </w:tabs>
      <w:snapToGrid w:val="0"/>
      <w:spacing w:line="240" w:lineRule="auto"/>
    </w:pPr>
    <w:rPr>
      <w:sz w:val="18"/>
      <w:szCs w:val="18"/>
    </w:rPr>
  </w:style>
  <w:style w:type="character" w:customStyle="1" w:styleId="Char4">
    <w:name w:val="页脚 Char"/>
    <w:basedOn w:val="a0"/>
    <w:link w:val="aff0"/>
    <w:uiPriority w:val="99"/>
    <w:rsid w:val="00541D03"/>
    <w:rPr>
      <w:rFonts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5213">
      <w:bodyDiv w:val="1"/>
      <w:marLeft w:val="0"/>
      <w:marRight w:val="0"/>
      <w:marTop w:val="0"/>
      <w:marBottom w:val="0"/>
      <w:divBdr>
        <w:top w:val="none" w:sz="0" w:space="0" w:color="auto"/>
        <w:left w:val="none" w:sz="0" w:space="0" w:color="auto"/>
        <w:bottom w:val="none" w:sz="0" w:space="0" w:color="auto"/>
        <w:right w:val="none" w:sz="0" w:space="0" w:color="auto"/>
      </w:divBdr>
      <w:divsChild>
        <w:div w:id="36814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221</TotalTime>
  <Pages>109</Pages>
  <Words>11347</Words>
  <Characters>64679</Characters>
  <Application>Microsoft Office Word</Application>
  <DocSecurity>0</DocSecurity>
  <Lines>538</Lines>
  <Paragraphs>151</Paragraphs>
  <ScaleCrop>false</ScaleCrop>
  <Company/>
  <LinksUpToDate>false</LinksUpToDate>
  <CharactersWithSpaces>75875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keywords/>
  <cp:lastModifiedBy>雷天赫</cp:lastModifiedBy>
  <cp:revision>6</cp:revision>
  <dcterms:created xsi:type="dcterms:W3CDTF">2015-06-04T03:29:00Z</dcterms:created>
  <dcterms:modified xsi:type="dcterms:W3CDTF">2015-06-15T13:17:00Z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